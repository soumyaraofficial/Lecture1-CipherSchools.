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BC99EE" w14:textId="77777777" w:rsidR="00DA2CFC" w:rsidRDefault="00DA2CFC" w:rsidP="004B5B6D">
      <w:pPr>
        <w:rPr>
          <w:lang w:val="en-US"/>
        </w:rPr>
      </w:pPr>
      <w:bookmarkStart w:id="0" w:name="_Toc173219281"/>
    </w:p>
    <w:p w14:paraId="7B6A0823" w14:textId="77777777" w:rsidR="004B5B6D" w:rsidRDefault="004B5B6D" w:rsidP="004B5B6D">
      <w:pPr>
        <w:rPr>
          <w:lang w:val="en-US"/>
        </w:rPr>
      </w:pPr>
    </w:p>
    <w:p w14:paraId="2DC72E43" w14:textId="77777777" w:rsidR="004B5B6D" w:rsidRDefault="004B5B6D" w:rsidP="004B5B6D">
      <w:pPr>
        <w:rPr>
          <w:lang w:val="en-US"/>
        </w:rPr>
      </w:pPr>
    </w:p>
    <w:p w14:paraId="4D468A72" w14:textId="77777777" w:rsidR="004B5B6D" w:rsidRDefault="004B5B6D" w:rsidP="004B5B6D">
      <w:pPr>
        <w:rPr>
          <w:lang w:val="en-US"/>
        </w:rPr>
      </w:pPr>
    </w:p>
    <w:p w14:paraId="263A038B" w14:textId="77777777" w:rsidR="004B5B6D" w:rsidRDefault="004B5B6D" w:rsidP="004B5B6D">
      <w:pPr>
        <w:rPr>
          <w:lang w:val="en-US"/>
        </w:rPr>
      </w:pPr>
    </w:p>
    <w:p w14:paraId="1AA6B3F4" w14:textId="77777777" w:rsidR="00F73E06" w:rsidRDefault="00F73E06" w:rsidP="000C1847">
      <w:pPr>
        <w:ind w:left="0"/>
        <w:jc w:val="center"/>
        <w:rPr>
          <w:rFonts w:ascii="Arial" w:hAnsi="Arial" w:cs="Arial"/>
          <w:b/>
          <w:sz w:val="66"/>
          <w:szCs w:val="66"/>
          <w:lang w:val="en-US"/>
        </w:rPr>
      </w:pPr>
      <w:bookmarkStart w:id="1" w:name="_Toc171256145"/>
      <w:bookmarkStart w:id="2" w:name="_Toc171261355"/>
      <w:bookmarkStart w:id="3" w:name="_Toc171323612"/>
      <w:bookmarkStart w:id="4" w:name="_Toc172053775"/>
      <w:bookmarkStart w:id="5" w:name="_Toc172053880"/>
      <w:bookmarkStart w:id="6" w:name="_Toc172085913"/>
      <w:bookmarkStart w:id="7" w:name="_Toc172133935"/>
      <w:bookmarkStart w:id="8" w:name="_Toc173219282"/>
      <w:bookmarkEnd w:id="0"/>
    </w:p>
    <w:p w14:paraId="085263EC" w14:textId="77777777" w:rsidR="00F73E06" w:rsidRDefault="00811762" w:rsidP="000C1847">
      <w:pPr>
        <w:ind w:left="0"/>
        <w:jc w:val="center"/>
        <w:rPr>
          <w:rFonts w:ascii="Arial" w:hAnsi="Arial" w:cs="Arial"/>
          <w:b/>
          <w:sz w:val="66"/>
          <w:szCs w:val="66"/>
          <w:lang w:val="en-US"/>
        </w:rPr>
      </w:pPr>
      <w:r>
        <w:rPr>
          <w:rFonts w:ascii="Arial" w:hAnsi="Arial" w:cs="Arial"/>
          <w:b/>
          <w:sz w:val="66"/>
          <w:szCs w:val="66"/>
          <w:lang w:val="en-US"/>
        </w:rPr>
        <w:t>Capgemini</w:t>
      </w:r>
    </w:p>
    <w:p w14:paraId="5BD004C3" w14:textId="77777777" w:rsidR="00063BA0" w:rsidRDefault="00063BA0" w:rsidP="00063BA0">
      <w:pPr>
        <w:ind w:left="0"/>
        <w:rPr>
          <w:rFonts w:ascii="Arial" w:hAnsi="Arial" w:cs="Arial"/>
          <w:i/>
          <w:lang w:val="en-US"/>
        </w:rPr>
      </w:pPr>
    </w:p>
    <w:p w14:paraId="5653973D" w14:textId="77777777" w:rsidR="00F73E06" w:rsidRDefault="00DA46D5" w:rsidP="00063BA0">
      <w:pPr>
        <w:ind w:left="0"/>
        <w:jc w:val="center"/>
        <w:rPr>
          <w:rFonts w:ascii="Arial" w:hAnsi="Arial" w:cs="Arial"/>
          <w:b/>
          <w:sz w:val="66"/>
          <w:szCs w:val="66"/>
          <w:lang w:val="en-US"/>
        </w:rPr>
      </w:pPr>
      <w:r>
        <w:rPr>
          <w:rFonts w:ascii="Arial" w:hAnsi="Arial" w:cs="Arial"/>
          <w:i/>
          <w:noProof/>
          <w:lang w:val="en-IN" w:eastAsia="en-IN"/>
        </w:rPr>
        <w:drawing>
          <wp:inline distT="0" distB="0" distL="0" distR="0" wp14:anchorId="775F9B32" wp14:editId="29D1C55A">
            <wp:extent cx="885825" cy="333375"/>
            <wp:effectExtent l="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5825" cy="333375"/>
                    </a:xfrm>
                    <a:prstGeom prst="rect">
                      <a:avLst/>
                    </a:prstGeom>
                    <a:noFill/>
                    <a:ln>
                      <a:noFill/>
                    </a:ln>
                  </pic:spPr>
                </pic:pic>
              </a:graphicData>
            </a:graphic>
          </wp:inline>
        </w:drawing>
      </w:r>
    </w:p>
    <w:p w14:paraId="5FDDD64D" w14:textId="77777777" w:rsidR="00DA2CFC" w:rsidRPr="004C0C09" w:rsidRDefault="00215476" w:rsidP="00F73E06">
      <w:pPr>
        <w:ind w:left="0"/>
        <w:jc w:val="center"/>
        <w:rPr>
          <w:rFonts w:ascii="Arial" w:hAnsi="Arial" w:cs="Arial"/>
          <w:b/>
          <w:sz w:val="66"/>
          <w:szCs w:val="66"/>
          <w:lang w:val="en-US"/>
        </w:rPr>
      </w:pPr>
      <w:r>
        <w:rPr>
          <w:rFonts w:ascii="Arial" w:hAnsi="Arial" w:cs="Arial"/>
          <w:b/>
          <w:sz w:val="66"/>
          <w:szCs w:val="66"/>
          <w:lang w:val="en-US"/>
        </w:rPr>
        <w:t xml:space="preserve">Offshore </w:t>
      </w:r>
      <w:r w:rsidR="00D37729" w:rsidRPr="004C0C09">
        <w:rPr>
          <w:rFonts w:ascii="Arial" w:hAnsi="Arial" w:cs="Arial"/>
          <w:b/>
          <w:sz w:val="66"/>
          <w:szCs w:val="66"/>
          <w:lang w:val="en-US"/>
        </w:rPr>
        <w:t xml:space="preserve">Onboarding </w:t>
      </w:r>
      <w:bookmarkEnd w:id="1"/>
      <w:bookmarkEnd w:id="2"/>
      <w:bookmarkEnd w:id="3"/>
      <w:bookmarkEnd w:id="4"/>
      <w:bookmarkEnd w:id="5"/>
      <w:bookmarkEnd w:id="6"/>
      <w:bookmarkEnd w:id="7"/>
      <w:bookmarkEnd w:id="8"/>
      <w:r w:rsidR="00C43DDB">
        <w:rPr>
          <w:rFonts w:ascii="Arial" w:hAnsi="Arial" w:cs="Arial"/>
          <w:b/>
          <w:sz w:val="66"/>
          <w:szCs w:val="66"/>
          <w:lang w:val="en-US"/>
        </w:rPr>
        <w:t>Tool Kit</w:t>
      </w:r>
    </w:p>
    <w:p w14:paraId="5C732B53" w14:textId="77777777" w:rsidR="00DA2CFC" w:rsidRPr="0093224D" w:rsidRDefault="00DA2CFC">
      <w:pPr>
        <w:pStyle w:val="SubTitle"/>
        <w:jc w:val="left"/>
        <w:rPr>
          <w:rFonts w:ascii="Arial" w:hAnsi="Arial" w:cs="Arial"/>
          <w:i w:val="0"/>
          <w:lang w:val="en-US"/>
        </w:rPr>
      </w:pPr>
    </w:p>
    <w:p w14:paraId="495209CF" w14:textId="77777777" w:rsidR="00213AB5" w:rsidRPr="0093224D" w:rsidRDefault="00213AB5">
      <w:pPr>
        <w:pStyle w:val="SubTitle"/>
        <w:jc w:val="left"/>
        <w:rPr>
          <w:rFonts w:ascii="Arial" w:hAnsi="Arial" w:cs="Arial"/>
          <w:i w:val="0"/>
          <w:lang w:val="en-US"/>
        </w:rPr>
      </w:pPr>
    </w:p>
    <w:p w14:paraId="6B4F314C" w14:textId="77777777" w:rsidR="00904965" w:rsidRPr="000A400D" w:rsidRDefault="00DA2CFC" w:rsidP="00C34DFF">
      <w:pPr>
        <w:ind w:left="0"/>
        <w:rPr>
          <w:rFonts w:ascii="Verdana" w:hAnsi="Verdana"/>
          <w:color w:val="000000"/>
          <w:sz w:val="20"/>
          <w:lang w:val="en-US"/>
        </w:rPr>
      </w:pPr>
      <w:r w:rsidRPr="00D15CD6">
        <w:rPr>
          <w:rFonts w:ascii="Arial" w:hAnsi="Arial" w:cs="Arial"/>
        </w:rPr>
        <w:br w:type="page"/>
      </w:r>
      <w:bookmarkStart w:id="9" w:name="_Toc375124735"/>
      <w:r w:rsidR="00C34DFF" w:rsidRPr="000A400D">
        <w:rPr>
          <w:rFonts w:ascii="Verdana" w:hAnsi="Verdana"/>
          <w:color w:val="000000"/>
          <w:sz w:val="20"/>
          <w:lang w:val="en-US"/>
        </w:rPr>
        <w:lastRenderedPageBreak/>
        <w:t xml:space="preserve">Welcome to </w:t>
      </w:r>
      <w:r w:rsidR="00C34DFF" w:rsidRPr="000A400D">
        <w:rPr>
          <w:rFonts w:ascii="Verdana" w:hAnsi="Verdana"/>
          <w:b/>
          <w:bCs/>
          <w:i/>
          <w:iCs/>
          <w:color w:val="000000"/>
          <w:sz w:val="20"/>
          <w:lang w:val="en-US"/>
        </w:rPr>
        <w:t>BD Managed Services Project</w:t>
      </w:r>
      <w:r w:rsidR="00C34DFF" w:rsidRPr="000A400D">
        <w:rPr>
          <w:rFonts w:ascii="Verdana" w:hAnsi="Verdana"/>
          <w:color w:val="000000"/>
          <w:sz w:val="20"/>
          <w:lang w:val="en-US"/>
        </w:rPr>
        <w:t xml:space="preserve">. This document aims to help you with your questions on joining the team and provide important links.  </w:t>
      </w:r>
    </w:p>
    <w:p w14:paraId="58232E6A" w14:textId="77777777" w:rsidR="00021C47" w:rsidRPr="00C34DFF" w:rsidRDefault="00021C47" w:rsidP="00C34DFF">
      <w:pPr>
        <w:ind w:left="0"/>
        <w:rPr>
          <w:rFonts w:ascii="Calibri" w:hAnsi="Calibri"/>
          <w:color w:val="000000"/>
          <w:szCs w:val="22"/>
          <w:lang w:val="en-US"/>
        </w:rPr>
      </w:pPr>
    </w:p>
    <w:tbl>
      <w:tblPr>
        <w:tblW w:w="1030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A0" w:firstRow="1" w:lastRow="0" w:firstColumn="1" w:lastColumn="0" w:noHBand="0" w:noVBand="0"/>
      </w:tblPr>
      <w:tblGrid>
        <w:gridCol w:w="2226"/>
        <w:gridCol w:w="8083"/>
      </w:tblGrid>
      <w:tr w:rsidR="00C43DDB" w:rsidRPr="000A400D" w14:paraId="63655485" w14:textId="77777777" w:rsidTr="009C22BD">
        <w:tc>
          <w:tcPr>
            <w:tcW w:w="2226" w:type="dxa"/>
          </w:tcPr>
          <w:p w14:paraId="58B87172" w14:textId="77777777" w:rsidR="00577189" w:rsidRPr="000A400D" w:rsidRDefault="00577189" w:rsidP="00E16AD3">
            <w:pPr>
              <w:ind w:left="0"/>
              <w:jc w:val="left"/>
              <w:rPr>
                <w:rFonts w:ascii="Verdana" w:hAnsi="Verdana" w:cs="Arial"/>
                <w:b/>
                <w:sz w:val="20"/>
                <w:lang w:val="en-US"/>
              </w:rPr>
            </w:pPr>
            <w:r w:rsidRPr="000A400D">
              <w:rPr>
                <w:rFonts w:ascii="Verdana" w:hAnsi="Verdana" w:cs="Arial"/>
                <w:b/>
                <w:sz w:val="20"/>
                <w:lang w:val="en-US"/>
              </w:rPr>
              <w:t>Address:</w:t>
            </w:r>
          </w:p>
        </w:tc>
        <w:tc>
          <w:tcPr>
            <w:tcW w:w="8083" w:type="dxa"/>
          </w:tcPr>
          <w:p w14:paraId="36E5138F" w14:textId="77777777" w:rsidR="00332C43" w:rsidRPr="000A400D" w:rsidRDefault="00BB6B84" w:rsidP="00E16AD3">
            <w:pPr>
              <w:ind w:left="0"/>
              <w:jc w:val="left"/>
              <w:rPr>
                <w:rFonts w:ascii="Verdana" w:hAnsi="Verdana" w:cs="Arial"/>
                <w:sz w:val="20"/>
                <w:lang w:val="en-US"/>
              </w:rPr>
            </w:pPr>
            <w:r w:rsidRPr="000A400D">
              <w:rPr>
                <w:rFonts w:ascii="Verdana" w:hAnsi="Verdana" w:cs="Arial"/>
                <w:b/>
                <w:sz w:val="20"/>
                <w:lang w:val="en-US"/>
              </w:rPr>
              <w:t>Mumbai</w:t>
            </w:r>
            <w:r w:rsidRPr="000A400D">
              <w:rPr>
                <w:rFonts w:ascii="Verdana" w:hAnsi="Verdana" w:cs="Arial"/>
                <w:sz w:val="20"/>
                <w:lang w:val="en-US"/>
              </w:rPr>
              <w:t xml:space="preserve"> - </w:t>
            </w:r>
            <w:r w:rsidR="00332C43" w:rsidRPr="000A400D">
              <w:rPr>
                <w:rFonts w:ascii="Verdana" w:hAnsi="Verdana" w:cs="Arial"/>
                <w:sz w:val="20"/>
                <w:lang w:val="en-US"/>
              </w:rPr>
              <w:t>Yosemite, IT1/IT2, TTC Industrial Area</w:t>
            </w:r>
          </w:p>
          <w:p w14:paraId="0D2C1311" w14:textId="77777777" w:rsidR="00C55502" w:rsidRPr="000A400D" w:rsidRDefault="00332C43" w:rsidP="00E16AD3">
            <w:pPr>
              <w:spacing w:before="0"/>
              <w:ind w:left="0"/>
              <w:jc w:val="left"/>
              <w:rPr>
                <w:rFonts w:ascii="Verdana" w:hAnsi="Verdana" w:cs="Arial"/>
                <w:sz w:val="20"/>
                <w:lang w:val="en-US"/>
              </w:rPr>
            </w:pPr>
            <w:r w:rsidRPr="000A400D">
              <w:rPr>
                <w:rFonts w:ascii="Verdana" w:hAnsi="Verdana" w:cs="Arial"/>
                <w:sz w:val="20"/>
                <w:lang w:val="en-US"/>
              </w:rPr>
              <w:t>Thane Belapur Road, Airoli, Navi Mumbai 400708, INDIA</w:t>
            </w:r>
            <w:r w:rsidR="00BB6B84" w:rsidRPr="000A400D">
              <w:rPr>
                <w:rFonts w:ascii="Verdana" w:hAnsi="Verdana" w:cs="Arial"/>
                <w:sz w:val="20"/>
                <w:lang w:val="en-US"/>
              </w:rPr>
              <w:t>.</w:t>
            </w:r>
          </w:p>
          <w:p w14:paraId="6EE43CE7" w14:textId="77777777" w:rsidR="00BB6B84" w:rsidRPr="000A400D" w:rsidRDefault="00BB6B84" w:rsidP="00E16AD3">
            <w:pPr>
              <w:ind w:left="0"/>
              <w:jc w:val="left"/>
              <w:rPr>
                <w:rFonts w:ascii="Verdana" w:hAnsi="Verdana" w:cs="Arial"/>
                <w:sz w:val="20"/>
                <w:lang w:val="en-US"/>
              </w:rPr>
            </w:pPr>
            <w:r w:rsidRPr="000A400D">
              <w:rPr>
                <w:rFonts w:ascii="Verdana" w:hAnsi="Verdana" w:cs="Arial"/>
                <w:b/>
                <w:sz w:val="20"/>
                <w:lang w:val="en-US"/>
              </w:rPr>
              <w:t>Bangalore</w:t>
            </w:r>
            <w:r w:rsidRPr="000A400D">
              <w:rPr>
                <w:rFonts w:ascii="Verdana" w:hAnsi="Verdana" w:cs="Arial"/>
                <w:sz w:val="20"/>
                <w:lang w:val="en-US"/>
              </w:rPr>
              <w:t xml:space="preserve"> </w:t>
            </w:r>
            <w:r w:rsidR="00DA48A2" w:rsidRPr="000A400D">
              <w:rPr>
                <w:rFonts w:ascii="Verdana" w:hAnsi="Verdana" w:cs="Arial"/>
                <w:sz w:val="20"/>
                <w:lang w:val="en-US"/>
              </w:rPr>
              <w:t>–</w:t>
            </w:r>
            <w:r w:rsidRPr="000A400D">
              <w:rPr>
                <w:rFonts w:ascii="Verdana" w:hAnsi="Verdana" w:cs="Arial"/>
                <w:sz w:val="20"/>
                <w:lang w:val="en-US"/>
              </w:rPr>
              <w:t xml:space="preserve"> </w:t>
            </w:r>
            <w:r w:rsidR="00DA48A2" w:rsidRPr="000A400D">
              <w:rPr>
                <w:rFonts w:ascii="Verdana" w:hAnsi="Verdana" w:cs="Arial"/>
                <w:sz w:val="20"/>
                <w:lang w:val="en-US"/>
              </w:rPr>
              <w:t xml:space="preserve">1) </w:t>
            </w:r>
            <w:r w:rsidRPr="000A400D">
              <w:rPr>
                <w:rFonts w:ascii="Verdana" w:hAnsi="Verdana" w:cs="Arial"/>
                <w:sz w:val="20"/>
                <w:lang w:val="en-US"/>
              </w:rPr>
              <w:t xml:space="preserve">Campus 6B, </w:t>
            </w:r>
            <w:proofErr w:type="spellStart"/>
            <w:r w:rsidRPr="000A400D">
              <w:rPr>
                <w:rFonts w:ascii="Verdana" w:hAnsi="Verdana" w:cs="Arial"/>
                <w:sz w:val="20"/>
                <w:lang w:val="en-US"/>
              </w:rPr>
              <w:t>Pritech</w:t>
            </w:r>
            <w:proofErr w:type="spellEnd"/>
            <w:r w:rsidRPr="000A400D">
              <w:rPr>
                <w:rFonts w:ascii="Verdana" w:hAnsi="Verdana" w:cs="Arial"/>
                <w:sz w:val="20"/>
                <w:lang w:val="en-US"/>
              </w:rPr>
              <w:t xml:space="preserve"> Park SEZ,</w:t>
            </w:r>
            <w:r w:rsidR="006A1581" w:rsidRPr="000A400D">
              <w:rPr>
                <w:rFonts w:ascii="Verdana" w:hAnsi="Verdana" w:cs="Arial"/>
                <w:sz w:val="20"/>
                <w:lang w:val="en-US"/>
              </w:rPr>
              <w:t xml:space="preserve"> </w:t>
            </w:r>
            <w:r w:rsidRPr="000A400D">
              <w:rPr>
                <w:rFonts w:ascii="Verdana" w:hAnsi="Verdana" w:cs="Arial"/>
                <w:sz w:val="20"/>
                <w:lang w:val="en-US"/>
              </w:rPr>
              <w:t xml:space="preserve">RMZ ECO Space, Bellandur, Outer Ring Road, </w:t>
            </w:r>
            <w:proofErr w:type="spellStart"/>
            <w:r w:rsidRPr="000A400D">
              <w:rPr>
                <w:rFonts w:ascii="Verdana" w:hAnsi="Verdana" w:cs="Arial"/>
                <w:sz w:val="20"/>
                <w:lang w:val="en-US"/>
              </w:rPr>
              <w:t>Vathur</w:t>
            </w:r>
            <w:proofErr w:type="spellEnd"/>
            <w:r w:rsidRPr="000A400D">
              <w:rPr>
                <w:rFonts w:ascii="Verdana" w:hAnsi="Verdana" w:cs="Arial"/>
                <w:sz w:val="20"/>
                <w:lang w:val="en-US"/>
              </w:rPr>
              <w:t xml:space="preserve"> </w:t>
            </w:r>
            <w:proofErr w:type="spellStart"/>
            <w:r w:rsidRPr="000A400D">
              <w:rPr>
                <w:rFonts w:ascii="Verdana" w:hAnsi="Verdana" w:cs="Arial"/>
                <w:sz w:val="20"/>
                <w:lang w:val="en-US"/>
              </w:rPr>
              <w:t>Hobli</w:t>
            </w:r>
            <w:proofErr w:type="spellEnd"/>
            <w:r w:rsidRPr="000A400D">
              <w:rPr>
                <w:rFonts w:ascii="Verdana" w:hAnsi="Verdana" w:cs="Arial"/>
                <w:sz w:val="20"/>
                <w:lang w:val="en-US"/>
              </w:rPr>
              <w:t>, Bangalore, Karnataka-560037</w:t>
            </w:r>
            <w:r w:rsidR="006A1581" w:rsidRPr="000A400D">
              <w:rPr>
                <w:rFonts w:ascii="Verdana" w:hAnsi="Verdana" w:cs="Arial"/>
                <w:sz w:val="20"/>
                <w:lang w:val="en-US"/>
              </w:rPr>
              <w:t>.</w:t>
            </w:r>
          </w:p>
          <w:p w14:paraId="45015FEE" w14:textId="77777777" w:rsidR="00DA48A2" w:rsidRPr="000A400D" w:rsidRDefault="00DA48A2" w:rsidP="00E16AD3">
            <w:pPr>
              <w:ind w:left="0"/>
              <w:jc w:val="left"/>
              <w:rPr>
                <w:rFonts w:ascii="Verdana" w:hAnsi="Verdana" w:cs="Arial"/>
                <w:sz w:val="20"/>
                <w:lang w:val="en-US"/>
              </w:rPr>
            </w:pPr>
            <w:r w:rsidRPr="000A400D">
              <w:rPr>
                <w:rFonts w:ascii="Verdana" w:hAnsi="Verdana" w:cs="Arial"/>
                <w:sz w:val="20"/>
                <w:lang w:val="en-US"/>
              </w:rPr>
              <w:t>2) Dartmoor Ground Floor, EPIP Phase-II, Whitefield, Bangalore – 560 066</w:t>
            </w:r>
          </w:p>
          <w:p w14:paraId="60CA0A98" w14:textId="77777777" w:rsidR="006A1581" w:rsidRPr="000A400D" w:rsidRDefault="006A1581" w:rsidP="00E16AD3">
            <w:pPr>
              <w:ind w:left="0"/>
              <w:jc w:val="left"/>
              <w:rPr>
                <w:rFonts w:ascii="Verdana" w:hAnsi="Verdana" w:cs="Arial"/>
                <w:sz w:val="20"/>
                <w:lang w:val="en-US"/>
              </w:rPr>
            </w:pPr>
            <w:r w:rsidRPr="000A400D">
              <w:rPr>
                <w:rFonts w:ascii="Verdana" w:hAnsi="Verdana" w:cs="Arial"/>
                <w:b/>
                <w:sz w:val="20"/>
                <w:lang w:val="en-US"/>
              </w:rPr>
              <w:t>Hyderabad</w:t>
            </w:r>
            <w:r w:rsidRPr="000A400D">
              <w:rPr>
                <w:rFonts w:ascii="Verdana" w:hAnsi="Verdana" w:cs="Arial"/>
                <w:sz w:val="20"/>
                <w:lang w:val="en-US"/>
              </w:rPr>
              <w:t xml:space="preserve"> - IT Park 1, 115 / 32&amp;35 / </w:t>
            </w:r>
            <w:proofErr w:type="spellStart"/>
            <w:r w:rsidRPr="000A400D">
              <w:rPr>
                <w:rFonts w:ascii="Verdana" w:hAnsi="Verdana" w:cs="Arial"/>
                <w:sz w:val="20"/>
                <w:lang w:val="en-US"/>
              </w:rPr>
              <w:t>Nanakramguda</w:t>
            </w:r>
            <w:proofErr w:type="spellEnd"/>
            <w:r w:rsidRPr="000A400D">
              <w:rPr>
                <w:rFonts w:ascii="Verdana" w:hAnsi="Verdana" w:cs="Arial"/>
                <w:sz w:val="20"/>
                <w:lang w:val="en-US"/>
              </w:rPr>
              <w:t>, Gachibowli / Hyderabad - 500032.</w:t>
            </w:r>
          </w:p>
          <w:p w14:paraId="420560F4" w14:textId="77777777" w:rsidR="006A1581" w:rsidRPr="000A400D" w:rsidRDefault="006A1581" w:rsidP="00E16AD3">
            <w:pPr>
              <w:ind w:left="0"/>
              <w:jc w:val="left"/>
              <w:rPr>
                <w:rFonts w:ascii="Verdana" w:hAnsi="Verdana"/>
                <w:sz w:val="20"/>
              </w:rPr>
            </w:pPr>
            <w:r w:rsidRPr="000A400D">
              <w:rPr>
                <w:rFonts w:ascii="Verdana" w:hAnsi="Verdana" w:cs="Arial"/>
                <w:b/>
                <w:sz w:val="20"/>
                <w:lang w:val="en-US"/>
              </w:rPr>
              <w:t>Pune</w:t>
            </w:r>
            <w:r w:rsidRPr="000A400D">
              <w:rPr>
                <w:rFonts w:ascii="Verdana" w:hAnsi="Verdana" w:cs="Arial"/>
                <w:sz w:val="20"/>
                <w:lang w:val="en-US"/>
              </w:rPr>
              <w:t xml:space="preserve"> - </w:t>
            </w:r>
            <w:r w:rsidR="00882995" w:rsidRPr="000A400D">
              <w:rPr>
                <w:rFonts w:ascii="Verdana" w:hAnsi="Verdana" w:cs="Arial"/>
                <w:sz w:val="20"/>
                <w:lang w:val="en-US"/>
              </w:rPr>
              <w:t>Unit -2</w:t>
            </w:r>
            <w:r w:rsidR="00435161" w:rsidRPr="000A400D">
              <w:rPr>
                <w:rFonts w:ascii="Verdana" w:hAnsi="Verdana" w:cs="Arial"/>
                <w:sz w:val="20"/>
                <w:lang w:val="en-US"/>
              </w:rPr>
              <w:t>,</w:t>
            </w:r>
            <w:r w:rsidR="00882995" w:rsidRPr="000A400D">
              <w:rPr>
                <w:rFonts w:ascii="Verdana" w:hAnsi="Verdana" w:cs="Arial"/>
                <w:sz w:val="20"/>
                <w:lang w:val="en-US"/>
              </w:rPr>
              <w:t xml:space="preserve"> Talawade -Pune</w:t>
            </w:r>
          </w:p>
        </w:tc>
      </w:tr>
      <w:tr w:rsidR="00C43DDB" w:rsidRPr="000A400D" w14:paraId="4AAAC32C" w14:textId="77777777" w:rsidTr="009C22BD">
        <w:tc>
          <w:tcPr>
            <w:tcW w:w="2226" w:type="dxa"/>
          </w:tcPr>
          <w:p w14:paraId="41685107" w14:textId="77777777" w:rsidR="00577189" w:rsidRPr="000A400D" w:rsidRDefault="00577189" w:rsidP="00E16AD3">
            <w:pPr>
              <w:ind w:left="0"/>
              <w:jc w:val="left"/>
              <w:rPr>
                <w:rFonts w:ascii="Verdana" w:hAnsi="Verdana" w:cs="Arial"/>
                <w:b/>
                <w:sz w:val="20"/>
                <w:lang w:val="en-US"/>
              </w:rPr>
            </w:pPr>
            <w:r w:rsidRPr="000A400D">
              <w:rPr>
                <w:rFonts w:ascii="Verdana" w:hAnsi="Verdana" w:cs="Arial"/>
                <w:b/>
                <w:sz w:val="20"/>
                <w:lang w:val="en-US"/>
              </w:rPr>
              <w:t>Hours:</w:t>
            </w:r>
          </w:p>
        </w:tc>
        <w:tc>
          <w:tcPr>
            <w:tcW w:w="8083" w:type="dxa"/>
          </w:tcPr>
          <w:p w14:paraId="59F943CC" w14:textId="77777777" w:rsidR="005963F3" w:rsidRPr="000A400D" w:rsidRDefault="005963F3" w:rsidP="00435161">
            <w:pPr>
              <w:spacing w:before="0"/>
              <w:ind w:left="0"/>
              <w:jc w:val="left"/>
              <w:rPr>
                <w:rFonts w:ascii="Verdana" w:hAnsi="Verdana" w:cs="Arial"/>
                <w:sz w:val="20"/>
                <w:lang w:val="en-US"/>
              </w:rPr>
            </w:pPr>
            <w:r w:rsidRPr="000A400D">
              <w:rPr>
                <w:rFonts w:ascii="Verdana" w:hAnsi="Verdana" w:cs="Arial"/>
                <w:b/>
                <w:sz w:val="20"/>
                <w:lang w:val="en-US"/>
              </w:rPr>
              <w:t xml:space="preserve">Local: </w:t>
            </w:r>
            <w:r w:rsidR="00435161" w:rsidRPr="000A400D">
              <w:rPr>
                <w:rFonts w:ascii="Verdana" w:hAnsi="Verdana" w:cs="Arial"/>
                <w:sz w:val="20"/>
                <w:lang w:val="en-US"/>
              </w:rPr>
              <w:t>Expected to start at 11</w:t>
            </w:r>
            <w:r w:rsidRPr="000A400D">
              <w:rPr>
                <w:rFonts w:ascii="Verdana" w:hAnsi="Verdana" w:cs="Arial"/>
                <w:sz w:val="20"/>
                <w:lang w:val="en-US"/>
              </w:rPr>
              <w:t>:</w:t>
            </w:r>
            <w:r w:rsidR="00435161" w:rsidRPr="000A400D">
              <w:rPr>
                <w:rFonts w:ascii="Verdana" w:hAnsi="Verdana" w:cs="Arial"/>
                <w:sz w:val="20"/>
                <w:lang w:val="en-US"/>
              </w:rPr>
              <w:t>0</w:t>
            </w:r>
            <w:r w:rsidRPr="000A400D">
              <w:rPr>
                <w:rFonts w:ascii="Verdana" w:hAnsi="Verdana" w:cs="Arial"/>
                <w:sz w:val="20"/>
                <w:lang w:val="en-US"/>
              </w:rPr>
              <w:t>0</w:t>
            </w:r>
            <w:r w:rsidR="008F4638" w:rsidRPr="000A400D">
              <w:rPr>
                <w:rFonts w:ascii="Verdana" w:hAnsi="Verdana" w:cs="Arial"/>
                <w:sz w:val="20"/>
                <w:lang w:val="en-US"/>
              </w:rPr>
              <w:t xml:space="preserve"> am</w:t>
            </w:r>
            <w:r w:rsidRPr="000A400D">
              <w:rPr>
                <w:rFonts w:ascii="Verdana" w:hAnsi="Verdana" w:cs="Arial"/>
                <w:sz w:val="20"/>
                <w:lang w:val="en-US"/>
              </w:rPr>
              <w:t xml:space="preserve"> Monday-Friday</w:t>
            </w:r>
            <w:r w:rsidR="0044367D" w:rsidRPr="000A400D">
              <w:rPr>
                <w:rFonts w:ascii="Verdana" w:hAnsi="Verdana" w:cs="Arial"/>
                <w:sz w:val="20"/>
                <w:lang w:val="en-US"/>
              </w:rPr>
              <w:t xml:space="preserve"> or as indicated by your lead</w:t>
            </w:r>
          </w:p>
        </w:tc>
      </w:tr>
      <w:tr w:rsidR="00C43DDB" w:rsidRPr="000A400D" w14:paraId="1262C284" w14:textId="77777777" w:rsidTr="009C22BD">
        <w:tc>
          <w:tcPr>
            <w:tcW w:w="2226" w:type="dxa"/>
          </w:tcPr>
          <w:p w14:paraId="140E5590" w14:textId="77777777" w:rsidR="00577189" w:rsidRPr="000A400D" w:rsidRDefault="00577189" w:rsidP="00E16AD3">
            <w:pPr>
              <w:ind w:left="0"/>
              <w:jc w:val="left"/>
              <w:rPr>
                <w:rFonts w:ascii="Verdana" w:hAnsi="Verdana" w:cs="Arial"/>
                <w:b/>
                <w:sz w:val="20"/>
                <w:lang w:val="en-US"/>
              </w:rPr>
            </w:pPr>
            <w:r w:rsidRPr="000A400D">
              <w:rPr>
                <w:rFonts w:ascii="Verdana" w:hAnsi="Verdana" w:cs="Arial"/>
                <w:b/>
                <w:sz w:val="20"/>
                <w:lang w:val="en-US"/>
              </w:rPr>
              <w:t>Attire:</w:t>
            </w:r>
          </w:p>
        </w:tc>
        <w:tc>
          <w:tcPr>
            <w:tcW w:w="8083" w:type="dxa"/>
          </w:tcPr>
          <w:p w14:paraId="04F54258" w14:textId="77777777" w:rsidR="00577189" w:rsidRPr="000A400D" w:rsidRDefault="00577189" w:rsidP="00E16AD3">
            <w:pPr>
              <w:ind w:left="0"/>
              <w:jc w:val="left"/>
              <w:rPr>
                <w:rFonts w:ascii="Verdana" w:hAnsi="Verdana" w:cs="Arial"/>
                <w:sz w:val="20"/>
                <w:lang w:val="en-US"/>
              </w:rPr>
            </w:pPr>
            <w:r w:rsidRPr="000A400D">
              <w:rPr>
                <w:rFonts w:ascii="Verdana" w:hAnsi="Verdana" w:cs="Arial"/>
                <w:sz w:val="20"/>
                <w:lang w:val="en-US"/>
              </w:rPr>
              <w:t>All team members are expected to dress in business casual attire.</w:t>
            </w:r>
          </w:p>
          <w:p w14:paraId="4FFED2F4" w14:textId="77777777" w:rsidR="00577189" w:rsidRPr="000A400D" w:rsidRDefault="00577189" w:rsidP="00E16AD3">
            <w:pPr>
              <w:ind w:left="0"/>
              <w:jc w:val="left"/>
              <w:rPr>
                <w:rFonts w:ascii="Verdana" w:hAnsi="Verdana" w:cs="Arial"/>
                <w:sz w:val="20"/>
                <w:lang w:val="en-US"/>
              </w:rPr>
            </w:pPr>
            <w:r w:rsidRPr="000A400D">
              <w:rPr>
                <w:rFonts w:ascii="Verdana" w:hAnsi="Verdana" w:cs="Arial"/>
                <w:sz w:val="20"/>
                <w:lang w:val="en-US"/>
              </w:rPr>
              <w:t>Men: Business slacks with appropriate collared shirts</w:t>
            </w:r>
          </w:p>
          <w:p w14:paraId="7DEFC230" w14:textId="77777777" w:rsidR="00577189" w:rsidRPr="000A400D" w:rsidRDefault="00577189" w:rsidP="00E16AD3">
            <w:pPr>
              <w:ind w:left="0"/>
              <w:jc w:val="left"/>
              <w:rPr>
                <w:rFonts w:ascii="Verdana" w:hAnsi="Verdana" w:cs="Arial"/>
                <w:sz w:val="20"/>
                <w:lang w:val="en-US"/>
              </w:rPr>
            </w:pPr>
            <w:r w:rsidRPr="000A400D">
              <w:rPr>
                <w:rFonts w:ascii="Verdana" w:hAnsi="Verdana" w:cs="Arial"/>
                <w:sz w:val="20"/>
                <w:lang w:val="en-US"/>
              </w:rPr>
              <w:t xml:space="preserve">Women: Skirts, slacks or other appropriate </w:t>
            </w:r>
            <w:r w:rsidR="0044367D" w:rsidRPr="000A400D">
              <w:rPr>
                <w:rFonts w:ascii="Verdana" w:hAnsi="Verdana" w:cs="Arial"/>
                <w:sz w:val="20"/>
                <w:lang w:val="en-US"/>
              </w:rPr>
              <w:t xml:space="preserve">business </w:t>
            </w:r>
            <w:r w:rsidRPr="000A400D">
              <w:rPr>
                <w:rFonts w:ascii="Verdana" w:hAnsi="Verdana" w:cs="Arial"/>
                <w:sz w:val="20"/>
                <w:lang w:val="en-US"/>
              </w:rPr>
              <w:t>casual wear</w:t>
            </w:r>
          </w:p>
          <w:p w14:paraId="71F9ACB0" w14:textId="77777777" w:rsidR="00577189" w:rsidRPr="000A400D" w:rsidRDefault="00577189" w:rsidP="00E16AD3">
            <w:pPr>
              <w:ind w:left="0"/>
              <w:jc w:val="left"/>
              <w:rPr>
                <w:rFonts w:ascii="Verdana" w:hAnsi="Verdana" w:cs="Arial"/>
                <w:sz w:val="20"/>
                <w:lang w:val="en-US"/>
              </w:rPr>
            </w:pPr>
            <w:r w:rsidRPr="000A400D">
              <w:rPr>
                <w:rFonts w:ascii="Verdana" w:hAnsi="Verdana" w:cs="Arial"/>
                <w:sz w:val="20"/>
                <w:lang w:val="en-US"/>
              </w:rPr>
              <w:t xml:space="preserve">For client presentations and Steering Team meetings, </w:t>
            </w:r>
            <w:r w:rsidR="0044367D" w:rsidRPr="000A400D">
              <w:rPr>
                <w:rFonts w:ascii="Verdana" w:hAnsi="Verdana" w:cs="Arial"/>
                <w:sz w:val="20"/>
                <w:lang w:val="en-US"/>
              </w:rPr>
              <w:t>formal</w:t>
            </w:r>
            <w:r w:rsidRPr="000A400D">
              <w:rPr>
                <w:rFonts w:ascii="Verdana" w:hAnsi="Verdana" w:cs="Arial"/>
                <w:sz w:val="20"/>
                <w:lang w:val="en-US"/>
              </w:rPr>
              <w:t xml:space="preserve"> attire may be required.</w:t>
            </w:r>
          </w:p>
        </w:tc>
      </w:tr>
      <w:tr w:rsidR="00FA0AFE" w:rsidRPr="000A400D" w14:paraId="1616ECDA" w14:textId="77777777" w:rsidTr="009C22BD">
        <w:tc>
          <w:tcPr>
            <w:tcW w:w="2226" w:type="dxa"/>
          </w:tcPr>
          <w:p w14:paraId="71CD0F0D" w14:textId="77777777" w:rsidR="00FA0AFE" w:rsidRPr="000A400D" w:rsidRDefault="00FA0AFE" w:rsidP="00E16AD3">
            <w:pPr>
              <w:spacing w:before="0"/>
              <w:ind w:left="0"/>
              <w:jc w:val="left"/>
              <w:rPr>
                <w:rFonts w:ascii="Verdana" w:hAnsi="Verdana" w:cs="Arial"/>
                <w:b/>
                <w:sz w:val="20"/>
                <w:lang w:val="en-US"/>
              </w:rPr>
            </w:pPr>
            <w:r w:rsidRPr="000A400D">
              <w:rPr>
                <w:rFonts w:ascii="Verdana" w:hAnsi="Verdana" w:cs="Arial"/>
                <w:b/>
                <w:sz w:val="20"/>
                <w:lang w:val="en-US"/>
              </w:rPr>
              <w:t>Vacation:</w:t>
            </w:r>
          </w:p>
        </w:tc>
        <w:tc>
          <w:tcPr>
            <w:tcW w:w="8083" w:type="dxa"/>
          </w:tcPr>
          <w:p w14:paraId="62C76267" w14:textId="77777777" w:rsidR="00FA0AFE" w:rsidRPr="000A400D" w:rsidRDefault="00FA0AFE" w:rsidP="00E16AD3">
            <w:pPr>
              <w:spacing w:before="0"/>
              <w:ind w:left="0"/>
              <w:jc w:val="left"/>
              <w:rPr>
                <w:rFonts w:ascii="Verdana" w:hAnsi="Verdana" w:cs="Arial"/>
                <w:sz w:val="20"/>
                <w:lang w:val="en-US"/>
              </w:rPr>
            </w:pPr>
            <w:r w:rsidRPr="000A400D">
              <w:rPr>
                <w:rFonts w:ascii="Verdana" w:hAnsi="Verdana" w:cs="Arial"/>
                <w:sz w:val="20"/>
                <w:lang w:val="en-US"/>
              </w:rPr>
              <w:t>During the project, it is anticipated that people will take personal vacations. Vacations must be approved by your team lead in advance and in the case of a team lead</w:t>
            </w:r>
            <w:r w:rsidR="00513E55" w:rsidRPr="000A400D">
              <w:rPr>
                <w:rFonts w:ascii="Verdana" w:hAnsi="Verdana" w:cs="Arial"/>
                <w:sz w:val="20"/>
                <w:lang w:val="en-US"/>
              </w:rPr>
              <w:t xml:space="preserve"> is not available</w:t>
            </w:r>
            <w:r w:rsidRPr="000A400D">
              <w:rPr>
                <w:rFonts w:ascii="Verdana" w:hAnsi="Verdana" w:cs="Arial"/>
                <w:sz w:val="20"/>
                <w:lang w:val="en-US"/>
              </w:rPr>
              <w:t xml:space="preserve">, the project manager.  Please try to schedule these as far in advance as possible and work with your teams to minimize any project impact. Let team leaders know as soon as possible so that they can adjust the work plan. </w:t>
            </w:r>
          </w:p>
        </w:tc>
      </w:tr>
      <w:tr w:rsidR="00C43DDB" w:rsidRPr="000A400D" w14:paraId="196A7913" w14:textId="77777777" w:rsidTr="009C22BD">
        <w:tc>
          <w:tcPr>
            <w:tcW w:w="2226" w:type="dxa"/>
          </w:tcPr>
          <w:p w14:paraId="08891C19" w14:textId="77777777" w:rsidR="001C1FC6" w:rsidRPr="000A400D" w:rsidRDefault="00513E55" w:rsidP="00E16AD3">
            <w:pPr>
              <w:ind w:left="0"/>
              <w:jc w:val="left"/>
              <w:rPr>
                <w:rFonts w:ascii="Verdana" w:hAnsi="Verdana" w:cs="Arial"/>
                <w:b/>
                <w:sz w:val="20"/>
                <w:lang w:val="en-US"/>
              </w:rPr>
            </w:pPr>
            <w:r w:rsidRPr="000A400D">
              <w:rPr>
                <w:rFonts w:ascii="Verdana" w:hAnsi="Verdana" w:cs="Arial"/>
                <w:b/>
                <w:sz w:val="20"/>
                <w:lang w:val="en-US"/>
              </w:rPr>
              <w:t>Timesheets</w:t>
            </w:r>
            <w:r w:rsidR="001C1FC6" w:rsidRPr="000A400D">
              <w:rPr>
                <w:rFonts w:ascii="Verdana" w:hAnsi="Verdana" w:cs="Arial"/>
                <w:b/>
                <w:sz w:val="20"/>
                <w:lang w:val="en-US"/>
              </w:rPr>
              <w:t>:</w:t>
            </w:r>
          </w:p>
        </w:tc>
        <w:tc>
          <w:tcPr>
            <w:tcW w:w="8083" w:type="dxa"/>
          </w:tcPr>
          <w:p w14:paraId="0F07A7B4" w14:textId="77777777" w:rsidR="001C1FC6" w:rsidRPr="000A400D" w:rsidRDefault="00513E55" w:rsidP="00E16AD3">
            <w:pPr>
              <w:pStyle w:val="PGP-GeneralText1"/>
              <w:ind w:left="0"/>
              <w:rPr>
                <w:rFonts w:ascii="Verdana" w:hAnsi="Verdana"/>
                <w:color w:val="000000"/>
                <w:sz w:val="20"/>
                <w:szCs w:val="20"/>
              </w:rPr>
            </w:pPr>
            <w:r w:rsidRPr="000A400D">
              <w:rPr>
                <w:rFonts w:ascii="Verdana" w:hAnsi="Verdana"/>
                <w:color w:val="000000"/>
                <w:sz w:val="20"/>
                <w:szCs w:val="20"/>
              </w:rPr>
              <w:t xml:space="preserve">It is imperative for the project to have you fill the required timesheets correctly and timely.  We need to fill in our efforts at </w:t>
            </w:r>
            <w:r w:rsidR="002C22DC" w:rsidRPr="000A400D">
              <w:rPr>
                <w:rFonts w:ascii="Verdana" w:hAnsi="Verdana"/>
                <w:color w:val="000000"/>
                <w:sz w:val="20"/>
                <w:szCs w:val="20"/>
              </w:rPr>
              <w:t>two</w:t>
            </w:r>
            <w:r w:rsidRPr="000A400D">
              <w:rPr>
                <w:rFonts w:ascii="Verdana" w:hAnsi="Verdana"/>
                <w:color w:val="000000"/>
                <w:sz w:val="20"/>
                <w:szCs w:val="20"/>
              </w:rPr>
              <w:t xml:space="preserve"> places.</w:t>
            </w:r>
          </w:p>
          <w:p w14:paraId="33B955D8" w14:textId="77777777" w:rsidR="00513E55" w:rsidRPr="000A400D" w:rsidRDefault="00513E55" w:rsidP="00E16AD3">
            <w:pPr>
              <w:pStyle w:val="PGP-GeneralText1"/>
              <w:numPr>
                <w:ilvl w:val="0"/>
                <w:numId w:val="19"/>
              </w:numPr>
              <w:rPr>
                <w:rFonts w:ascii="Verdana" w:hAnsi="Verdana"/>
                <w:color w:val="000000"/>
                <w:sz w:val="20"/>
                <w:szCs w:val="20"/>
              </w:rPr>
            </w:pPr>
            <w:r w:rsidRPr="000A400D">
              <w:rPr>
                <w:rFonts w:ascii="Verdana" w:hAnsi="Verdana"/>
                <w:b/>
                <w:color w:val="000000"/>
                <w:sz w:val="20"/>
                <w:szCs w:val="20"/>
              </w:rPr>
              <w:t>CG Internal</w:t>
            </w:r>
            <w:r w:rsidRPr="000A400D">
              <w:rPr>
                <w:rFonts w:ascii="Verdana" w:hAnsi="Verdana"/>
                <w:color w:val="000000"/>
                <w:sz w:val="20"/>
                <w:szCs w:val="20"/>
              </w:rPr>
              <w:t xml:space="preserve">. This is </w:t>
            </w:r>
            <w:r w:rsidR="00DA6D14" w:rsidRPr="000A400D">
              <w:rPr>
                <w:rFonts w:ascii="Verdana" w:hAnsi="Verdana"/>
                <w:color w:val="000000"/>
                <w:sz w:val="20"/>
                <w:szCs w:val="20"/>
              </w:rPr>
              <w:t>CG internal time sheet a</w:t>
            </w:r>
            <w:r w:rsidRPr="000A400D">
              <w:rPr>
                <w:rFonts w:ascii="Verdana" w:hAnsi="Verdana"/>
                <w:color w:val="000000"/>
                <w:sz w:val="20"/>
                <w:szCs w:val="20"/>
              </w:rPr>
              <w:t>nd is approved by your CG supervisor per the corporate directory</w:t>
            </w:r>
          </w:p>
          <w:p w14:paraId="681F14CF" w14:textId="77777777" w:rsidR="00220991" w:rsidRPr="00302FA2" w:rsidRDefault="00513E55" w:rsidP="00220991">
            <w:pPr>
              <w:pStyle w:val="PGP-GeneralText1"/>
              <w:numPr>
                <w:ilvl w:val="0"/>
                <w:numId w:val="19"/>
              </w:numPr>
              <w:rPr>
                <w:rFonts w:ascii="Verdana" w:hAnsi="Verdana"/>
                <w:sz w:val="20"/>
                <w:szCs w:val="20"/>
              </w:rPr>
            </w:pPr>
            <w:r w:rsidRPr="000A400D">
              <w:rPr>
                <w:rFonts w:ascii="Verdana" w:hAnsi="Verdana"/>
                <w:b/>
                <w:color w:val="000000"/>
                <w:sz w:val="20"/>
                <w:szCs w:val="20"/>
              </w:rPr>
              <w:t>Clarity – Account Internal</w:t>
            </w:r>
            <w:r w:rsidRPr="000A400D">
              <w:rPr>
                <w:rFonts w:ascii="Verdana" w:hAnsi="Verdana"/>
                <w:color w:val="000000"/>
                <w:sz w:val="20"/>
                <w:szCs w:val="20"/>
              </w:rPr>
              <w:t>. This is where you put in time against individual activities performed for the project.</w:t>
            </w:r>
            <w:r w:rsidR="008A23FA" w:rsidRPr="000A400D">
              <w:rPr>
                <w:rFonts w:ascii="Verdana" w:hAnsi="Verdana"/>
                <w:color w:val="000000"/>
                <w:sz w:val="20"/>
                <w:szCs w:val="20"/>
              </w:rPr>
              <w:t xml:space="preserve"> </w:t>
            </w:r>
            <w:r w:rsidRPr="000A400D">
              <w:rPr>
                <w:rFonts w:ascii="Verdana" w:hAnsi="Verdana"/>
                <w:color w:val="000000"/>
                <w:sz w:val="20"/>
                <w:szCs w:val="20"/>
              </w:rPr>
              <w:t xml:space="preserve">Please reach out to your Team lead to understand the timesheet filling correctly. </w:t>
            </w:r>
            <w:r w:rsidR="00CD5AD1">
              <w:rPr>
                <w:rFonts w:ascii="Verdana" w:hAnsi="Verdana"/>
                <w:color w:val="000000"/>
                <w:sz w:val="20"/>
                <w:szCs w:val="20"/>
              </w:rPr>
              <w:t>Attached below is document to fill clarity timesheet</w:t>
            </w:r>
            <w:r w:rsidR="00302FA2">
              <w:rPr>
                <w:rFonts w:ascii="Verdana" w:hAnsi="Verdana"/>
                <w:color w:val="000000"/>
                <w:sz w:val="20"/>
                <w:szCs w:val="20"/>
              </w:rPr>
              <w:t>.</w:t>
            </w:r>
          </w:p>
          <w:p w14:paraId="0B6E4522" w14:textId="77777777" w:rsidR="00302FA2" w:rsidRPr="00CD5AD1" w:rsidRDefault="00302FA2" w:rsidP="00302FA2">
            <w:pPr>
              <w:pStyle w:val="PGP-GeneralText1"/>
              <w:ind w:left="360"/>
              <w:rPr>
                <w:rFonts w:ascii="Verdana" w:hAnsi="Verdana"/>
                <w:sz w:val="20"/>
                <w:szCs w:val="20"/>
              </w:rPr>
            </w:pPr>
          </w:p>
          <w:p w14:paraId="205EED77" w14:textId="77777777" w:rsidR="00CD5AD1" w:rsidRPr="00302FA2" w:rsidRDefault="00302FA2" w:rsidP="00CD5AD1">
            <w:pPr>
              <w:pStyle w:val="PGP-GeneralText1"/>
              <w:ind w:left="720"/>
              <w:rPr>
                <w:rFonts w:ascii="Verdana" w:hAnsi="Verdana"/>
                <w:b/>
                <w:sz w:val="20"/>
                <w:szCs w:val="20"/>
                <w:u w:val="single"/>
              </w:rPr>
            </w:pPr>
            <w:proofErr w:type="spellStart"/>
            <w:r w:rsidRPr="00302FA2">
              <w:rPr>
                <w:rFonts w:ascii="Verdana" w:hAnsi="Verdana"/>
                <w:b/>
                <w:sz w:val="20"/>
                <w:szCs w:val="20"/>
                <w:u w:val="single"/>
              </w:rPr>
              <w:t>Timebooking</w:t>
            </w:r>
            <w:proofErr w:type="spellEnd"/>
            <w:r w:rsidRPr="00302FA2">
              <w:rPr>
                <w:rFonts w:ascii="Verdana" w:hAnsi="Verdana"/>
                <w:b/>
                <w:sz w:val="20"/>
                <w:szCs w:val="20"/>
                <w:u w:val="single"/>
              </w:rPr>
              <w:t>:</w:t>
            </w:r>
          </w:p>
          <w:p w14:paraId="74C8A5F9" w14:textId="513C6B99" w:rsidR="00302FA2" w:rsidRPr="00FC3AB8" w:rsidRDefault="00B264C8" w:rsidP="00302FA2">
            <w:pPr>
              <w:pStyle w:val="PGP-GeneralText1"/>
              <w:numPr>
                <w:ilvl w:val="0"/>
                <w:numId w:val="28"/>
              </w:numPr>
              <w:rPr>
                <w:rFonts w:ascii="Verdana" w:hAnsi="Verdana"/>
                <w:sz w:val="20"/>
                <w:szCs w:val="20"/>
              </w:rPr>
            </w:pPr>
            <w:r w:rsidRPr="00FC3AB8">
              <w:rPr>
                <w:rFonts w:ascii="Verdana" w:hAnsi="Verdana"/>
                <w:sz w:val="20"/>
                <w:szCs w:val="20"/>
              </w:rPr>
              <w:t>R</w:t>
            </w:r>
            <w:r w:rsidR="00302FA2" w:rsidRPr="00FC3AB8">
              <w:rPr>
                <w:rFonts w:ascii="Verdana" w:hAnsi="Verdana"/>
                <w:sz w:val="20"/>
                <w:szCs w:val="20"/>
              </w:rPr>
              <w:t xml:space="preserve">efer </w:t>
            </w:r>
            <w:r w:rsidR="00FD12FA" w:rsidRPr="00FC3AB8">
              <w:rPr>
                <w:rFonts w:ascii="Verdana" w:hAnsi="Verdana"/>
                <w:sz w:val="20"/>
                <w:szCs w:val="20"/>
              </w:rPr>
              <w:t xml:space="preserve">to below link </w:t>
            </w:r>
            <w:r w:rsidR="009064CA" w:rsidRPr="00FC3AB8">
              <w:rPr>
                <w:rFonts w:ascii="Verdana" w:hAnsi="Verdana"/>
                <w:sz w:val="20"/>
                <w:szCs w:val="20"/>
              </w:rPr>
              <w:t>for time booking</w:t>
            </w:r>
            <w:r w:rsidR="00302FA2" w:rsidRPr="00FC3AB8">
              <w:rPr>
                <w:rFonts w:ascii="Verdana" w:hAnsi="Verdana"/>
                <w:sz w:val="20"/>
                <w:szCs w:val="20"/>
              </w:rPr>
              <w:t>.</w:t>
            </w:r>
          </w:p>
          <w:p w14:paraId="5094470E" w14:textId="465610F8" w:rsidR="00E24555" w:rsidRDefault="00FD12FA" w:rsidP="00E24555">
            <w:pPr>
              <w:pStyle w:val="PGP-GeneralText1"/>
              <w:ind w:left="1440"/>
              <w:rPr>
                <w:rFonts w:ascii="Verdana" w:hAnsi="Verdana"/>
                <w:sz w:val="20"/>
                <w:szCs w:val="20"/>
              </w:rPr>
            </w:pPr>
            <w:hyperlink r:id="rId12" w:history="1">
              <w:r w:rsidRPr="00FC3AB8">
                <w:rPr>
                  <w:rStyle w:val="Hyperlink"/>
                  <w:rFonts w:ascii="Verdana" w:hAnsi="Verdana"/>
                  <w:sz w:val="20"/>
                  <w:szCs w:val="20"/>
                  <w:lang w:val="en-GB"/>
                </w:rPr>
                <w:t>Replicon - Home</w:t>
              </w:r>
            </w:hyperlink>
          </w:p>
          <w:p w14:paraId="6376B8D4" w14:textId="77777777" w:rsidR="00302FA2" w:rsidRDefault="00B264C8" w:rsidP="00302FA2">
            <w:pPr>
              <w:pStyle w:val="PGP-GeneralText1"/>
              <w:numPr>
                <w:ilvl w:val="0"/>
                <w:numId w:val="28"/>
              </w:numPr>
              <w:rPr>
                <w:rFonts w:ascii="Verdana" w:hAnsi="Verdana"/>
                <w:sz w:val="20"/>
                <w:szCs w:val="20"/>
              </w:rPr>
            </w:pPr>
            <w:r>
              <w:rPr>
                <w:rFonts w:ascii="Verdana" w:hAnsi="Verdana"/>
                <w:sz w:val="20"/>
                <w:szCs w:val="20"/>
              </w:rPr>
              <w:t xml:space="preserve">AD resources </w:t>
            </w:r>
            <w:proofErr w:type="gramStart"/>
            <w:r>
              <w:rPr>
                <w:rFonts w:ascii="Verdana" w:hAnsi="Verdana"/>
                <w:sz w:val="20"/>
                <w:szCs w:val="20"/>
              </w:rPr>
              <w:t>has</w:t>
            </w:r>
            <w:proofErr w:type="gramEnd"/>
            <w:r>
              <w:rPr>
                <w:rFonts w:ascii="Verdana" w:hAnsi="Verdana"/>
                <w:sz w:val="20"/>
                <w:szCs w:val="20"/>
              </w:rPr>
              <w:t xml:space="preserve"> to book their efforts in Clarity, Please r</w:t>
            </w:r>
            <w:r w:rsidR="0063784B">
              <w:rPr>
                <w:rFonts w:ascii="Verdana" w:hAnsi="Verdana"/>
                <w:sz w:val="20"/>
                <w:szCs w:val="20"/>
              </w:rPr>
              <w:t>efer</w:t>
            </w:r>
            <w:r>
              <w:rPr>
                <w:rFonts w:ascii="Verdana" w:hAnsi="Verdana"/>
                <w:sz w:val="20"/>
                <w:szCs w:val="20"/>
              </w:rPr>
              <w:t xml:space="preserve"> below document for How to fill Clarity</w:t>
            </w:r>
            <w:r w:rsidR="0063784B">
              <w:rPr>
                <w:rFonts w:ascii="Verdana" w:hAnsi="Verdana"/>
                <w:sz w:val="20"/>
                <w:szCs w:val="20"/>
              </w:rPr>
              <w:t>.</w:t>
            </w:r>
          </w:p>
          <w:bookmarkStart w:id="10" w:name="_MON_1607357100"/>
          <w:bookmarkEnd w:id="10"/>
          <w:p w14:paraId="5C9D8790" w14:textId="77777777" w:rsidR="00E24555" w:rsidRDefault="00AF3889" w:rsidP="00E24555">
            <w:pPr>
              <w:pStyle w:val="PGP-GeneralText1"/>
              <w:ind w:left="1440"/>
            </w:pPr>
            <w:r>
              <w:object w:dxaOrig="1508" w:dyaOrig="984" w14:anchorId="07E0EF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13" o:title=""/>
                </v:shape>
                <o:OLEObject Type="Embed" ProgID="Word.Document.8" ShapeID="_x0000_i1025" DrawAspect="Icon" ObjectID="_1800795540" r:id="rId14">
                  <o:FieldCodes>\s</o:FieldCodes>
                </o:OLEObject>
              </w:object>
            </w:r>
          </w:p>
          <w:p w14:paraId="51F1CB71" w14:textId="77777777" w:rsidR="00E24555" w:rsidRDefault="00E24555" w:rsidP="003704C8">
            <w:pPr>
              <w:pStyle w:val="PGP-GeneralText1"/>
              <w:ind w:left="0"/>
              <w:rPr>
                <w:rFonts w:ascii="Verdana" w:hAnsi="Verdana"/>
                <w:sz w:val="20"/>
                <w:szCs w:val="20"/>
              </w:rPr>
            </w:pPr>
          </w:p>
          <w:p w14:paraId="44168318" w14:textId="77777777" w:rsidR="00E24555" w:rsidRPr="00E24555" w:rsidRDefault="00B264C8" w:rsidP="00E24555">
            <w:pPr>
              <w:pStyle w:val="PGP-GeneralText1"/>
              <w:numPr>
                <w:ilvl w:val="0"/>
                <w:numId w:val="28"/>
              </w:numPr>
              <w:jc w:val="both"/>
              <w:rPr>
                <w:rFonts w:ascii="Verdana" w:hAnsi="Verdana"/>
                <w:sz w:val="20"/>
                <w:szCs w:val="20"/>
              </w:rPr>
            </w:pPr>
            <w:r>
              <w:rPr>
                <w:rFonts w:ascii="Verdana" w:hAnsi="Verdana"/>
                <w:sz w:val="20"/>
                <w:szCs w:val="20"/>
              </w:rPr>
              <w:t>A</w:t>
            </w:r>
            <w:r w:rsidR="0063784B">
              <w:rPr>
                <w:rFonts w:ascii="Verdana" w:hAnsi="Verdana"/>
                <w:sz w:val="20"/>
                <w:szCs w:val="20"/>
              </w:rPr>
              <w:t>MO resources</w:t>
            </w:r>
            <w:r>
              <w:rPr>
                <w:rFonts w:ascii="Verdana" w:hAnsi="Verdana"/>
                <w:sz w:val="20"/>
                <w:szCs w:val="20"/>
              </w:rPr>
              <w:t xml:space="preserve"> </w:t>
            </w:r>
            <w:proofErr w:type="gramStart"/>
            <w:r>
              <w:rPr>
                <w:rFonts w:ascii="Verdana" w:hAnsi="Verdana"/>
                <w:sz w:val="20"/>
                <w:szCs w:val="20"/>
              </w:rPr>
              <w:t>has to</w:t>
            </w:r>
            <w:proofErr w:type="gramEnd"/>
            <w:r>
              <w:rPr>
                <w:rFonts w:ascii="Verdana" w:hAnsi="Verdana"/>
                <w:sz w:val="20"/>
                <w:szCs w:val="20"/>
              </w:rPr>
              <w:t xml:space="preserve"> book their efforts in AMO tool</w:t>
            </w:r>
            <w:r w:rsidR="0063784B">
              <w:rPr>
                <w:rFonts w:ascii="Verdana" w:hAnsi="Verdana"/>
                <w:sz w:val="20"/>
                <w:szCs w:val="20"/>
              </w:rPr>
              <w:t>.</w:t>
            </w:r>
            <w:r>
              <w:rPr>
                <w:rFonts w:ascii="Verdana" w:hAnsi="Verdana"/>
                <w:sz w:val="20"/>
                <w:szCs w:val="20"/>
              </w:rPr>
              <w:t xml:space="preserve"> Attached below is guideline on How to fill AMO timesheet.</w:t>
            </w:r>
          </w:p>
          <w:p w14:paraId="2EB00FC7" w14:textId="77777777" w:rsidR="00B264C8" w:rsidRDefault="00B264C8" w:rsidP="00B264C8">
            <w:pPr>
              <w:pStyle w:val="PGP-GeneralText1"/>
              <w:ind w:left="360"/>
              <w:jc w:val="both"/>
              <w:rPr>
                <w:rFonts w:ascii="Verdana" w:hAnsi="Verdana"/>
                <w:sz w:val="20"/>
                <w:szCs w:val="20"/>
              </w:rPr>
            </w:pPr>
          </w:p>
          <w:p w14:paraId="335A19E3" w14:textId="77777777" w:rsidR="00B264C8" w:rsidRDefault="00B264C8" w:rsidP="00B264C8">
            <w:pPr>
              <w:pStyle w:val="PGP-GeneralText1"/>
              <w:ind w:left="0"/>
              <w:jc w:val="both"/>
              <w:rPr>
                <w:rFonts w:ascii="Verdana" w:hAnsi="Verdana"/>
                <w:color w:val="000000"/>
                <w:sz w:val="20"/>
                <w:szCs w:val="20"/>
              </w:rPr>
            </w:pPr>
            <w:r>
              <w:rPr>
                <w:rFonts w:ascii="Verdana" w:hAnsi="Verdana"/>
                <w:sz w:val="20"/>
                <w:szCs w:val="20"/>
              </w:rPr>
              <w:lastRenderedPageBreak/>
              <w:t xml:space="preserve">           </w:t>
            </w:r>
            <w:bookmarkStart w:id="11" w:name="_MON_1604920653"/>
            <w:bookmarkEnd w:id="11"/>
            <w:r w:rsidR="00E24555">
              <w:rPr>
                <w:rFonts w:ascii="Verdana" w:hAnsi="Verdana"/>
                <w:sz w:val="20"/>
                <w:szCs w:val="20"/>
              </w:rPr>
              <w:object w:dxaOrig="1508" w:dyaOrig="983" w14:anchorId="5B4C28E3">
                <v:shape id="_x0000_i1026" type="#_x0000_t75" style="width:75.5pt;height:49pt" o:ole="">
                  <v:imagedata r:id="rId15" o:title=""/>
                </v:shape>
                <o:OLEObject Type="Embed" ProgID="Word.Document.12" ShapeID="_x0000_i1026" DrawAspect="Icon" ObjectID="_1800795541" r:id="rId16">
                  <o:FieldCodes>\s</o:FieldCodes>
                </o:OLEObject>
              </w:object>
            </w:r>
            <w:r w:rsidRPr="000A400D">
              <w:rPr>
                <w:rFonts w:ascii="Verdana" w:hAnsi="Verdana"/>
                <w:color w:val="000000"/>
                <w:sz w:val="20"/>
                <w:szCs w:val="20"/>
              </w:rPr>
              <w:t xml:space="preserve"> </w:t>
            </w:r>
          </w:p>
          <w:p w14:paraId="229FF614" w14:textId="77777777" w:rsidR="00B264C8" w:rsidRDefault="00B264C8" w:rsidP="00B264C8">
            <w:pPr>
              <w:pStyle w:val="PGP-GeneralText1"/>
              <w:ind w:left="360"/>
              <w:jc w:val="both"/>
              <w:rPr>
                <w:rFonts w:ascii="Verdana" w:hAnsi="Verdana"/>
                <w:color w:val="000000"/>
                <w:sz w:val="20"/>
                <w:szCs w:val="20"/>
              </w:rPr>
            </w:pPr>
            <w:r w:rsidRPr="000A400D">
              <w:rPr>
                <w:rFonts w:ascii="Verdana" w:hAnsi="Verdana"/>
                <w:color w:val="000000"/>
                <w:sz w:val="20"/>
                <w:szCs w:val="20"/>
              </w:rPr>
              <w:t>You may also reach out to PMO personnel in case of any doubt at any time.</w:t>
            </w:r>
          </w:p>
          <w:p w14:paraId="6DB02438" w14:textId="77777777" w:rsidR="00E24555" w:rsidRPr="000A400D" w:rsidRDefault="00E24555" w:rsidP="00E24555">
            <w:pPr>
              <w:pStyle w:val="PGP-GeneralText1"/>
              <w:ind w:left="360"/>
              <w:jc w:val="both"/>
              <w:rPr>
                <w:rFonts w:ascii="Verdana" w:hAnsi="Verdana"/>
                <w:sz w:val="20"/>
                <w:szCs w:val="20"/>
              </w:rPr>
            </w:pPr>
          </w:p>
        </w:tc>
      </w:tr>
      <w:tr w:rsidR="009C22BD" w:rsidRPr="000A400D" w14:paraId="00767FAA" w14:textId="77777777" w:rsidTr="00C84B34">
        <w:tc>
          <w:tcPr>
            <w:tcW w:w="2226" w:type="dxa"/>
          </w:tcPr>
          <w:p w14:paraId="24B383C7" w14:textId="77777777" w:rsidR="00BE3C0B" w:rsidRDefault="00BE3C0B" w:rsidP="00E16AD3">
            <w:pPr>
              <w:ind w:left="0"/>
              <w:jc w:val="left"/>
              <w:rPr>
                <w:rFonts w:ascii="Verdana" w:hAnsi="Verdana" w:cs="Arial"/>
                <w:b/>
                <w:sz w:val="20"/>
                <w:lang w:val="en-US"/>
              </w:rPr>
            </w:pPr>
            <w:r>
              <w:rPr>
                <w:rFonts w:ascii="Verdana" w:hAnsi="Verdana" w:cs="Arial"/>
                <w:b/>
                <w:sz w:val="20"/>
                <w:lang w:val="en-US"/>
              </w:rPr>
              <w:lastRenderedPageBreak/>
              <w:t>Background Verification</w:t>
            </w:r>
          </w:p>
          <w:p w14:paraId="15D333C6" w14:textId="77777777" w:rsidR="00BE3C0B" w:rsidRDefault="00BE3C0B" w:rsidP="00E16AD3">
            <w:pPr>
              <w:ind w:left="0"/>
              <w:jc w:val="left"/>
              <w:rPr>
                <w:rFonts w:ascii="Verdana" w:hAnsi="Verdana" w:cs="Arial"/>
                <w:b/>
                <w:sz w:val="20"/>
                <w:lang w:val="en-US"/>
              </w:rPr>
            </w:pPr>
          </w:p>
          <w:p w14:paraId="6275FB89" w14:textId="77777777" w:rsidR="009C22BD" w:rsidRPr="000A400D" w:rsidRDefault="00BE3C0B" w:rsidP="00E16AD3">
            <w:pPr>
              <w:ind w:left="0"/>
              <w:jc w:val="left"/>
              <w:rPr>
                <w:rFonts w:ascii="Verdana" w:hAnsi="Verdana" w:cs="Arial"/>
                <w:b/>
                <w:sz w:val="20"/>
                <w:lang w:val="en-US"/>
              </w:rPr>
            </w:pPr>
            <w:r>
              <w:rPr>
                <w:rFonts w:ascii="Verdana" w:hAnsi="Verdana" w:cs="Arial"/>
                <w:b/>
                <w:sz w:val="20"/>
                <w:lang w:val="en-US"/>
              </w:rPr>
              <w:t>&amp;</w:t>
            </w:r>
            <w:r w:rsidR="009C22BD" w:rsidRPr="000A400D">
              <w:rPr>
                <w:rFonts w:ascii="Verdana" w:hAnsi="Verdana" w:cs="Arial"/>
                <w:b/>
                <w:sz w:val="20"/>
                <w:lang w:val="en-US"/>
              </w:rPr>
              <w:t xml:space="preserve"> </w:t>
            </w:r>
            <w:r w:rsidR="008122DD" w:rsidRPr="000A400D">
              <w:rPr>
                <w:rFonts w:ascii="Verdana" w:hAnsi="Verdana" w:cs="Arial"/>
                <w:b/>
                <w:sz w:val="20"/>
                <w:lang w:val="en-US"/>
              </w:rPr>
              <w:t>BD ODC access</w:t>
            </w:r>
          </w:p>
        </w:tc>
        <w:tc>
          <w:tcPr>
            <w:tcW w:w="8083" w:type="dxa"/>
          </w:tcPr>
          <w:p w14:paraId="633F90FB" w14:textId="77777777" w:rsidR="009C22BD" w:rsidRPr="000A400D" w:rsidRDefault="009C22BD" w:rsidP="00E16AD3">
            <w:pPr>
              <w:numPr>
                <w:ilvl w:val="0"/>
                <w:numId w:val="14"/>
              </w:numPr>
              <w:jc w:val="left"/>
              <w:rPr>
                <w:rFonts w:ascii="Verdana" w:hAnsi="Verdana" w:cs="Arial"/>
                <w:sz w:val="20"/>
                <w:lang w:val="en-US"/>
              </w:rPr>
            </w:pPr>
            <w:r w:rsidRPr="000A400D">
              <w:rPr>
                <w:rFonts w:ascii="Verdana" w:hAnsi="Verdana" w:cs="Arial"/>
                <w:sz w:val="20"/>
                <w:lang w:val="en-US"/>
              </w:rPr>
              <w:t xml:space="preserve">Background verification &amp; criminal verification is done for personnel joining into the project as per our client's requirement. </w:t>
            </w:r>
          </w:p>
          <w:p w14:paraId="18A9E1B3" w14:textId="77777777" w:rsidR="009C22BD" w:rsidRPr="000A400D" w:rsidRDefault="009C22BD" w:rsidP="00E16AD3">
            <w:pPr>
              <w:numPr>
                <w:ilvl w:val="0"/>
                <w:numId w:val="14"/>
              </w:numPr>
              <w:jc w:val="left"/>
              <w:rPr>
                <w:rFonts w:ascii="Verdana" w:hAnsi="Verdana" w:cs="Arial"/>
                <w:sz w:val="20"/>
                <w:lang w:val="en-US"/>
              </w:rPr>
            </w:pPr>
            <w:r w:rsidRPr="000A400D">
              <w:rPr>
                <w:rFonts w:ascii="Verdana" w:hAnsi="Verdana" w:cs="Arial"/>
                <w:sz w:val="20"/>
                <w:lang w:val="en-US"/>
              </w:rPr>
              <w:t xml:space="preserve">The </w:t>
            </w:r>
            <w:r w:rsidR="00F37A99" w:rsidRPr="000A400D">
              <w:rPr>
                <w:rFonts w:ascii="Verdana" w:hAnsi="Verdana" w:cs="Arial"/>
                <w:sz w:val="20"/>
                <w:lang w:val="en-US"/>
              </w:rPr>
              <w:t xml:space="preserve">Account Office </w:t>
            </w:r>
            <w:r w:rsidRPr="000A400D">
              <w:rPr>
                <w:rFonts w:ascii="Verdana" w:hAnsi="Verdana" w:cs="Arial"/>
                <w:sz w:val="20"/>
                <w:lang w:val="en-US"/>
              </w:rPr>
              <w:t xml:space="preserve">Team will initiate the request for background check for both </w:t>
            </w:r>
            <w:r w:rsidR="00435161" w:rsidRPr="000A400D">
              <w:rPr>
                <w:rFonts w:ascii="Verdana" w:hAnsi="Verdana" w:cs="Arial"/>
                <w:sz w:val="20"/>
                <w:lang w:val="en-US"/>
              </w:rPr>
              <w:t xml:space="preserve">internal </w:t>
            </w:r>
            <w:r w:rsidRPr="000A400D">
              <w:rPr>
                <w:rFonts w:ascii="Verdana" w:hAnsi="Verdana" w:cs="Arial"/>
                <w:sz w:val="20"/>
                <w:lang w:val="en-US"/>
              </w:rPr>
              <w:t xml:space="preserve">Capgemini </w:t>
            </w:r>
            <w:r w:rsidR="00435161" w:rsidRPr="000A400D">
              <w:rPr>
                <w:rFonts w:ascii="Verdana" w:hAnsi="Verdana" w:cs="Arial"/>
                <w:sz w:val="20"/>
                <w:lang w:val="en-US"/>
              </w:rPr>
              <w:t xml:space="preserve">employees </w:t>
            </w:r>
            <w:r w:rsidRPr="000A400D">
              <w:rPr>
                <w:rFonts w:ascii="Verdana" w:hAnsi="Verdana" w:cs="Arial"/>
                <w:sz w:val="20"/>
                <w:lang w:val="en-US"/>
              </w:rPr>
              <w:t xml:space="preserve">and External Hires. </w:t>
            </w:r>
          </w:p>
          <w:p w14:paraId="484454D0" w14:textId="77777777" w:rsidR="009C22BD" w:rsidRPr="000A400D" w:rsidRDefault="000240FB" w:rsidP="00435161">
            <w:pPr>
              <w:pStyle w:val="PGP-GeneralText1"/>
              <w:ind w:left="0"/>
              <w:rPr>
                <w:rFonts w:ascii="Verdana" w:hAnsi="Verdana"/>
                <w:sz w:val="20"/>
                <w:szCs w:val="20"/>
              </w:rPr>
            </w:pPr>
            <w:r>
              <w:rPr>
                <w:rFonts w:ascii="Verdana" w:hAnsi="Verdana"/>
                <w:sz w:val="20"/>
                <w:szCs w:val="20"/>
              </w:rPr>
              <w:t xml:space="preserve">     </w:t>
            </w:r>
            <w:r w:rsidR="009C22BD" w:rsidRPr="000A400D">
              <w:rPr>
                <w:rFonts w:ascii="Verdana" w:hAnsi="Verdana"/>
                <w:sz w:val="20"/>
                <w:szCs w:val="20"/>
              </w:rPr>
              <w:t xml:space="preserve">Once the Background verification is complete, BD </w:t>
            </w:r>
            <w:r w:rsidR="00DA6D14" w:rsidRPr="000A400D">
              <w:rPr>
                <w:rFonts w:ascii="Verdana" w:hAnsi="Verdana"/>
                <w:sz w:val="20"/>
                <w:szCs w:val="20"/>
              </w:rPr>
              <w:t xml:space="preserve">ODC access </w:t>
            </w:r>
            <w:r w:rsidR="009C22BD" w:rsidRPr="000A400D">
              <w:rPr>
                <w:rFonts w:ascii="Verdana" w:hAnsi="Verdana"/>
                <w:sz w:val="20"/>
                <w:szCs w:val="20"/>
              </w:rPr>
              <w:t>will be provided.</w:t>
            </w:r>
          </w:p>
        </w:tc>
      </w:tr>
      <w:tr w:rsidR="00214911" w:rsidRPr="000A400D" w14:paraId="5AFAB3B7" w14:textId="77777777" w:rsidTr="00C84B34">
        <w:tc>
          <w:tcPr>
            <w:tcW w:w="2226" w:type="dxa"/>
          </w:tcPr>
          <w:p w14:paraId="5D0C56E7" w14:textId="77777777" w:rsidR="00214911" w:rsidRPr="000A400D" w:rsidRDefault="00435161" w:rsidP="00E16AD3">
            <w:pPr>
              <w:ind w:left="0"/>
              <w:jc w:val="left"/>
              <w:rPr>
                <w:rFonts w:ascii="Verdana" w:hAnsi="Verdana" w:cs="Arial"/>
                <w:b/>
                <w:sz w:val="20"/>
                <w:lang w:val="en-US"/>
              </w:rPr>
            </w:pPr>
            <w:r w:rsidRPr="000A400D">
              <w:rPr>
                <w:rFonts w:ascii="Verdana" w:hAnsi="Verdana" w:cs="Arial"/>
                <w:b/>
                <w:sz w:val="20"/>
                <w:lang w:val="en-US"/>
              </w:rPr>
              <w:t>Desktop/Laptop &amp; Space</w:t>
            </w:r>
          </w:p>
        </w:tc>
        <w:tc>
          <w:tcPr>
            <w:tcW w:w="8083" w:type="dxa"/>
          </w:tcPr>
          <w:p w14:paraId="3D6EB3F6" w14:textId="77777777" w:rsidR="00214911" w:rsidRPr="000A400D" w:rsidRDefault="00435161" w:rsidP="001E1B46">
            <w:pPr>
              <w:pStyle w:val="PGP-GeneralText1"/>
              <w:numPr>
                <w:ilvl w:val="0"/>
                <w:numId w:val="27"/>
              </w:numPr>
              <w:ind w:hanging="276"/>
              <w:rPr>
                <w:rFonts w:ascii="Verdana" w:hAnsi="Verdana"/>
                <w:sz w:val="20"/>
                <w:szCs w:val="20"/>
              </w:rPr>
            </w:pPr>
            <w:r w:rsidRPr="000A400D">
              <w:rPr>
                <w:rFonts w:ascii="Verdana" w:hAnsi="Verdana"/>
                <w:sz w:val="20"/>
                <w:szCs w:val="20"/>
              </w:rPr>
              <w:t xml:space="preserve">Once joined to BD project your logistics arrangement will be done by the Account office team. You can write email to </w:t>
            </w:r>
            <w:hyperlink r:id="rId17" w:history="1">
              <w:r w:rsidRPr="000A400D">
                <w:rPr>
                  <w:rStyle w:val="Hyperlink"/>
                  <w:rFonts w:ascii="Verdana" w:hAnsi="Verdana"/>
                  <w:bCs/>
                  <w:noProof/>
                  <w:sz w:val="20"/>
                  <w:szCs w:val="20"/>
                </w:rPr>
                <w:t>bd_pmo.in@capgemini.com</w:t>
              </w:r>
            </w:hyperlink>
            <w:r w:rsidRPr="000A400D">
              <w:rPr>
                <w:rFonts w:ascii="Verdana" w:hAnsi="Verdana"/>
                <w:bCs/>
                <w:noProof/>
                <w:sz w:val="20"/>
                <w:szCs w:val="20"/>
              </w:rPr>
              <w:t>.</w:t>
            </w:r>
          </w:p>
        </w:tc>
      </w:tr>
    </w:tbl>
    <w:p w14:paraId="5ECD5B08" w14:textId="77777777" w:rsidR="004D3BF3" w:rsidRDefault="004D3BF3" w:rsidP="00E16AD3">
      <w:pPr>
        <w:jc w:val="left"/>
      </w:pPr>
      <w:r>
        <w:br w:type="page"/>
      </w:r>
    </w:p>
    <w:tbl>
      <w:tblPr>
        <w:tblW w:w="1030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A0" w:firstRow="1" w:lastRow="0" w:firstColumn="1" w:lastColumn="0" w:noHBand="0" w:noVBand="0"/>
      </w:tblPr>
      <w:tblGrid>
        <w:gridCol w:w="2226"/>
        <w:gridCol w:w="8083"/>
      </w:tblGrid>
      <w:tr w:rsidR="00214911" w:rsidRPr="000A400D" w14:paraId="02BB2350" w14:textId="77777777" w:rsidTr="00C84B34">
        <w:tc>
          <w:tcPr>
            <w:tcW w:w="2226" w:type="dxa"/>
          </w:tcPr>
          <w:p w14:paraId="072A1CCC" w14:textId="77777777" w:rsidR="00214911" w:rsidRPr="000A400D" w:rsidRDefault="00214911" w:rsidP="00E16AD3">
            <w:pPr>
              <w:ind w:left="0"/>
              <w:jc w:val="left"/>
              <w:rPr>
                <w:rFonts w:ascii="Verdana" w:hAnsi="Verdana" w:cs="Arial"/>
                <w:b/>
                <w:sz w:val="20"/>
                <w:lang w:val="en-US"/>
              </w:rPr>
            </w:pPr>
            <w:r w:rsidRPr="000A400D">
              <w:rPr>
                <w:rFonts w:ascii="Verdana" w:hAnsi="Verdana" w:cs="Arial"/>
                <w:b/>
                <w:sz w:val="20"/>
                <w:lang w:val="en-US"/>
              </w:rPr>
              <w:lastRenderedPageBreak/>
              <w:t>Connecting to the Printer:</w:t>
            </w:r>
          </w:p>
        </w:tc>
        <w:tc>
          <w:tcPr>
            <w:tcW w:w="8083" w:type="dxa"/>
          </w:tcPr>
          <w:p w14:paraId="759F7E3F" w14:textId="77777777" w:rsidR="00214911" w:rsidRPr="000A400D" w:rsidRDefault="00214911" w:rsidP="00E16AD3">
            <w:pPr>
              <w:pStyle w:val="PGP-GeneralText1"/>
              <w:ind w:left="0"/>
              <w:rPr>
                <w:rFonts w:ascii="Verdana" w:hAnsi="Verdana"/>
                <w:sz w:val="20"/>
                <w:szCs w:val="20"/>
              </w:rPr>
            </w:pPr>
            <w:r w:rsidRPr="000A400D">
              <w:rPr>
                <w:rFonts w:ascii="Verdana" w:hAnsi="Verdana"/>
                <w:sz w:val="20"/>
                <w:szCs w:val="20"/>
              </w:rPr>
              <w:t>Please raise ticket with India service desk.</w:t>
            </w:r>
          </w:p>
        </w:tc>
      </w:tr>
      <w:tr w:rsidR="00214911" w:rsidRPr="000A400D" w14:paraId="38A7FB05" w14:textId="77777777" w:rsidTr="00C84B34">
        <w:tc>
          <w:tcPr>
            <w:tcW w:w="2226" w:type="dxa"/>
          </w:tcPr>
          <w:p w14:paraId="6046613E" w14:textId="77777777" w:rsidR="00512275" w:rsidRPr="00512275" w:rsidRDefault="00512275" w:rsidP="00512275">
            <w:pPr>
              <w:pStyle w:val="PGP-GeneralText1"/>
              <w:spacing w:before="120" w:after="0"/>
              <w:ind w:left="0"/>
              <w:rPr>
                <w:rFonts w:ascii="Verdana" w:hAnsi="Verdana"/>
                <w:b/>
                <w:sz w:val="20"/>
                <w:szCs w:val="20"/>
              </w:rPr>
            </w:pPr>
            <w:r w:rsidRPr="00512275">
              <w:rPr>
                <w:rFonts w:ascii="Verdana" w:hAnsi="Verdana"/>
                <w:b/>
                <w:sz w:val="20"/>
                <w:szCs w:val="20"/>
              </w:rPr>
              <w:t xml:space="preserve">BD Microsoft Authenticator for VDI authentication: </w:t>
            </w:r>
          </w:p>
          <w:p w14:paraId="070D75AD" w14:textId="77777777" w:rsidR="00214911" w:rsidRPr="000A400D" w:rsidRDefault="00214911" w:rsidP="00512275">
            <w:pPr>
              <w:pStyle w:val="PGP-GeneralText1"/>
              <w:spacing w:before="120" w:after="0"/>
              <w:ind w:left="0"/>
              <w:rPr>
                <w:rFonts w:ascii="Verdana" w:hAnsi="Verdana"/>
                <w:b/>
                <w:sz w:val="20"/>
              </w:rPr>
            </w:pPr>
          </w:p>
        </w:tc>
        <w:tc>
          <w:tcPr>
            <w:tcW w:w="8083" w:type="dxa"/>
          </w:tcPr>
          <w:p w14:paraId="2A68126A" w14:textId="77777777" w:rsidR="00512275" w:rsidRDefault="00512275" w:rsidP="00512275">
            <w:pPr>
              <w:pStyle w:val="PGP-GeneralText1"/>
              <w:spacing w:before="0" w:after="0"/>
              <w:ind w:left="0"/>
              <w:rPr>
                <w:rFonts w:ascii="Calibri" w:hAnsi="Calibri"/>
              </w:rPr>
            </w:pPr>
            <w:r>
              <w:rPr>
                <w:rFonts w:ascii="Calibri" w:hAnsi="Calibri"/>
              </w:rPr>
              <w:t>R</w:t>
            </w:r>
            <w:r w:rsidRPr="00395929">
              <w:rPr>
                <w:rFonts w:ascii="Calibri" w:hAnsi="Calibri"/>
              </w:rPr>
              <w:t>efer to t</w:t>
            </w:r>
            <w:r>
              <w:rPr>
                <w:rFonts w:ascii="Calibri" w:hAnsi="Calibri"/>
              </w:rPr>
              <w:t>he embedded instructions for BD</w:t>
            </w:r>
            <w:r w:rsidRPr="00351F04">
              <w:rPr>
                <w:rFonts w:ascii="Calibri" w:hAnsi="Calibri"/>
              </w:rPr>
              <w:t xml:space="preserve"> Microsoft Authenticator for VDI authentication</w:t>
            </w:r>
            <w:r>
              <w:rPr>
                <w:rFonts w:ascii="Calibri" w:hAnsi="Calibri"/>
              </w:rPr>
              <w:t>.</w:t>
            </w:r>
          </w:p>
          <w:p w14:paraId="7597388F" w14:textId="77777777" w:rsidR="00214911" w:rsidRDefault="00214911" w:rsidP="00E16AD3">
            <w:pPr>
              <w:pStyle w:val="PGP-GeneralText1"/>
              <w:spacing w:before="0" w:after="0"/>
              <w:ind w:left="0"/>
              <w:rPr>
                <w:rFonts w:ascii="Verdana" w:hAnsi="Verdana"/>
                <w:sz w:val="20"/>
                <w:szCs w:val="20"/>
              </w:rPr>
            </w:pPr>
          </w:p>
          <w:p w14:paraId="4561ADCD" w14:textId="77777777" w:rsidR="00512275" w:rsidRPr="001C1FC6" w:rsidRDefault="00512275" w:rsidP="00512275">
            <w:pPr>
              <w:pStyle w:val="PGP-GeneralText1"/>
              <w:spacing w:before="0" w:after="0"/>
              <w:ind w:left="0"/>
              <w:rPr>
                <w:rFonts w:ascii="Calibri" w:hAnsi="Calibri"/>
              </w:rPr>
            </w:pPr>
            <w:r>
              <w:object w:dxaOrig="1508" w:dyaOrig="983" w14:anchorId="13C985B4">
                <v:shape id="_x0000_i1059" type="#_x0000_t75" style="width:75.5pt;height:49pt" o:ole="">
                  <v:imagedata r:id="rId18" o:title=""/>
                </v:shape>
                <o:OLEObject Type="Embed" ProgID="AcroExch.Document.DC" ShapeID="_x0000_i1059" DrawAspect="Icon" ObjectID="_1800795542" r:id="rId19"/>
              </w:object>
            </w:r>
            <w:r>
              <w:object w:dxaOrig="1508" w:dyaOrig="983" w14:anchorId="351AF9D2">
                <v:shape id="_x0000_i1060" type="#_x0000_t75" style="width:75.5pt;height:49pt" o:ole="">
                  <v:imagedata r:id="rId20" o:title=""/>
                </v:shape>
                <o:OLEObject Type="Embed" ProgID="AcroExch.Document.DC" ShapeID="_x0000_i1060" DrawAspect="Icon" ObjectID="_1800795543" r:id="rId21"/>
              </w:object>
            </w:r>
            <w:r>
              <w:object w:dxaOrig="1508" w:dyaOrig="983" w14:anchorId="66EEC64D">
                <v:shape id="_x0000_i1061" type="#_x0000_t75" style="width:75.5pt;height:49pt" o:ole="">
                  <v:imagedata r:id="rId22" o:title=""/>
                </v:shape>
                <o:OLEObject Type="Embed" ProgID="AcroExch.Document.DC" ShapeID="_x0000_i1061" DrawAspect="Icon" ObjectID="_1800795544" r:id="rId23"/>
              </w:object>
            </w:r>
            <w:r>
              <w:object w:dxaOrig="1508" w:dyaOrig="983" w14:anchorId="713A7014">
                <v:shape id="_x0000_i1062" type="#_x0000_t75" style="width:75.5pt;height:49pt" o:ole="">
                  <v:imagedata r:id="rId24" o:title=""/>
                </v:shape>
                <o:OLEObject Type="Embed" ProgID="AcroExch.Document.DC" ShapeID="_x0000_i1062" DrawAspect="Icon" ObjectID="_1800795545" r:id="rId25"/>
              </w:object>
            </w:r>
          </w:p>
          <w:p w14:paraId="4F556205" w14:textId="77777777" w:rsidR="00872891" w:rsidRPr="000A400D" w:rsidRDefault="00872891" w:rsidP="00E16AD3">
            <w:pPr>
              <w:pStyle w:val="PGP-GeneralText1"/>
              <w:spacing w:before="0" w:after="0"/>
              <w:ind w:left="0"/>
              <w:rPr>
                <w:rFonts w:ascii="Verdana" w:hAnsi="Verdana"/>
                <w:sz w:val="20"/>
                <w:szCs w:val="20"/>
              </w:rPr>
            </w:pPr>
          </w:p>
          <w:p w14:paraId="199E3DC6" w14:textId="77777777" w:rsidR="005764BC" w:rsidRPr="005764BC" w:rsidRDefault="005764BC" w:rsidP="005764BC">
            <w:pPr>
              <w:numPr>
                <w:ilvl w:val="0"/>
                <w:numId w:val="16"/>
              </w:numPr>
              <w:spacing w:before="0"/>
              <w:jc w:val="left"/>
              <w:rPr>
                <w:rFonts w:ascii="Verdana" w:hAnsi="Verdana" w:cs="Arial"/>
                <w:sz w:val="20"/>
                <w:lang w:val="en-US"/>
              </w:rPr>
            </w:pPr>
            <w:r w:rsidRPr="005764BC">
              <w:rPr>
                <w:rFonts w:ascii="Verdana" w:hAnsi="Verdana" w:cs="Arial"/>
                <w:sz w:val="20"/>
                <w:lang w:val="en-US"/>
              </w:rPr>
              <w:t>Please take help of your help from your colleague who has access to BD VDI.</w:t>
            </w:r>
          </w:p>
          <w:p w14:paraId="66B4943E" w14:textId="77777777" w:rsidR="00214911" w:rsidRPr="000A400D" w:rsidRDefault="00214911" w:rsidP="00E16AD3">
            <w:pPr>
              <w:pStyle w:val="PGP-GeneralText1"/>
              <w:ind w:left="0"/>
              <w:rPr>
                <w:rFonts w:ascii="Verdana" w:hAnsi="Verdana"/>
                <w:sz w:val="20"/>
                <w:szCs w:val="20"/>
              </w:rPr>
            </w:pPr>
            <w:r w:rsidRPr="000A400D">
              <w:rPr>
                <w:rFonts w:ascii="Verdana" w:hAnsi="Verdana"/>
                <w:sz w:val="20"/>
                <w:szCs w:val="20"/>
              </w:rPr>
              <w:t xml:space="preserve">The rest of the instructions will allow you to register your </w:t>
            </w:r>
            <w:r w:rsidR="00DD5C1E" w:rsidRPr="000A400D">
              <w:rPr>
                <w:rFonts w:ascii="Verdana" w:hAnsi="Verdana"/>
                <w:sz w:val="20"/>
                <w:szCs w:val="20"/>
              </w:rPr>
              <w:t>Mobile Pass</w:t>
            </w:r>
            <w:r w:rsidRPr="000A400D">
              <w:rPr>
                <w:rFonts w:ascii="Verdana" w:hAnsi="Verdana"/>
                <w:sz w:val="20"/>
                <w:szCs w:val="20"/>
              </w:rPr>
              <w:t xml:space="preserve"> token.</w:t>
            </w:r>
          </w:p>
        </w:tc>
      </w:tr>
      <w:tr w:rsidR="00364912" w:rsidRPr="000A400D" w14:paraId="5477E881" w14:textId="77777777" w:rsidTr="00C84B34">
        <w:trPr>
          <w:trHeight w:val="233"/>
        </w:trPr>
        <w:tc>
          <w:tcPr>
            <w:tcW w:w="2226" w:type="dxa"/>
          </w:tcPr>
          <w:p w14:paraId="1F55C942" w14:textId="52D1B296" w:rsidR="00364912" w:rsidRPr="00972BA2" w:rsidRDefault="00364912" w:rsidP="00364912">
            <w:pPr>
              <w:ind w:left="0"/>
              <w:jc w:val="right"/>
              <w:rPr>
                <w:rFonts w:ascii="Calibri" w:hAnsi="Calibri"/>
                <w:b/>
                <w:highlight w:val="yellow"/>
              </w:rPr>
            </w:pPr>
            <w:r w:rsidRPr="00FC3AB8">
              <w:rPr>
                <w:rFonts w:ascii="Calibri" w:hAnsi="Calibri"/>
                <w:b/>
              </w:rPr>
              <w:t xml:space="preserve">Connecting to </w:t>
            </w:r>
            <w:r w:rsidR="005016FC">
              <w:rPr>
                <w:rFonts w:ascii="Calibri" w:hAnsi="Calibri"/>
                <w:b/>
              </w:rPr>
              <w:t>W365:</w:t>
            </w:r>
          </w:p>
        </w:tc>
        <w:tc>
          <w:tcPr>
            <w:tcW w:w="8083" w:type="dxa"/>
          </w:tcPr>
          <w:p w14:paraId="3916A5AB" w14:textId="62255A2F" w:rsidR="00364912" w:rsidRPr="00FC3AB8" w:rsidRDefault="00364912" w:rsidP="00364912">
            <w:pPr>
              <w:spacing w:before="0"/>
              <w:ind w:left="0"/>
              <w:rPr>
                <w:rFonts w:ascii="Calibri" w:hAnsi="Calibri" w:cs="Arial"/>
                <w:szCs w:val="22"/>
                <w:lang w:val="en-US"/>
              </w:rPr>
            </w:pPr>
            <w:r w:rsidRPr="00FC3AB8">
              <w:rPr>
                <w:rFonts w:ascii="Calibri" w:hAnsi="Calibri" w:cs="Arial"/>
                <w:szCs w:val="22"/>
                <w:lang w:val="en-US"/>
              </w:rPr>
              <w:t xml:space="preserve">Refer to embedded instructions to connect to </w:t>
            </w:r>
            <w:r w:rsidR="00FB0686" w:rsidRPr="00FC3AB8">
              <w:rPr>
                <w:rFonts w:ascii="Calibri" w:hAnsi="Calibri" w:cs="Arial"/>
                <w:szCs w:val="22"/>
                <w:lang w:val="en-US"/>
              </w:rPr>
              <w:t>BD Remote Desktop</w:t>
            </w:r>
            <w:r w:rsidRPr="00FC3AB8">
              <w:rPr>
                <w:rFonts w:ascii="Calibri" w:hAnsi="Calibri" w:cs="Arial"/>
                <w:szCs w:val="22"/>
                <w:lang w:val="en-US"/>
              </w:rPr>
              <w:t>.</w:t>
            </w:r>
          </w:p>
          <w:p w14:paraId="3CB1C5DE" w14:textId="3FF5A7B5" w:rsidR="00303E73" w:rsidRPr="00FC3AB8" w:rsidRDefault="00CF13BC" w:rsidP="00364912">
            <w:pPr>
              <w:spacing w:before="0"/>
              <w:ind w:left="0"/>
              <w:rPr>
                <w:rFonts w:ascii="Calibri" w:hAnsi="Calibri" w:cs="Arial"/>
                <w:szCs w:val="22"/>
                <w:lang w:val="en-US"/>
              </w:rPr>
            </w:pPr>
            <w:r>
              <w:object w:dxaOrig="1504" w:dyaOrig="982" w14:anchorId="4D25D8A9">
                <v:shape id="_x0000_i1066" type="#_x0000_t75" style="width:75pt;height:49pt" o:ole="">
                  <v:imagedata r:id="rId26" o:title=""/>
                </v:shape>
                <o:OLEObject Type="Embed" ProgID="AcroExch.Document.DC" ShapeID="_x0000_i1066" DrawAspect="Icon" ObjectID="_1800795546" r:id="rId27"/>
              </w:object>
            </w:r>
          </w:p>
          <w:p w14:paraId="34DE6FE8" w14:textId="7C42C5ED" w:rsidR="00364912" w:rsidRPr="00FC3AB8" w:rsidRDefault="00364912" w:rsidP="00364912">
            <w:pPr>
              <w:pStyle w:val="PGP-GeneralText1"/>
              <w:spacing w:before="0" w:after="0"/>
              <w:ind w:left="0"/>
              <w:rPr>
                <w:rFonts w:ascii="Calibri" w:hAnsi="Calibri"/>
              </w:rPr>
            </w:pPr>
          </w:p>
        </w:tc>
      </w:tr>
      <w:tr w:rsidR="00214911" w:rsidRPr="00243043" w14:paraId="4BCBE0CD" w14:textId="77777777" w:rsidTr="00C84B34">
        <w:trPr>
          <w:trHeight w:val="233"/>
        </w:trPr>
        <w:tc>
          <w:tcPr>
            <w:tcW w:w="2226" w:type="dxa"/>
          </w:tcPr>
          <w:p w14:paraId="171F72CF" w14:textId="77777777" w:rsidR="00214911" w:rsidRPr="000A400D" w:rsidRDefault="00214911" w:rsidP="00E16AD3">
            <w:pPr>
              <w:ind w:left="0"/>
              <w:jc w:val="left"/>
              <w:rPr>
                <w:rFonts w:ascii="Verdana" w:hAnsi="Verdana" w:cs="Arial"/>
                <w:b/>
                <w:sz w:val="20"/>
                <w:lang w:val="en-US"/>
              </w:rPr>
            </w:pPr>
            <w:r w:rsidRPr="000A400D">
              <w:rPr>
                <w:rFonts w:ascii="Verdana" w:hAnsi="Verdana"/>
                <w:b/>
                <w:sz w:val="20"/>
              </w:rPr>
              <w:t>System Access:</w:t>
            </w:r>
          </w:p>
        </w:tc>
        <w:tc>
          <w:tcPr>
            <w:tcW w:w="8083" w:type="dxa"/>
          </w:tcPr>
          <w:p w14:paraId="2C842FCA" w14:textId="77777777" w:rsidR="00214911" w:rsidRPr="000A400D" w:rsidRDefault="00214911" w:rsidP="00E16AD3">
            <w:pPr>
              <w:spacing w:before="0"/>
              <w:ind w:left="0"/>
              <w:jc w:val="left"/>
              <w:rPr>
                <w:rFonts w:ascii="Verdana" w:hAnsi="Verdana" w:cs="Arial"/>
                <w:b/>
                <w:sz w:val="20"/>
                <w:lang w:val="en-US"/>
              </w:rPr>
            </w:pPr>
            <w:r w:rsidRPr="000A400D">
              <w:rPr>
                <w:rFonts w:ascii="Verdana" w:hAnsi="Verdana" w:cs="Arial"/>
                <w:b/>
                <w:sz w:val="20"/>
                <w:lang w:val="en-US"/>
              </w:rPr>
              <w:t xml:space="preserve">Please reach out to your team lead for system accesses and/or SAP accesses. </w:t>
            </w:r>
          </w:p>
          <w:p w14:paraId="662A21E3" w14:textId="77777777" w:rsidR="00214911" w:rsidRDefault="00214911" w:rsidP="00E16AD3">
            <w:pPr>
              <w:spacing w:before="0"/>
              <w:ind w:left="0"/>
              <w:jc w:val="left"/>
              <w:rPr>
                <w:rFonts w:ascii="Verdana" w:hAnsi="Verdana"/>
                <w:sz w:val="20"/>
              </w:rPr>
            </w:pPr>
            <w:r w:rsidRPr="000A400D">
              <w:rPr>
                <w:rFonts w:ascii="Verdana" w:hAnsi="Verdana" w:cs="Arial"/>
                <w:b/>
                <w:sz w:val="20"/>
                <w:lang w:val="en-US"/>
              </w:rPr>
              <w:t>Note: (</w:t>
            </w:r>
            <w:r w:rsidRPr="000A400D">
              <w:rPr>
                <w:rFonts w:ascii="Verdana" w:hAnsi="Verdana"/>
                <w:sz w:val="20"/>
              </w:rPr>
              <w:t>Mandatory to complete all your BGC)</w:t>
            </w:r>
          </w:p>
          <w:p w14:paraId="7962E292" w14:textId="77777777" w:rsidR="002E3955" w:rsidRPr="000A400D" w:rsidRDefault="002E3955" w:rsidP="00E16AD3">
            <w:pPr>
              <w:spacing w:before="0"/>
              <w:ind w:left="0"/>
              <w:jc w:val="left"/>
              <w:rPr>
                <w:rFonts w:ascii="Verdana" w:hAnsi="Verdana" w:cs="Arial"/>
                <w:b/>
                <w:sz w:val="20"/>
                <w:lang w:val="en-US"/>
              </w:rPr>
            </w:pPr>
          </w:p>
          <w:p w14:paraId="619AE476" w14:textId="77777777" w:rsidR="00214911" w:rsidRPr="000A400D" w:rsidRDefault="00214911" w:rsidP="002E3955">
            <w:pPr>
              <w:numPr>
                <w:ilvl w:val="0"/>
                <w:numId w:val="24"/>
              </w:numPr>
              <w:spacing w:before="0"/>
              <w:jc w:val="left"/>
              <w:rPr>
                <w:rFonts w:ascii="Verdana" w:hAnsi="Verdana" w:cs="Arial"/>
                <w:sz w:val="20"/>
                <w:lang w:val="en-US"/>
              </w:rPr>
            </w:pPr>
            <w:r w:rsidRPr="000A400D">
              <w:rPr>
                <w:rFonts w:ascii="Verdana" w:hAnsi="Verdana" w:cs="Arial"/>
                <w:b/>
                <w:sz w:val="20"/>
                <w:lang w:val="en-US"/>
              </w:rPr>
              <w:t>For BD ID:</w:t>
            </w:r>
            <w:r w:rsidRPr="000A400D">
              <w:rPr>
                <w:rFonts w:ascii="Verdana" w:hAnsi="Verdana" w:cs="Arial"/>
                <w:sz w:val="20"/>
                <w:lang w:val="en-US"/>
              </w:rPr>
              <w:t xml:space="preserve"> </w:t>
            </w:r>
            <w:hyperlink r:id="rId28" w:history="1">
              <w:r w:rsidRPr="000A400D">
                <w:rPr>
                  <w:rStyle w:val="Hyperlink"/>
                  <w:rFonts w:ascii="Verdana" w:hAnsi="Verdana" w:cs="Arial"/>
                  <w:sz w:val="20"/>
                  <w:lang w:val="en-US"/>
                </w:rPr>
                <w:t>bd_pmo.in@capgemini.com</w:t>
              </w:r>
            </w:hyperlink>
            <w:r w:rsidRPr="000A400D">
              <w:rPr>
                <w:rFonts w:ascii="Verdana" w:hAnsi="Verdana" w:cs="Arial"/>
                <w:sz w:val="20"/>
                <w:lang w:val="en-US"/>
              </w:rPr>
              <w:t xml:space="preserve"> will raise request once background check is complete.</w:t>
            </w:r>
          </w:p>
          <w:p w14:paraId="0E3B7297" w14:textId="77777777" w:rsidR="002E3955" w:rsidRDefault="002E3955" w:rsidP="002E3955">
            <w:pPr>
              <w:numPr>
                <w:ilvl w:val="0"/>
                <w:numId w:val="24"/>
              </w:numPr>
              <w:spacing w:before="0"/>
              <w:jc w:val="left"/>
              <w:rPr>
                <w:rFonts w:ascii="Verdana" w:hAnsi="Verdana"/>
                <w:color w:val="00B050"/>
                <w:sz w:val="20"/>
                <w:lang w:val="en-US"/>
              </w:rPr>
            </w:pPr>
            <w:r w:rsidRPr="002E3955">
              <w:rPr>
                <w:rFonts w:ascii="Verdana" w:hAnsi="Verdana" w:cs="Arial"/>
                <w:b/>
                <w:sz w:val="20"/>
                <w:lang w:val="en-US"/>
              </w:rPr>
              <w:t>C2C trainings</w:t>
            </w:r>
            <w:r w:rsidRPr="002E3955">
              <w:rPr>
                <w:rFonts w:ascii="Verdana" w:hAnsi="Verdana" w:cs="Arial"/>
                <w:sz w:val="20"/>
                <w:lang w:val="en-US"/>
              </w:rPr>
              <w:t>: C2C Application is BD’s Learning Management System for users to complete their trainings. Whenever you require any role/access for any system you need to complete specific trainings in C2C to get these accesses. Standard mandatory trainings are assigned automatically to users and other access/role related trainings are assigned on request once your BD ID is created. Below document has the steps to launch C2C Portal (once you are logged into VMware Horizon Client) to complete C2C trainings</w:t>
            </w:r>
            <w:r>
              <w:rPr>
                <w:rFonts w:ascii="Verdana" w:hAnsi="Verdana"/>
                <w:color w:val="00B050"/>
                <w:sz w:val="20"/>
                <w:lang w:val="en-US"/>
              </w:rPr>
              <w:t>.</w:t>
            </w:r>
          </w:p>
          <w:p w14:paraId="19A7B7AA" w14:textId="77777777" w:rsidR="002E3955" w:rsidRDefault="002E3955" w:rsidP="00E16AD3">
            <w:pPr>
              <w:spacing w:before="0"/>
              <w:ind w:left="720"/>
              <w:jc w:val="left"/>
              <w:rPr>
                <w:rFonts w:ascii="Verdana" w:hAnsi="Verdana" w:cs="Arial"/>
                <w:b/>
                <w:sz w:val="20"/>
                <w:lang w:val="en-US"/>
              </w:rPr>
            </w:pPr>
          </w:p>
          <w:bookmarkStart w:id="12" w:name="_MON_1604834428"/>
          <w:bookmarkEnd w:id="12"/>
          <w:p w14:paraId="523DC00F" w14:textId="77777777" w:rsidR="002E3955" w:rsidRDefault="002E3955" w:rsidP="00E16AD3">
            <w:pPr>
              <w:spacing w:before="0"/>
              <w:ind w:left="720"/>
              <w:jc w:val="left"/>
              <w:rPr>
                <w:rFonts w:ascii="Verdana" w:hAnsi="Verdana" w:cs="Arial"/>
                <w:sz w:val="20"/>
                <w:lang w:val="en-US"/>
              </w:rPr>
            </w:pPr>
            <w:r>
              <w:object w:dxaOrig="1508" w:dyaOrig="984" w14:anchorId="6C547529">
                <v:shape id="_x0000_i1063" type="#_x0000_t75" style="width:75.5pt;height:49pt" o:ole="">
                  <v:imagedata r:id="rId29" o:title=""/>
                </v:shape>
                <o:OLEObject Type="Embed" ProgID="Word.Document.12" ShapeID="_x0000_i1063" DrawAspect="Icon" ObjectID="_1800795547" r:id="rId30">
                  <o:FieldCodes>\s</o:FieldCodes>
                </o:OLEObject>
              </w:object>
            </w:r>
          </w:p>
          <w:p w14:paraId="25FDEE58" w14:textId="77777777" w:rsidR="002E3955" w:rsidRPr="000A400D" w:rsidRDefault="002E3955" w:rsidP="00E16AD3">
            <w:pPr>
              <w:spacing w:before="0"/>
              <w:ind w:left="720"/>
              <w:jc w:val="left"/>
              <w:rPr>
                <w:rFonts w:ascii="Verdana" w:hAnsi="Verdana" w:cs="Arial"/>
                <w:sz w:val="20"/>
                <w:lang w:val="en-US"/>
              </w:rPr>
            </w:pPr>
          </w:p>
          <w:p w14:paraId="19AD7937" w14:textId="696B6873" w:rsidR="00243043" w:rsidRPr="00FC3AB8" w:rsidRDefault="00303E73" w:rsidP="002E3955">
            <w:pPr>
              <w:numPr>
                <w:ilvl w:val="0"/>
                <w:numId w:val="24"/>
              </w:numPr>
              <w:spacing w:before="0"/>
              <w:jc w:val="left"/>
              <w:rPr>
                <w:rFonts w:ascii="Verdana" w:hAnsi="Verdana" w:cs="Arial"/>
                <w:sz w:val="20"/>
                <w:lang w:val="en-US"/>
              </w:rPr>
            </w:pPr>
            <w:r w:rsidRPr="00FC3AB8">
              <w:rPr>
                <w:rFonts w:ascii="Verdana" w:hAnsi="Verdana" w:cs="Arial"/>
                <w:b/>
                <w:sz w:val="20"/>
                <w:lang w:val="en-US"/>
              </w:rPr>
              <w:t>Open text ALM</w:t>
            </w:r>
            <w:r w:rsidR="00DD5C1E" w:rsidRPr="00FC3AB8">
              <w:rPr>
                <w:rFonts w:ascii="Verdana" w:hAnsi="Verdana" w:cs="Arial"/>
                <w:b/>
                <w:sz w:val="20"/>
                <w:lang w:val="en-US"/>
              </w:rPr>
              <w:t xml:space="preserve"> Access</w:t>
            </w:r>
            <w:r w:rsidR="006A1581" w:rsidRPr="00FC3AB8">
              <w:rPr>
                <w:rFonts w:ascii="Verdana" w:hAnsi="Verdana" w:cs="Arial"/>
                <w:b/>
                <w:sz w:val="20"/>
                <w:lang w:val="en-US"/>
              </w:rPr>
              <w:t>–</w:t>
            </w:r>
            <w:r w:rsidR="006A1581" w:rsidRPr="00FC3AB8">
              <w:rPr>
                <w:rFonts w:ascii="Verdana" w:hAnsi="Verdana" w:cs="Arial"/>
                <w:sz w:val="20"/>
                <w:lang w:val="en-US"/>
              </w:rPr>
              <w:t xml:space="preserve"> </w:t>
            </w:r>
            <w:r w:rsidR="00442293" w:rsidRPr="00FC3AB8">
              <w:rPr>
                <w:rFonts w:ascii="Verdana" w:hAnsi="Verdana" w:cs="Arial"/>
                <w:sz w:val="20"/>
                <w:lang w:val="en-US"/>
              </w:rPr>
              <w:t xml:space="preserve">In order to get access to </w:t>
            </w:r>
            <w:r w:rsidRPr="00FC3AB8">
              <w:rPr>
                <w:rFonts w:ascii="Verdana" w:hAnsi="Verdana" w:cs="Arial"/>
                <w:sz w:val="20"/>
                <w:lang w:val="en-US"/>
              </w:rPr>
              <w:t>Open</w:t>
            </w:r>
            <w:r w:rsidR="009426DF" w:rsidRPr="00FC3AB8">
              <w:rPr>
                <w:rFonts w:ascii="Verdana" w:hAnsi="Verdana" w:cs="Arial"/>
                <w:sz w:val="20"/>
                <w:lang w:val="en-US"/>
              </w:rPr>
              <w:t xml:space="preserve"> </w:t>
            </w:r>
            <w:r w:rsidR="005B7356" w:rsidRPr="00FC3AB8">
              <w:rPr>
                <w:rFonts w:ascii="Verdana" w:hAnsi="Verdana" w:cs="Arial"/>
                <w:sz w:val="20"/>
                <w:lang w:val="en-US"/>
              </w:rPr>
              <w:t>text ALM</w:t>
            </w:r>
            <w:r w:rsidR="00442293" w:rsidRPr="00FC3AB8">
              <w:rPr>
                <w:rFonts w:ascii="Verdana" w:hAnsi="Verdana" w:cs="Arial"/>
                <w:sz w:val="20"/>
                <w:lang w:val="en-US"/>
              </w:rPr>
              <w:t xml:space="preserve"> one can </w:t>
            </w:r>
            <w:r w:rsidR="005B7356" w:rsidRPr="00FC3AB8">
              <w:rPr>
                <w:rFonts w:ascii="Verdana" w:hAnsi="Verdana" w:cs="Arial"/>
                <w:sz w:val="20"/>
                <w:lang w:val="en-US"/>
              </w:rPr>
              <w:t>launch ‘ALM Client Launcher’ from BD Network</w:t>
            </w:r>
            <w:r w:rsidR="00442293" w:rsidRPr="00FC3AB8">
              <w:rPr>
                <w:rFonts w:ascii="Verdana" w:hAnsi="Verdana" w:cs="Arial"/>
                <w:sz w:val="20"/>
                <w:lang w:val="en-US"/>
              </w:rPr>
              <w:t xml:space="preserve">. </w:t>
            </w:r>
            <w:r w:rsidR="009426DF" w:rsidRPr="00FC3AB8">
              <w:rPr>
                <w:rFonts w:ascii="Verdana" w:hAnsi="Verdana" w:cs="Arial"/>
                <w:sz w:val="20"/>
                <w:lang w:val="en-US"/>
              </w:rPr>
              <w:t>Use mentioned link to get access to respective domains :</w:t>
            </w:r>
            <w:r w:rsidR="005931EA" w:rsidRPr="00FC3AB8">
              <w:t xml:space="preserve"> </w:t>
            </w:r>
            <w:hyperlink r:id="rId31" w:tgtFrame="_blank" w:tooltip="https://bd.alm.saas.microfocus.com/qcbin/start_a.jsp" w:history="1">
              <w:r w:rsidR="005931EA" w:rsidRPr="00FC3AB8">
                <w:rPr>
                  <w:rStyle w:val="Hyperlink"/>
                  <w:rFonts w:ascii="Verdana" w:hAnsi="Verdana" w:cs="Arial"/>
                  <w:sz w:val="20"/>
                </w:rPr>
                <w:t>https://bd.alm.saas.microfocus.com/qcbin/start_a.jsp</w:t>
              </w:r>
            </w:hyperlink>
            <w:r w:rsidR="005931EA" w:rsidRPr="00FC3AB8">
              <w:rPr>
                <w:rFonts w:ascii="Verdana" w:hAnsi="Verdana" w:cs="Arial"/>
                <w:sz w:val="20"/>
                <w:lang w:val="en-US"/>
              </w:rPr>
              <w:t xml:space="preserve"> </w:t>
            </w:r>
            <w:r w:rsidR="00442293" w:rsidRPr="00FC3AB8">
              <w:rPr>
                <w:rFonts w:ascii="Verdana" w:hAnsi="Verdana" w:cs="Arial"/>
                <w:sz w:val="20"/>
                <w:lang w:val="en-US"/>
              </w:rPr>
              <w:t>(Accessible only at BD network)</w:t>
            </w:r>
            <w:r w:rsidR="003704C8" w:rsidRPr="00FC3AB8">
              <w:rPr>
                <w:rFonts w:ascii="Verdana" w:hAnsi="Verdana" w:cs="Arial"/>
                <w:sz w:val="20"/>
                <w:lang w:val="en-US"/>
              </w:rPr>
              <w:t xml:space="preserve"> – Connect with your Lead and ask them to raise access with appropriate roles.</w:t>
            </w:r>
          </w:p>
          <w:p w14:paraId="2F100541" w14:textId="4799AE9E" w:rsidR="00243043" w:rsidRPr="00FC3AB8" w:rsidRDefault="00611595" w:rsidP="002E3955">
            <w:pPr>
              <w:numPr>
                <w:ilvl w:val="0"/>
                <w:numId w:val="24"/>
              </w:numPr>
              <w:spacing w:before="0"/>
              <w:jc w:val="left"/>
              <w:rPr>
                <w:rFonts w:ascii="Verdana" w:hAnsi="Verdana" w:cs="Arial"/>
                <w:sz w:val="20"/>
                <w:lang w:val="en-US"/>
              </w:rPr>
            </w:pPr>
            <w:r w:rsidRPr="00243043">
              <w:rPr>
                <w:rFonts w:ascii="Verdana" w:hAnsi="Verdana" w:cs="Arial"/>
                <w:b/>
                <w:sz w:val="20"/>
                <w:lang w:val="en-US"/>
              </w:rPr>
              <w:t>SIAM ACCESS -</w:t>
            </w:r>
            <w:r w:rsidR="00243043">
              <w:t xml:space="preserve"> </w:t>
            </w:r>
            <w:r w:rsidR="00243043" w:rsidRPr="00243043">
              <w:rPr>
                <w:rFonts w:ascii="Verdana" w:hAnsi="Verdana" w:cs="Arial"/>
                <w:sz w:val="20"/>
                <w:lang w:val="en-US"/>
              </w:rPr>
              <w:t>SIAM trainings need to be requested through the Tools Team site: users requiring access to that platform need to request access to that system through the Tools Team SharePoint (which for reference sake is</w:t>
            </w:r>
            <w:r w:rsidR="00243043">
              <w:t xml:space="preserve"> </w:t>
            </w:r>
            <w:hyperlink r:id="rId32" w:history="1">
              <w:r w:rsidR="00243043">
                <w:rPr>
                  <w:rStyle w:val="Hyperlink"/>
                </w:rPr>
                <w:t>http://bdone.bdx.com/main.aspx?sid=120&amp;cat=3842&amp;d=1&amp;id=10462</w:t>
              </w:r>
            </w:hyperlink>
            <w:r w:rsidR="00243043">
              <w:t xml:space="preserve"> ), </w:t>
            </w:r>
            <w:r w:rsidR="00243043" w:rsidRPr="00243043">
              <w:rPr>
                <w:rFonts w:ascii="Verdana" w:hAnsi="Verdana" w:cs="Arial"/>
                <w:sz w:val="20"/>
                <w:lang w:val="en-US"/>
              </w:rPr>
              <w:t xml:space="preserve">which not only gives the necessary and minimum training for the role requested, but automatically alerts the necessary parties to grant access upon completion of the learning in C2C. </w:t>
            </w:r>
            <w:r w:rsidR="00243043" w:rsidRPr="000A400D">
              <w:rPr>
                <w:rFonts w:ascii="Verdana" w:hAnsi="Verdana"/>
                <w:sz w:val="20"/>
              </w:rPr>
              <w:t xml:space="preserve">Please reach out to </w:t>
            </w:r>
            <w:proofErr w:type="gramStart"/>
            <w:r w:rsidR="00243043" w:rsidRPr="000A400D">
              <w:rPr>
                <w:rFonts w:ascii="Verdana" w:hAnsi="Verdana"/>
                <w:sz w:val="20"/>
              </w:rPr>
              <w:t>DL</w:t>
            </w:r>
            <w:r w:rsidR="00972BA2">
              <w:rPr>
                <w:rFonts w:ascii="Verdana" w:hAnsi="Verdana"/>
                <w:sz w:val="20"/>
              </w:rPr>
              <w:t xml:space="preserve"> </w:t>
            </w:r>
            <w:r w:rsidR="003704C8">
              <w:rPr>
                <w:rFonts w:ascii="Verdana" w:hAnsi="Verdana" w:cs="Arial"/>
                <w:sz w:val="20"/>
                <w:lang w:val="en-US"/>
              </w:rPr>
              <w:t xml:space="preserve"> </w:t>
            </w:r>
            <w:r w:rsidR="003704C8" w:rsidRPr="00FC3AB8">
              <w:rPr>
                <w:rFonts w:ascii="Verdana" w:hAnsi="Verdana" w:cs="Arial"/>
                <w:sz w:val="20"/>
                <w:lang w:val="en-US"/>
              </w:rPr>
              <w:lastRenderedPageBreak/>
              <w:t>Connect</w:t>
            </w:r>
            <w:proofErr w:type="gramEnd"/>
            <w:r w:rsidR="003704C8" w:rsidRPr="00FC3AB8">
              <w:rPr>
                <w:rFonts w:ascii="Verdana" w:hAnsi="Verdana" w:cs="Arial"/>
                <w:sz w:val="20"/>
                <w:lang w:val="en-US"/>
              </w:rPr>
              <w:t xml:space="preserve"> with your Lead and ask them to raise access with appropriate roles.</w:t>
            </w:r>
          </w:p>
          <w:p w14:paraId="14A65307" w14:textId="77777777" w:rsidR="00214911" w:rsidRPr="000A400D" w:rsidRDefault="00243043" w:rsidP="00243043">
            <w:pPr>
              <w:pStyle w:val="PGP-GeneralText1"/>
              <w:spacing w:before="0" w:after="0"/>
              <w:ind w:left="0"/>
              <w:rPr>
                <w:rFonts w:ascii="Verdana" w:hAnsi="Verdana"/>
                <w:sz w:val="20"/>
                <w:szCs w:val="20"/>
              </w:rPr>
            </w:pPr>
            <w:r w:rsidRPr="000A400D">
              <w:rPr>
                <w:rFonts w:ascii="Verdana" w:hAnsi="Verdana"/>
                <w:b/>
                <w:sz w:val="20"/>
                <w:szCs w:val="20"/>
              </w:rPr>
              <w:t xml:space="preserve"> </w:t>
            </w:r>
            <w:r w:rsidR="00214911" w:rsidRPr="000A400D">
              <w:rPr>
                <w:rFonts w:ascii="Verdana" w:hAnsi="Verdana"/>
                <w:b/>
                <w:sz w:val="20"/>
                <w:szCs w:val="20"/>
              </w:rPr>
              <w:t>For SAP Access</w:t>
            </w:r>
            <w:r w:rsidR="00214911" w:rsidRPr="000A400D">
              <w:rPr>
                <w:rFonts w:ascii="Verdana" w:hAnsi="Verdana"/>
                <w:sz w:val="20"/>
                <w:szCs w:val="20"/>
              </w:rPr>
              <w:t>: Team Lead should reach out to their Process Area’s SAP Superuser for SAP Access.</w:t>
            </w:r>
          </w:p>
        </w:tc>
      </w:tr>
      <w:tr w:rsidR="008C013B" w:rsidRPr="000A400D" w14:paraId="3105A5DF" w14:textId="77777777" w:rsidTr="00C84B34">
        <w:trPr>
          <w:trHeight w:val="233"/>
        </w:trPr>
        <w:tc>
          <w:tcPr>
            <w:tcW w:w="2226" w:type="dxa"/>
          </w:tcPr>
          <w:p w14:paraId="677BE738" w14:textId="77777777" w:rsidR="008C013B" w:rsidRPr="000A400D" w:rsidRDefault="008C013B" w:rsidP="00E16AD3">
            <w:pPr>
              <w:ind w:left="0"/>
              <w:jc w:val="left"/>
              <w:rPr>
                <w:rFonts w:ascii="Verdana" w:hAnsi="Verdana"/>
                <w:b/>
                <w:sz w:val="20"/>
              </w:rPr>
            </w:pPr>
          </w:p>
        </w:tc>
        <w:tc>
          <w:tcPr>
            <w:tcW w:w="8083" w:type="dxa"/>
          </w:tcPr>
          <w:p w14:paraId="17624BE1" w14:textId="77777777" w:rsidR="008C013B" w:rsidRPr="000A400D" w:rsidRDefault="008C013B" w:rsidP="00E16AD3">
            <w:pPr>
              <w:spacing w:before="0"/>
              <w:ind w:left="0"/>
              <w:jc w:val="left"/>
              <w:rPr>
                <w:rFonts w:ascii="Verdana" w:hAnsi="Verdana" w:cs="Arial"/>
                <w:b/>
                <w:sz w:val="20"/>
                <w:lang w:val="en-US"/>
              </w:rPr>
            </w:pPr>
          </w:p>
        </w:tc>
      </w:tr>
    </w:tbl>
    <w:p w14:paraId="40B91927" w14:textId="77777777" w:rsidR="00577189" w:rsidRPr="000A400D" w:rsidRDefault="00C43DDB" w:rsidP="00021C47">
      <w:pPr>
        <w:pStyle w:val="Heading3"/>
        <w:rPr>
          <w:rFonts w:ascii="Verdana" w:hAnsi="Verdana"/>
          <w:sz w:val="20"/>
          <w:szCs w:val="20"/>
        </w:rPr>
      </w:pPr>
      <w:r w:rsidRPr="000A400D">
        <w:rPr>
          <w:rFonts w:ascii="Verdana" w:hAnsi="Verdana"/>
          <w:sz w:val="20"/>
          <w:szCs w:val="20"/>
        </w:rPr>
        <w:t xml:space="preserve">Please reach out to </w:t>
      </w:r>
      <w:r w:rsidR="00435161" w:rsidRPr="000A400D">
        <w:rPr>
          <w:rFonts w:ascii="Verdana" w:hAnsi="Verdana"/>
          <w:sz w:val="20"/>
          <w:szCs w:val="20"/>
        </w:rPr>
        <w:t>DLPMO</w:t>
      </w:r>
      <w:r w:rsidRPr="000A400D">
        <w:rPr>
          <w:rFonts w:ascii="Verdana" w:hAnsi="Verdana"/>
          <w:sz w:val="20"/>
          <w:szCs w:val="20"/>
        </w:rPr>
        <w:t xml:space="preserve"> for any onboarding questions:</w:t>
      </w:r>
    </w:p>
    <w:bookmarkEnd w:id="9"/>
    <w:p w14:paraId="1806CF67" w14:textId="77777777" w:rsidR="00021C47" w:rsidRPr="000A400D" w:rsidRDefault="00BD20E0" w:rsidP="00BD20E0">
      <w:pPr>
        <w:pStyle w:val="PGP-GeneralText1"/>
        <w:ind w:left="0" w:firstLine="720"/>
        <w:rPr>
          <w:rFonts w:ascii="Verdana" w:hAnsi="Verdana"/>
          <w:bCs/>
          <w:noProof/>
          <w:sz w:val="20"/>
          <w:szCs w:val="20"/>
        </w:rPr>
      </w:pPr>
      <w:r w:rsidRPr="000A400D">
        <w:rPr>
          <w:rFonts w:ascii="Verdana" w:hAnsi="Verdana"/>
          <w:bCs/>
          <w:noProof/>
          <w:sz w:val="20"/>
          <w:szCs w:val="20"/>
        </w:rPr>
        <w:t>DL IN BD_PMO (</w:t>
      </w:r>
      <w:hyperlink r:id="rId33" w:history="1">
        <w:r w:rsidR="00A76316" w:rsidRPr="000A400D">
          <w:rPr>
            <w:rStyle w:val="Hyperlink"/>
            <w:rFonts w:ascii="Verdana" w:hAnsi="Verdana"/>
            <w:bCs/>
            <w:noProof/>
            <w:sz w:val="20"/>
            <w:szCs w:val="20"/>
          </w:rPr>
          <w:t>bd_pmo.in@capgemini.com</w:t>
        </w:r>
      </w:hyperlink>
      <w:r w:rsidRPr="000A400D">
        <w:rPr>
          <w:rFonts w:ascii="Verdana" w:hAnsi="Verdana"/>
          <w:bCs/>
          <w:noProof/>
          <w:sz w:val="20"/>
          <w:szCs w:val="20"/>
        </w:rPr>
        <w:t>)</w:t>
      </w:r>
    </w:p>
    <w:p w14:paraId="584F5AEA" w14:textId="77777777" w:rsidR="00A76316" w:rsidRDefault="00A76316" w:rsidP="00BD20E0">
      <w:pPr>
        <w:pStyle w:val="PGP-GeneralText1"/>
        <w:ind w:left="0" w:firstLine="720"/>
        <w:rPr>
          <w:b/>
        </w:rPr>
      </w:pPr>
    </w:p>
    <w:sectPr w:rsidR="00A76316" w:rsidSect="008840FB">
      <w:headerReference w:type="even" r:id="rId34"/>
      <w:headerReference w:type="default" r:id="rId35"/>
      <w:footerReference w:type="even" r:id="rId36"/>
      <w:footerReference w:type="default" r:id="rId37"/>
      <w:headerReference w:type="first" r:id="rId38"/>
      <w:footerReference w:type="first" r:id="rId39"/>
      <w:pgSz w:w="11907" w:h="16840" w:code="9"/>
      <w:pgMar w:top="1701" w:right="1134" w:bottom="1418" w:left="1134" w:header="851" w:footer="851" w:gutter="0"/>
      <w:pgBorders w:offsetFrom="page">
        <w:top w:val="single" w:sz="2" w:space="24" w:color="FFFFFF"/>
        <w:left w:val="single" w:sz="2" w:space="24" w:color="FFFFFF"/>
        <w:bottom w:val="single" w:sz="2" w:space="24" w:color="FFFFFF"/>
        <w:right w:val="single" w:sz="2" w:space="24" w:color="FFFFFF"/>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08862" w14:textId="77777777" w:rsidR="00E54C6C" w:rsidRDefault="00E54C6C">
      <w:r>
        <w:separator/>
      </w:r>
    </w:p>
  </w:endnote>
  <w:endnote w:type="continuationSeparator" w:id="0">
    <w:p w14:paraId="103E0013" w14:textId="77777777" w:rsidR="00E54C6C" w:rsidRDefault="00E54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4020C" w14:textId="77777777" w:rsidR="00811762" w:rsidRDefault="00811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68C4C" w14:textId="48AAA8B0" w:rsidR="00E8104F" w:rsidRDefault="00CF2B50">
    <w:pPr>
      <w:pStyle w:val="Footer"/>
    </w:pPr>
    <w:r>
      <w:fldChar w:fldCharType="begin"/>
    </w:r>
    <w:r>
      <w:instrText xml:space="preserve"> FILENAME </w:instrText>
    </w:r>
    <w:r>
      <w:fldChar w:fldCharType="separate"/>
    </w:r>
    <w:r w:rsidR="00F73E06">
      <w:rPr>
        <w:noProof/>
      </w:rPr>
      <w:t xml:space="preserve">Welcome Kit - BD </w:t>
    </w:r>
    <w:r w:rsidR="00036053">
      <w:rPr>
        <w:noProof/>
      </w:rPr>
      <w:t>Offshore</w:t>
    </w:r>
    <w:r w:rsidR="00F73E06">
      <w:rPr>
        <w:noProof/>
      </w:rPr>
      <w:t>.doc</w:t>
    </w:r>
    <w:r>
      <w:fldChar w:fldCharType="end"/>
    </w:r>
    <w:r w:rsidR="00E8104F">
      <w:tab/>
      <w:t xml:space="preserve">Page </w:t>
    </w:r>
    <w:r w:rsidR="00E8104F">
      <w:fldChar w:fldCharType="begin"/>
    </w:r>
    <w:r w:rsidR="00E8104F">
      <w:instrText xml:space="preserve"> PAGE  \* MERGEFORMAT </w:instrText>
    </w:r>
    <w:r w:rsidR="00E8104F">
      <w:fldChar w:fldCharType="separate"/>
    </w:r>
    <w:r w:rsidR="00364912">
      <w:rPr>
        <w:noProof/>
      </w:rPr>
      <w:t>5</w:t>
    </w:r>
    <w:r w:rsidR="00E8104F">
      <w:fldChar w:fldCharType="end"/>
    </w:r>
    <w:r w:rsidR="00E8104F">
      <w:tab/>
      <w:t xml:space="preserve">Date: </w:t>
    </w:r>
    <w:r w:rsidR="00E8104F">
      <w:fldChar w:fldCharType="begin"/>
    </w:r>
    <w:r w:rsidR="00E8104F">
      <w:instrText xml:space="preserve"> DATE  \@ "MM/dd/yyyy" </w:instrText>
    </w:r>
    <w:r w:rsidR="00E8104F">
      <w:fldChar w:fldCharType="separate"/>
    </w:r>
    <w:r w:rsidR="005016FC">
      <w:rPr>
        <w:noProof/>
      </w:rPr>
      <w:t>02/11/2025</w:t>
    </w:r>
    <w:r w:rsidR="00E8104F">
      <w:fldChar w:fldCharType="end"/>
    </w:r>
  </w:p>
  <w:p w14:paraId="4D91353F" w14:textId="77777777" w:rsidR="00E8104F" w:rsidRDefault="00E8104F">
    <w:pPr>
      <w:pStyle w:val="Footer"/>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B43CA" w14:textId="5EF4E149" w:rsidR="00E8104F" w:rsidRDefault="00CF2B50" w:rsidP="00265DF8">
    <w:pPr>
      <w:pStyle w:val="Footer"/>
    </w:pPr>
    <w:r>
      <w:fldChar w:fldCharType="begin"/>
    </w:r>
    <w:r>
      <w:instrText xml:space="preserve"> FILENAME </w:instrText>
    </w:r>
    <w:r>
      <w:fldChar w:fldCharType="separate"/>
    </w:r>
    <w:r w:rsidR="00F73E06">
      <w:rPr>
        <w:noProof/>
      </w:rPr>
      <w:t xml:space="preserve">Welcome Kit - BD </w:t>
    </w:r>
    <w:r w:rsidR="00036053">
      <w:rPr>
        <w:noProof/>
      </w:rPr>
      <w:t>Offshore</w:t>
    </w:r>
    <w:r w:rsidR="00F73E06">
      <w:rPr>
        <w:noProof/>
      </w:rPr>
      <w:t>.doc</w:t>
    </w:r>
    <w:r>
      <w:fldChar w:fldCharType="end"/>
    </w:r>
    <w:r w:rsidR="00E8104F">
      <w:tab/>
      <w:t xml:space="preserve">Page </w:t>
    </w:r>
    <w:r w:rsidR="00E8104F">
      <w:fldChar w:fldCharType="begin"/>
    </w:r>
    <w:r w:rsidR="00E8104F">
      <w:instrText xml:space="preserve"> PAGE  \* MERGEFORMAT </w:instrText>
    </w:r>
    <w:r w:rsidR="00E8104F">
      <w:fldChar w:fldCharType="separate"/>
    </w:r>
    <w:r w:rsidR="00364912">
      <w:rPr>
        <w:noProof/>
      </w:rPr>
      <w:t>1</w:t>
    </w:r>
    <w:r w:rsidR="00E8104F">
      <w:fldChar w:fldCharType="end"/>
    </w:r>
    <w:r w:rsidR="00E8104F">
      <w:tab/>
      <w:t xml:space="preserve">Date: </w:t>
    </w:r>
    <w:r w:rsidR="00E8104F">
      <w:fldChar w:fldCharType="begin"/>
    </w:r>
    <w:r w:rsidR="00E8104F">
      <w:instrText xml:space="preserve"> DATE  \@ "MM/dd/yyyy" </w:instrText>
    </w:r>
    <w:r w:rsidR="00E8104F">
      <w:fldChar w:fldCharType="separate"/>
    </w:r>
    <w:r w:rsidR="005016FC">
      <w:rPr>
        <w:noProof/>
      </w:rPr>
      <w:t>02/11/2025</w:t>
    </w:r>
    <w:r w:rsidR="00E8104F">
      <w:fldChar w:fldCharType="end"/>
    </w:r>
  </w:p>
  <w:p w14:paraId="66F48AFA" w14:textId="77777777" w:rsidR="00E8104F" w:rsidRPr="00265DF8" w:rsidRDefault="00E8104F" w:rsidP="00265DF8">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21804" w14:textId="3F0AB7E1" w:rsidR="00E54C6C" w:rsidRDefault="00E54C6C">
      <w:pPr>
        <w:pStyle w:val="Footer"/>
      </w:pPr>
      <w:r>
        <w:fldChar w:fldCharType="begin"/>
      </w:r>
      <w:r>
        <w:instrText xml:space="preserve"> FILENAME </w:instrText>
      </w:r>
      <w:r>
        <w:fldChar w:fldCharType="separate"/>
      </w:r>
      <w:r>
        <w:rPr>
          <w:noProof/>
        </w:rPr>
        <w:t>Welcome Kit - BD Onshore.doc</w:t>
      </w:r>
      <w:r>
        <w:fldChar w:fldCharType="end"/>
      </w:r>
      <w:r>
        <w:tab/>
        <w:t>Project Everest</w:t>
      </w:r>
      <w:r>
        <w:tab/>
        <w:t xml:space="preserve">Date: </w:t>
      </w:r>
      <w:r>
        <w:fldChar w:fldCharType="begin"/>
      </w:r>
      <w:r>
        <w:instrText xml:space="preserve"> DATE  \@ "MM/dd/yyyy" </w:instrText>
      </w:r>
      <w:r>
        <w:fldChar w:fldCharType="separate"/>
      </w:r>
      <w:r w:rsidR="005016FC">
        <w:rPr>
          <w:noProof/>
        </w:rPr>
        <w:t>02/11/2025</w:t>
      </w:r>
      <w:r>
        <w:fldChar w:fldCharType="end"/>
      </w:r>
    </w:p>
    <w:p w14:paraId="50E00D2C" w14:textId="77777777" w:rsidR="00E54C6C" w:rsidRDefault="00E54C6C">
      <w:pPr>
        <w:pStyle w:val="Footer"/>
      </w:pPr>
      <w:r>
        <w:t>Version: (</w:t>
      </w:r>
      <w:proofErr w:type="spellStart"/>
      <w:r>
        <w:t>vDraft</w:t>
      </w:r>
      <w:proofErr w:type="spellEnd"/>
      <w:r>
        <w:t>)</w:t>
      </w:r>
      <w:r>
        <w:tab/>
        <w:t xml:space="preserve">Page </w:t>
      </w:r>
      <w:r>
        <w:fldChar w:fldCharType="begin"/>
      </w:r>
      <w:r>
        <w:instrText xml:space="preserve"> PAGE  \* MERGEFORMAT </w:instrText>
      </w:r>
      <w:r>
        <w:fldChar w:fldCharType="separate"/>
      </w:r>
      <w:r>
        <w:rPr>
          <w:noProof/>
        </w:rPr>
        <w:t>31</w:t>
      </w:r>
      <w:r>
        <w:fldChar w:fldCharType="end"/>
      </w:r>
      <w:r>
        <w:tab/>
        <w:t>BD/Capgemini Confidential</w:t>
      </w:r>
    </w:p>
    <w:p w14:paraId="3E6621E8" w14:textId="77777777" w:rsidR="00E54C6C" w:rsidRDefault="00E54C6C">
      <w:pPr>
        <w:pStyle w:val="Footer"/>
      </w:pPr>
    </w:p>
    <w:p w14:paraId="6F2FA1B6" w14:textId="77777777" w:rsidR="00E54C6C" w:rsidRDefault="00E54C6C"/>
    <w:p w14:paraId="115BBA8E" w14:textId="3DF1C74A" w:rsidR="00E54C6C" w:rsidRDefault="00E54C6C" w:rsidP="00827854">
      <w:pPr>
        <w:pStyle w:val="Footer"/>
      </w:pPr>
      <w:r>
        <w:fldChar w:fldCharType="begin"/>
      </w:r>
      <w:r>
        <w:instrText xml:space="preserve"> FILENAME </w:instrText>
      </w:r>
      <w:r>
        <w:fldChar w:fldCharType="separate"/>
      </w:r>
      <w:r>
        <w:rPr>
          <w:noProof/>
        </w:rPr>
        <w:t>Welcome Kit - BD Onshore.doc</w:t>
      </w:r>
      <w:r>
        <w:fldChar w:fldCharType="end"/>
      </w:r>
      <w:r>
        <w:tab/>
        <w:t>Project Everest</w:t>
      </w:r>
      <w:r>
        <w:tab/>
        <w:t xml:space="preserve">Date: </w:t>
      </w:r>
      <w:r>
        <w:fldChar w:fldCharType="begin"/>
      </w:r>
      <w:r>
        <w:instrText xml:space="preserve"> DATE  \@ "MM/dd/yyyy" </w:instrText>
      </w:r>
      <w:r>
        <w:fldChar w:fldCharType="separate"/>
      </w:r>
      <w:r w:rsidR="005016FC">
        <w:rPr>
          <w:noProof/>
        </w:rPr>
        <w:t>02/11/2025</w:t>
      </w:r>
      <w:r>
        <w:fldChar w:fldCharType="end"/>
      </w:r>
    </w:p>
    <w:p w14:paraId="0710A1BF" w14:textId="77777777" w:rsidR="00E54C6C" w:rsidRPr="00827854" w:rsidRDefault="00E54C6C" w:rsidP="00827854">
      <w:pPr>
        <w:pStyle w:val="Footer"/>
      </w:pPr>
      <w:r>
        <w:t>Version: (</w:t>
      </w:r>
      <w:proofErr w:type="spellStart"/>
      <w:r>
        <w:t>vDraft</w:t>
      </w:r>
      <w:proofErr w:type="spellEnd"/>
      <w:r>
        <w:t>)</w:t>
      </w:r>
      <w:r>
        <w:tab/>
        <w:t xml:space="preserve">Page </w:t>
      </w:r>
      <w:r>
        <w:fldChar w:fldCharType="begin"/>
      </w:r>
      <w:r>
        <w:instrText xml:space="preserve"> PAGE  \* MERGEFORMAT </w:instrText>
      </w:r>
      <w:r>
        <w:fldChar w:fldCharType="separate"/>
      </w:r>
      <w:r>
        <w:rPr>
          <w:noProof/>
        </w:rPr>
        <w:t>40</w:t>
      </w:r>
      <w:r>
        <w:fldChar w:fldCharType="end"/>
      </w:r>
      <w:r>
        <w:tab/>
        <w:t>BD/Capgemini Confidential</w:t>
      </w:r>
    </w:p>
    <w:p w14:paraId="2419CCCB" w14:textId="77777777" w:rsidR="00E54C6C" w:rsidRDefault="00E54C6C">
      <w:pPr>
        <w:pStyle w:val="Footer"/>
      </w:pPr>
    </w:p>
    <w:p w14:paraId="0CD24843" w14:textId="77777777" w:rsidR="00E54C6C" w:rsidRDefault="00E54C6C"/>
    <w:p w14:paraId="7A2AF4DF" w14:textId="77777777" w:rsidR="00E54C6C" w:rsidRDefault="00E54C6C">
      <w:r>
        <w:separator/>
      </w:r>
    </w:p>
  </w:footnote>
  <w:footnote w:type="continuationSeparator" w:id="0">
    <w:p w14:paraId="0E666F13" w14:textId="77777777" w:rsidR="00E54C6C" w:rsidRDefault="00E54C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F9F2A" w14:textId="77777777" w:rsidR="00811762" w:rsidRDefault="008117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691" w:type="dxa"/>
      <w:tblInd w:w="8" w:type="dxa"/>
      <w:tblLayout w:type="fixed"/>
      <w:tblCellMar>
        <w:left w:w="0" w:type="dxa"/>
        <w:right w:w="0" w:type="dxa"/>
      </w:tblCellMar>
      <w:tblLook w:val="0000" w:firstRow="0" w:lastRow="0" w:firstColumn="0" w:lastColumn="0" w:noHBand="0" w:noVBand="0"/>
    </w:tblPr>
    <w:tblGrid>
      <w:gridCol w:w="1985"/>
      <w:gridCol w:w="6770"/>
      <w:gridCol w:w="936"/>
    </w:tblGrid>
    <w:tr w:rsidR="00E8104F" w14:paraId="30C7A9FE" w14:textId="77777777" w:rsidTr="001D4653">
      <w:trPr>
        <w:cantSplit/>
        <w:trHeight w:val="450"/>
      </w:trPr>
      <w:tc>
        <w:tcPr>
          <w:tcW w:w="1985" w:type="dxa"/>
          <w:vMerge w:val="restart"/>
          <w:vAlign w:val="center"/>
        </w:tcPr>
        <w:p w14:paraId="2BE4236B" w14:textId="77777777" w:rsidR="00E8104F" w:rsidRDefault="00811762" w:rsidP="00EE182E">
          <w:pPr>
            <w:pStyle w:val="Header"/>
            <w:pBdr>
              <w:bottom w:val="none" w:sz="0" w:space="0" w:color="auto"/>
            </w:pBdr>
            <w:ind w:left="0"/>
            <w:jc w:val="left"/>
          </w:pPr>
          <w:r>
            <w:rPr>
              <w:rFonts w:ascii="Verdana" w:hAnsi="Verdana"/>
              <w:noProof/>
              <w:szCs w:val="16"/>
              <w:lang w:val="en-IN" w:eastAsia="en-IN"/>
            </w:rPr>
            <w:drawing>
              <wp:inline distT="0" distB="0" distL="0" distR="0" wp14:anchorId="03DDDAE2" wp14:editId="7122CB71">
                <wp:extent cx="914400" cy="260985"/>
                <wp:effectExtent l="0" t="0" r="0" b="5715"/>
                <wp:docPr id="6" name="Picture 6" descr="cid:image003.png@01D67232.CD7B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67232.CD7B760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14400" cy="260985"/>
                        </a:xfrm>
                        <a:prstGeom prst="rect">
                          <a:avLst/>
                        </a:prstGeom>
                        <a:noFill/>
                        <a:ln>
                          <a:noFill/>
                        </a:ln>
                      </pic:spPr>
                    </pic:pic>
                  </a:graphicData>
                </a:graphic>
              </wp:inline>
            </w:drawing>
          </w:r>
        </w:p>
      </w:tc>
      <w:tc>
        <w:tcPr>
          <w:tcW w:w="6770" w:type="dxa"/>
          <w:tcBorders>
            <w:bottom w:val="single" w:sz="4" w:space="0" w:color="auto"/>
          </w:tcBorders>
          <w:vAlign w:val="bottom"/>
        </w:tcPr>
        <w:p w14:paraId="6A2F7D76" w14:textId="77777777" w:rsidR="00E8104F" w:rsidRDefault="00CF2B50" w:rsidP="00B21FD1">
          <w:pPr>
            <w:pStyle w:val="Header"/>
            <w:pBdr>
              <w:bottom w:val="none" w:sz="0" w:space="0" w:color="auto"/>
            </w:pBdr>
            <w:ind w:left="0"/>
            <w:jc w:val="center"/>
          </w:pPr>
          <w:r>
            <w:rPr>
              <w:noProof/>
            </w:rPr>
            <w:t>BD Onboarding Packet</w:t>
          </w:r>
        </w:p>
      </w:tc>
      <w:tc>
        <w:tcPr>
          <w:tcW w:w="936" w:type="dxa"/>
          <w:vMerge w:val="restart"/>
          <w:vAlign w:val="center"/>
        </w:tcPr>
        <w:p w14:paraId="3AECFD8C" w14:textId="77777777" w:rsidR="00E8104F" w:rsidRDefault="00DA46D5" w:rsidP="00EE182E">
          <w:pPr>
            <w:pStyle w:val="Header"/>
            <w:pBdr>
              <w:bottom w:val="none" w:sz="0" w:space="0" w:color="auto"/>
            </w:pBdr>
            <w:ind w:left="0" w:right="28"/>
            <w:jc w:val="left"/>
          </w:pPr>
          <w:r>
            <w:rPr>
              <w:rFonts w:cs="Arial"/>
              <w:i w:val="0"/>
              <w:noProof/>
              <w:snapToGrid/>
              <w:lang w:val="en-IN" w:eastAsia="en-IN"/>
            </w:rPr>
            <w:drawing>
              <wp:inline distT="0" distB="0" distL="0" distR="0" wp14:anchorId="5EE3A8DB" wp14:editId="5ED1CEAC">
                <wp:extent cx="600075" cy="22860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r>
    <w:tr w:rsidR="00E8104F" w14:paraId="5961B087" w14:textId="77777777" w:rsidTr="007A2094">
      <w:trPr>
        <w:cantSplit/>
        <w:trHeight w:val="332"/>
      </w:trPr>
      <w:tc>
        <w:tcPr>
          <w:tcW w:w="1985" w:type="dxa"/>
          <w:vMerge/>
        </w:tcPr>
        <w:p w14:paraId="76D14FB5" w14:textId="77777777" w:rsidR="00E8104F" w:rsidRDefault="00E8104F">
          <w:pPr>
            <w:pStyle w:val="Header"/>
            <w:pBdr>
              <w:bottom w:val="none" w:sz="0" w:space="0" w:color="auto"/>
            </w:pBdr>
          </w:pPr>
        </w:p>
      </w:tc>
      <w:tc>
        <w:tcPr>
          <w:tcW w:w="6770" w:type="dxa"/>
        </w:tcPr>
        <w:p w14:paraId="56EBDC2C" w14:textId="77777777" w:rsidR="00E8104F" w:rsidRPr="00677BB9" w:rsidRDefault="00E8104F" w:rsidP="00677BB9">
          <w:pPr>
            <w:pStyle w:val="Header"/>
            <w:pBdr>
              <w:bottom w:val="none" w:sz="0" w:space="0" w:color="auto"/>
            </w:pBdr>
            <w:ind w:left="0"/>
            <w:jc w:val="center"/>
          </w:pPr>
        </w:p>
      </w:tc>
      <w:tc>
        <w:tcPr>
          <w:tcW w:w="936" w:type="dxa"/>
          <w:vMerge/>
        </w:tcPr>
        <w:p w14:paraId="316A62EB" w14:textId="77777777" w:rsidR="00E8104F" w:rsidRDefault="00E8104F">
          <w:pPr>
            <w:pStyle w:val="Header"/>
            <w:pBdr>
              <w:bottom w:val="none" w:sz="0" w:space="0" w:color="auto"/>
            </w:pBdr>
            <w:jc w:val="right"/>
          </w:pPr>
        </w:p>
      </w:tc>
    </w:tr>
  </w:tbl>
  <w:p w14:paraId="13BE1F1C" w14:textId="77777777" w:rsidR="00E8104F" w:rsidRDefault="00E8104F" w:rsidP="00ED625C">
    <w:pPr>
      <w:pStyle w:val="Header"/>
      <w:pBdr>
        <w:bottom w:val="none" w:sz="0" w:space="0" w:color="auto"/>
      </w:pBdr>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739" w:type="dxa"/>
      <w:tblInd w:w="8" w:type="dxa"/>
      <w:tblLayout w:type="fixed"/>
      <w:tblCellMar>
        <w:left w:w="0" w:type="dxa"/>
        <w:right w:w="0" w:type="dxa"/>
      </w:tblCellMar>
      <w:tblLook w:val="0000" w:firstRow="0" w:lastRow="0" w:firstColumn="0" w:lastColumn="0" w:noHBand="0" w:noVBand="0"/>
    </w:tblPr>
    <w:tblGrid>
      <w:gridCol w:w="1995"/>
      <w:gridCol w:w="6804"/>
      <w:gridCol w:w="940"/>
    </w:tblGrid>
    <w:tr w:rsidR="00E8104F" w14:paraId="33FF9D7F" w14:textId="77777777" w:rsidTr="00811762">
      <w:trPr>
        <w:cantSplit/>
        <w:trHeight w:val="410"/>
      </w:trPr>
      <w:tc>
        <w:tcPr>
          <w:tcW w:w="1995" w:type="dxa"/>
          <w:vMerge w:val="restart"/>
          <w:vAlign w:val="center"/>
        </w:tcPr>
        <w:p w14:paraId="6869A458" w14:textId="77777777" w:rsidR="00E8104F" w:rsidRDefault="00811762" w:rsidP="004469E5">
          <w:pPr>
            <w:pStyle w:val="Header"/>
            <w:pBdr>
              <w:bottom w:val="none" w:sz="0" w:space="0" w:color="auto"/>
            </w:pBdr>
            <w:ind w:left="0"/>
            <w:jc w:val="left"/>
          </w:pPr>
          <w:r>
            <w:rPr>
              <w:rFonts w:ascii="Verdana" w:hAnsi="Verdana"/>
              <w:noProof/>
              <w:szCs w:val="16"/>
              <w:lang w:val="en-IN" w:eastAsia="en-IN"/>
            </w:rPr>
            <w:drawing>
              <wp:inline distT="0" distB="0" distL="0" distR="0" wp14:anchorId="31F272A7" wp14:editId="3D254629">
                <wp:extent cx="901700" cy="266700"/>
                <wp:effectExtent l="0" t="0" r="0" b="0"/>
                <wp:docPr id="5" name="Picture 5" descr="cid:image003.png@01D67232.CD7B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67232.CD7B760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01700" cy="266700"/>
                        </a:xfrm>
                        <a:prstGeom prst="rect">
                          <a:avLst/>
                        </a:prstGeom>
                        <a:noFill/>
                        <a:ln>
                          <a:noFill/>
                        </a:ln>
                      </pic:spPr>
                    </pic:pic>
                  </a:graphicData>
                </a:graphic>
              </wp:inline>
            </w:drawing>
          </w:r>
        </w:p>
      </w:tc>
      <w:tc>
        <w:tcPr>
          <w:tcW w:w="6804" w:type="dxa"/>
          <w:tcBorders>
            <w:bottom w:val="single" w:sz="4" w:space="0" w:color="auto"/>
          </w:tcBorders>
          <w:vAlign w:val="bottom"/>
        </w:tcPr>
        <w:p w14:paraId="37D2A1DB" w14:textId="77777777" w:rsidR="00E8104F" w:rsidRDefault="00E8104F" w:rsidP="00774117">
          <w:pPr>
            <w:pStyle w:val="Header"/>
            <w:pBdr>
              <w:bottom w:val="none" w:sz="0" w:space="0" w:color="auto"/>
            </w:pBdr>
            <w:ind w:left="0"/>
            <w:jc w:val="center"/>
          </w:pPr>
          <w:r>
            <w:t xml:space="preserve">BD </w:t>
          </w:r>
          <w:r w:rsidR="00036053">
            <w:t xml:space="preserve">Offshore </w:t>
          </w:r>
          <w:r>
            <w:t xml:space="preserve">Onboarding </w:t>
          </w:r>
          <w:r w:rsidR="00774117">
            <w:t>packet for new resource</w:t>
          </w:r>
        </w:p>
      </w:tc>
      <w:tc>
        <w:tcPr>
          <w:tcW w:w="940" w:type="dxa"/>
          <w:vMerge w:val="restart"/>
          <w:vAlign w:val="center"/>
        </w:tcPr>
        <w:p w14:paraId="269818E4" w14:textId="77777777" w:rsidR="00E8104F" w:rsidRDefault="00DA46D5" w:rsidP="004469E5">
          <w:pPr>
            <w:pStyle w:val="Header"/>
            <w:pBdr>
              <w:bottom w:val="none" w:sz="0" w:space="0" w:color="auto"/>
            </w:pBdr>
            <w:ind w:left="0" w:right="28"/>
            <w:jc w:val="left"/>
          </w:pPr>
          <w:r>
            <w:rPr>
              <w:rFonts w:cs="Arial"/>
              <w:i w:val="0"/>
              <w:noProof/>
              <w:snapToGrid/>
              <w:lang w:val="en-IN" w:eastAsia="en-IN"/>
            </w:rPr>
            <w:drawing>
              <wp:inline distT="0" distB="0" distL="0" distR="0" wp14:anchorId="5A017666" wp14:editId="0528094A">
                <wp:extent cx="600075" cy="228600"/>
                <wp:effectExtent l="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00075" cy="228600"/>
                        </a:xfrm>
                        <a:prstGeom prst="rect">
                          <a:avLst/>
                        </a:prstGeom>
                        <a:noFill/>
                        <a:ln>
                          <a:noFill/>
                        </a:ln>
                      </pic:spPr>
                    </pic:pic>
                  </a:graphicData>
                </a:graphic>
              </wp:inline>
            </w:drawing>
          </w:r>
        </w:p>
      </w:tc>
    </w:tr>
    <w:tr w:rsidR="00E8104F" w14:paraId="268B09AC" w14:textId="77777777" w:rsidTr="00811762">
      <w:trPr>
        <w:cantSplit/>
        <w:trHeight w:val="302"/>
      </w:trPr>
      <w:tc>
        <w:tcPr>
          <w:tcW w:w="1995" w:type="dxa"/>
          <w:vMerge/>
        </w:tcPr>
        <w:p w14:paraId="7049F397" w14:textId="77777777" w:rsidR="00E8104F" w:rsidRDefault="00E8104F" w:rsidP="004469E5">
          <w:pPr>
            <w:pStyle w:val="Header"/>
            <w:pBdr>
              <w:bottom w:val="none" w:sz="0" w:space="0" w:color="auto"/>
            </w:pBdr>
          </w:pPr>
        </w:p>
      </w:tc>
      <w:tc>
        <w:tcPr>
          <w:tcW w:w="6804" w:type="dxa"/>
        </w:tcPr>
        <w:p w14:paraId="6012DB9E" w14:textId="77777777" w:rsidR="00E8104F" w:rsidRPr="00677BB9" w:rsidRDefault="00E8104F" w:rsidP="004469E5">
          <w:pPr>
            <w:pStyle w:val="Header"/>
            <w:pBdr>
              <w:bottom w:val="none" w:sz="0" w:space="0" w:color="auto"/>
            </w:pBdr>
            <w:ind w:left="0"/>
            <w:jc w:val="center"/>
          </w:pPr>
        </w:p>
      </w:tc>
      <w:tc>
        <w:tcPr>
          <w:tcW w:w="940" w:type="dxa"/>
          <w:vMerge/>
        </w:tcPr>
        <w:p w14:paraId="4E802EAA" w14:textId="77777777" w:rsidR="00E8104F" w:rsidRDefault="00E8104F" w:rsidP="004469E5">
          <w:pPr>
            <w:pStyle w:val="Header"/>
            <w:pBdr>
              <w:bottom w:val="none" w:sz="0" w:space="0" w:color="auto"/>
            </w:pBdr>
            <w:jc w:val="right"/>
          </w:pPr>
        </w:p>
      </w:tc>
    </w:tr>
  </w:tbl>
  <w:p w14:paraId="3EFEE420" w14:textId="77777777" w:rsidR="00E8104F" w:rsidRPr="00827854" w:rsidRDefault="00E8104F" w:rsidP="00827854">
    <w:pPr>
      <w:ind w:left="0"/>
      <w:jc w:val="left"/>
      <w:rPr>
        <w:i/>
        <w:noProof/>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7F6A968C"/>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FFFFFFFE"/>
    <w:multiLevelType w:val="singleLevel"/>
    <w:tmpl w:val="FFFFFFFF"/>
    <w:lvl w:ilvl="0">
      <w:numFmt w:val="decimal"/>
      <w:pStyle w:val="BulletItem"/>
      <w:lvlText w:val="*"/>
      <w:lvlJc w:val="left"/>
    </w:lvl>
  </w:abstractNum>
  <w:abstractNum w:abstractNumId="2" w15:restartNumberingAfterBreak="0">
    <w:nsid w:val="0382345C"/>
    <w:multiLevelType w:val="hybridMultilevel"/>
    <w:tmpl w:val="8CB69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40E73"/>
    <w:multiLevelType w:val="singleLevel"/>
    <w:tmpl w:val="CF662E14"/>
    <w:lvl w:ilvl="0">
      <w:start w:val="1"/>
      <w:numFmt w:val="bullet"/>
      <w:pStyle w:val="ListBullet2"/>
      <w:lvlText w:val=""/>
      <w:lvlJc w:val="left"/>
      <w:pPr>
        <w:tabs>
          <w:tab w:val="num" w:pos="360"/>
        </w:tabs>
        <w:ind w:left="360" w:hanging="360"/>
      </w:pPr>
      <w:rPr>
        <w:rFonts w:ascii="Symbol" w:hAnsi="Symbol" w:hint="default"/>
        <w:sz w:val="18"/>
      </w:rPr>
    </w:lvl>
  </w:abstractNum>
  <w:abstractNum w:abstractNumId="4" w15:restartNumberingAfterBreak="0">
    <w:nsid w:val="0A93698E"/>
    <w:multiLevelType w:val="hybridMultilevel"/>
    <w:tmpl w:val="398E70E2"/>
    <w:lvl w:ilvl="0" w:tplc="FFFFFFFF">
      <w:start w:val="1"/>
      <w:numFmt w:val="bullet"/>
      <w:pStyle w:val="TableBullet2"/>
      <w:lvlText w:val=""/>
      <w:lvlJc w:val="left"/>
      <w:pPr>
        <w:tabs>
          <w:tab w:val="num" w:pos="1200"/>
        </w:tabs>
        <w:ind w:left="1200" w:hanging="228"/>
      </w:pPr>
      <w:rPr>
        <w:rFonts w:ascii="Symbol" w:hAnsi="Symbol" w:hint="default"/>
        <w:color w:val="003366"/>
        <w:sz w:val="20"/>
        <w:szCs w:val="2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B59782E"/>
    <w:multiLevelType w:val="hybridMultilevel"/>
    <w:tmpl w:val="582CE654"/>
    <w:lvl w:ilvl="0" w:tplc="2020B3D6">
      <w:start w:val="1"/>
      <w:numFmt w:val="bullet"/>
      <w:pStyle w:val="TableBullet1"/>
      <w:lvlText w:val=""/>
      <w:lvlJc w:val="left"/>
      <w:pPr>
        <w:tabs>
          <w:tab w:val="num" w:pos="576"/>
        </w:tabs>
        <w:ind w:left="576" w:hanging="216"/>
      </w:pPr>
      <w:rPr>
        <w:rFonts w:ascii="Wingdings" w:hAnsi="Wingdings" w:hint="default"/>
      </w:rPr>
    </w:lvl>
    <w:lvl w:ilvl="1" w:tplc="04090003">
      <w:start w:val="1"/>
      <w:numFmt w:val="bullet"/>
      <w:lvlText w:val=""/>
      <w:lvlJc w:val="left"/>
      <w:pPr>
        <w:tabs>
          <w:tab w:val="num" w:pos="1440"/>
        </w:tabs>
        <w:ind w:left="1440" w:hanging="360"/>
      </w:pPr>
      <w:rPr>
        <w:rFonts w:ascii="Wingdings" w:hAnsi="Wingdings" w:hint="default"/>
        <w:color w:val="000000"/>
        <w:sz w:val="16"/>
      </w:rPr>
    </w:lvl>
    <w:lvl w:ilvl="2" w:tplc="04090005">
      <w:start w:val="1"/>
      <w:numFmt w:val="bullet"/>
      <w:lvlText w:val=""/>
      <w:lvlJc w:val="left"/>
      <w:pPr>
        <w:tabs>
          <w:tab w:val="num" w:pos="2160"/>
        </w:tabs>
        <w:ind w:left="2160" w:hanging="360"/>
      </w:pPr>
      <w:rPr>
        <w:rFonts w:ascii="Wingdings" w:hAnsi="Wingdings" w:hint="default"/>
        <w:color w:val="003366"/>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7004D1"/>
    <w:multiLevelType w:val="singleLevel"/>
    <w:tmpl w:val="EAE8506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DB453CF"/>
    <w:multiLevelType w:val="hybridMultilevel"/>
    <w:tmpl w:val="02AAB6BE"/>
    <w:lvl w:ilvl="0" w:tplc="0CD83E44">
      <w:start w:val="1"/>
      <w:numFmt w:val="bullet"/>
      <w:pStyle w:val="BodyTextBullets"/>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E64563D"/>
    <w:multiLevelType w:val="hybridMultilevel"/>
    <w:tmpl w:val="FE02172A"/>
    <w:lvl w:ilvl="0" w:tplc="19DE9D2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55E6D"/>
    <w:multiLevelType w:val="hybridMultilevel"/>
    <w:tmpl w:val="AE9AE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63F34"/>
    <w:multiLevelType w:val="singleLevel"/>
    <w:tmpl w:val="E04C43B6"/>
    <w:lvl w:ilvl="0">
      <w:start w:val="1"/>
      <w:numFmt w:val="bullet"/>
      <w:pStyle w:val="EA-Bullet1"/>
      <w:lvlText w:val=""/>
      <w:lvlJc w:val="left"/>
      <w:pPr>
        <w:tabs>
          <w:tab w:val="num" w:pos="360"/>
        </w:tabs>
        <w:ind w:left="360" w:hanging="360"/>
      </w:pPr>
      <w:rPr>
        <w:rFonts w:ascii="Symbol" w:hAnsi="Symbol" w:hint="default"/>
      </w:rPr>
    </w:lvl>
  </w:abstractNum>
  <w:abstractNum w:abstractNumId="11" w15:restartNumberingAfterBreak="0">
    <w:nsid w:val="1C324DFC"/>
    <w:multiLevelType w:val="hybridMultilevel"/>
    <w:tmpl w:val="E490025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333F2"/>
    <w:multiLevelType w:val="hybridMultilevel"/>
    <w:tmpl w:val="F2984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A9267E"/>
    <w:multiLevelType w:val="hybridMultilevel"/>
    <w:tmpl w:val="B6B6FB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40E47D4"/>
    <w:multiLevelType w:val="hybridMultilevel"/>
    <w:tmpl w:val="9B78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E63FC"/>
    <w:multiLevelType w:val="hybridMultilevel"/>
    <w:tmpl w:val="EFEE2C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2904967"/>
    <w:multiLevelType w:val="hybridMultilevel"/>
    <w:tmpl w:val="6F241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2338A5"/>
    <w:multiLevelType w:val="hybridMultilevel"/>
    <w:tmpl w:val="355A3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DA788F"/>
    <w:multiLevelType w:val="hybridMultilevel"/>
    <w:tmpl w:val="11707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F17D0F"/>
    <w:multiLevelType w:val="hybridMultilevel"/>
    <w:tmpl w:val="1D7ED770"/>
    <w:lvl w:ilvl="0" w:tplc="04090001">
      <w:start w:val="1"/>
      <w:numFmt w:val="bullet"/>
      <w:lvlText w:val=""/>
      <w:lvlJc w:val="left"/>
      <w:pPr>
        <w:ind w:left="282" w:hanging="360"/>
      </w:pPr>
      <w:rPr>
        <w:rFonts w:ascii="Symbol" w:hAnsi="Symbol" w:hint="default"/>
      </w:rPr>
    </w:lvl>
    <w:lvl w:ilvl="1" w:tplc="04090003" w:tentative="1">
      <w:start w:val="1"/>
      <w:numFmt w:val="bullet"/>
      <w:lvlText w:val="o"/>
      <w:lvlJc w:val="left"/>
      <w:pPr>
        <w:ind w:left="1002" w:hanging="360"/>
      </w:pPr>
      <w:rPr>
        <w:rFonts w:ascii="Courier New" w:hAnsi="Courier New" w:cs="Courier New" w:hint="default"/>
      </w:rPr>
    </w:lvl>
    <w:lvl w:ilvl="2" w:tplc="04090005" w:tentative="1">
      <w:start w:val="1"/>
      <w:numFmt w:val="bullet"/>
      <w:lvlText w:val=""/>
      <w:lvlJc w:val="left"/>
      <w:pPr>
        <w:ind w:left="1722" w:hanging="360"/>
      </w:pPr>
      <w:rPr>
        <w:rFonts w:ascii="Wingdings" w:hAnsi="Wingdings" w:hint="default"/>
      </w:rPr>
    </w:lvl>
    <w:lvl w:ilvl="3" w:tplc="04090001" w:tentative="1">
      <w:start w:val="1"/>
      <w:numFmt w:val="bullet"/>
      <w:lvlText w:val=""/>
      <w:lvlJc w:val="left"/>
      <w:pPr>
        <w:ind w:left="2442" w:hanging="360"/>
      </w:pPr>
      <w:rPr>
        <w:rFonts w:ascii="Symbol" w:hAnsi="Symbol" w:hint="default"/>
      </w:rPr>
    </w:lvl>
    <w:lvl w:ilvl="4" w:tplc="04090003" w:tentative="1">
      <w:start w:val="1"/>
      <w:numFmt w:val="bullet"/>
      <w:lvlText w:val="o"/>
      <w:lvlJc w:val="left"/>
      <w:pPr>
        <w:ind w:left="3162" w:hanging="360"/>
      </w:pPr>
      <w:rPr>
        <w:rFonts w:ascii="Courier New" w:hAnsi="Courier New" w:cs="Courier New" w:hint="default"/>
      </w:rPr>
    </w:lvl>
    <w:lvl w:ilvl="5" w:tplc="04090005" w:tentative="1">
      <w:start w:val="1"/>
      <w:numFmt w:val="bullet"/>
      <w:lvlText w:val=""/>
      <w:lvlJc w:val="left"/>
      <w:pPr>
        <w:ind w:left="3882" w:hanging="360"/>
      </w:pPr>
      <w:rPr>
        <w:rFonts w:ascii="Wingdings" w:hAnsi="Wingdings" w:hint="default"/>
      </w:rPr>
    </w:lvl>
    <w:lvl w:ilvl="6" w:tplc="04090001" w:tentative="1">
      <w:start w:val="1"/>
      <w:numFmt w:val="bullet"/>
      <w:lvlText w:val=""/>
      <w:lvlJc w:val="left"/>
      <w:pPr>
        <w:ind w:left="4602" w:hanging="360"/>
      </w:pPr>
      <w:rPr>
        <w:rFonts w:ascii="Symbol" w:hAnsi="Symbol" w:hint="default"/>
      </w:rPr>
    </w:lvl>
    <w:lvl w:ilvl="7" w:tplc="04090003" w:tentative="1">
      <w:start w:val="1"/>
      <w:numFmt w:val="bullet"/>
      <w:lvlText w:val="o"/>
      <w:lvlJc w:val="left"/>
      <w:pPr>
        <w:ind w:left="5322" w:hanging="360"/>
      </w:pPr>
      <w:rPr>
        <w:rFonts w:ascii="Courier New" w:hAnsi="Courier New" w:cs="Courier New" w:hint="default"/>
      </w:rPr>
    </w:lvl>
    <w:lvl w:ilvl="8" w:tplc="04090005" w:tentative="1">
      <w:start w:val="1"/>
      <w:numFmt w:val="bullet"/>
      <w:lvlText w:val=""/>
      <w:lvlJc w:val="left"/>
      <w:pPr>
        <w:ind w:left="6042" w:hanging="360"/>
      </w:pPr>
      <w:rPr>
        <w:rFonts w:ascii="Wingdings" w:hAnsi="Wingdings" w:hint="default"/>
      </w:rPr>
    </w:lvl>
  </w:abstractNum>
  <w:abstractNum w:abstractNumId="20" w15:restartNumberingAfterBreak="0">
    <w:nsid w:val="57D60632"/>
    <w:multiLevelType w:val="hybridMultilevel"/>
    <w:tmpl w:val="97FE6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DA7D86"/>
    <w:multiLevelType w:val="multilevel"/>
    <w:tmpl w:val="0B18029E"/>
    <w:lvl w:ilvl="0">
      <w:start w:val="1"/>
      <w:numFmt w:val="decimal"/>
      <w:pStyle w:val="Heading1"/>
      <w:lvlText w:val="%1."/>
      <w:lvlJc w:val="left"/>
      <w:pPr>
        <w:tabs>
          <w:tab w:val="num" w:pos="432"/>
        </w:tabs>
        <w:ind w:left="432" w:hanging="432"/>
      </w:pPr>
    </w:lvl>
    <w:lvl w:ilvl="1">
      <w:start w:val="1"/>
      <w:numFmt w:val="decimal"/>
      <w:lvlText w:val="%1.%2."/>
      <w:lvlJc w:val="left"/>
      <w:pPr>
        <w:tabs>
          <w:tab w:val="num" w:pos="1386"/>
        </w:tabs>
        <w:ind w:left="1386" w:hanging="576"/>
      </w:pPr>
    </w:lvl>
    <w:lvl w:ilvl="2">
      <w:start w:val="1"/>
      <w:numFmt w:val="decimal"/>
      <w:lvlText w:val="%1.%2.%3."/>
      <w:lvlJc w:val="left"/>
      <w:pPr>
        <w:tabs>
          <w:tab w:val="num" w:pos="108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680D774C"/>
    <w:multiLevelType w:val="hybridMultilevel"/>
    <w:tmpl w:val="D4B24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3C09F4"/>
    <w:multiLevelType w:val="hybridMultilevel"/>
    <w:tmpl w:val="797E40D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15:restartNumberingAfterBreak="0">
    <w:nsid w:val="70D86C87"/>
    <w:multiLevelType w:val="multilevel"/>
    <w:tmpl w:val="EEF2535E"/>
    <w:lvl w:ilvl="0">
      <w:start w:val="1"/>
      <w:numFmt w:val="decimal"/>
      <w:pStyle w:val="CapBullet1"/>
      <w:lvlText w:val="%1"/>
      <w:lvlJc w:val="left"/>
      <w:pPr>
        <w:tabs>
          <w:tab w:val="num" w:pos="228"/>
        </w:tabs>
        <w:ind w:left="228" w:hanging="228"/>
      </w:pPr>
      <w:rPr>
        <w:rFonts w:hint="default"/>
        <w:color w:val="auto"/>
        <w:sz w:val="20"/>
        <w:szCs w:val="2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720"/>
        </w:tabs>
        <w:ind w:left="720" w:hanging="360"/>
      </w:pPr>
      <w:rPr>
        <w:rFonts w:ascii="Times New Roman" w:hAnsi="Times New Roman" w:hint="default"/>
        <w:color w:val="009BCC"/>
        <w:sz w:val="20"/>
        <w:szCs w:val="20"/>
      </w:rPr>
    </w:lvl>
    <w:lvl w:ilvl="2">
      <w:start w:val="1"/>
      <w:numFmt w:val="lowerRoman"/>
      <w:lvlText w:val="%3)"/>
      <w:lvlJc w:val="left"/>
      <w:pPr>
        <w:tabs>
          <w:tab w:val="num" w:pos="1080"/>
        </w:tabs>
        <w:ind w:left="1080" w:hanging="360"/>
      </w:pPr>
      <w:rPr>
        <w:rFonts w:ascii="Times New Roman" w:hAnsi="Times New Roman" w:hint="default"/>
        <w:color w:val="009BCC"/>
        <w:sz w:val="20"/>
        <w:szCs w:val="20"/>
      </w:rPr>
    </w:lvl>
    <w:lvl w:ilvl="3">
      <w:start w:val="1"/>
      <w:numFmt w:val="bullet"/>
      <w:lvlText w:val=""/>
      <w:lvlJc w:val="left"/>
      <w:pPr>
        <w:tabs>
          <w:tab w:val="num" w:pos="1440"/>
        </w:tabs>
        <w:ind w:left="1440" w:hanging="360"/>
      </w:pPr>
      <w:rPr>
        <w:rFonts w:ascii="Symbol" w:hAnsi="Symbol" w:hint="default"/>
        <w:color w:val="009BCC"/>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45071E6"/>
    <w:multiLevelType w:val="hybridMultilevel"/>
    <w:tmpl w:val="8B105002"/>
    <w:lvl w:ilvl="0" w:tplc="67849B5C">
      <w:start w:val="1"/>
      <w:numFmt w:val="bullet"/>
      <w:pStyle w:val="CapBullet2"/>
      <w:lvlText w:val=""/>
      <w:lvlJc w:val="left"/>
      <w:pPr>
        <w:tabs>
          <w:tab w:val="num" w:pos="900"/>
        </w:tabs>
        <w:ind w:left="900" w:hanging="360"/>
      </w:pPr>
      <w:rPr>
        <w:rFonts w:ascii="Symbol" w:hAnsi="Symbol" w:hint="default"/>
        <w:color w:val="616EA9"/>
        <w:sz w:val="16"/>
        <w:szCs w:val="16"/>
      </w:rPr>
    </w:lvl>
    <w:lvl w:ilvl="1" w:tplc="10090019" w:tentative="1">
      <w:start w:val="1"/>
      <w:numFmt w:val="bullet"/>
      <w:lvlText w:val="o"/>
      <w:lvlJc w:val="left"/>
      <w:pPr>
        <w:tabs>
          <w:tab w:val="num" w:pos="1440"/>
        </w:tabs>
        <w:ind w:left="1440" w:hanging="360"/>
      </w:pPr>
      <w:rPr>
        <w:rFonts w:ascii="Courier New" w:hAnsi="Courier New" w:hint="default"/>
      </w:rPr>
    </w:lvl>
    <w:lvl w:ilvl="2" w:tplc="1009001B" w:tentative="1">
      <w:start w:val="1"/>
      <w:numFmt w:val="bullet"/>
      <w:lvlText w:val=""/>
      <w:lvlJc w:val="left"/>
      <w:pPr>
        <w:tabs>
          <w:tab w:val="num" w:pos="2160"/>
        </w:tabs>
        <w:ind w:left="2160" w:hanging="360"/>
      </w:pPr>
      <w:rPr>
        <w:rFonts w:ascii="Wingdings" w:hAnsi="Wingdings" w:hint="default"/>
      </w:rPr>
    </w:lvl>
    <w:lvl w:ilvl="3" w:tplc="1009000F" w:tentative="1">
      <w:start w:val="1"/>
      <w:numFmt w:val="bullet"/>
      <w:lvlText w:val=""/>
      <w:lvlJc w:val="left"/>
      <w:pPr>
        <w:tabs>
          <w:tab w:val="num" w:pos="2880"/>
        </w:tabs>
        <w:ind w:left="2880" w:hanging="360"/>
      </w:pPr>
      <w:rPr>
        <w:rFonts w:ascii="Symbol" w:hAnsi="Symbol" w:hint="default"/>
      </w:rPr>
    </w:lvl>
    <w:lvl w:ilvl="4" w:tplc="10090019" w:tentative="1">
      <w:start w:val="1"/>
      <w:numFmt w:val="bullet"/>
      <w:lvlText w:val="o"/>
      <w:lvlJc w:val="left"/>
      <w:pPr>
        <w:tabs>
          <w:tab w:val="num" w:pos="3600"/>
        </w:tabs>
        <w:ind w:left="3600" w:hanging="360"/>
      </w:pPr>
      <w:rPr>
        <w:rFonts w:ascii="Courier New" w:hAnsi="Courier New" w:hint="default"/>
      </w:rPr>
    </w:lvl>
    <w:lvl w:ilvl="5" w:tplc="1009001B" w:tentative="1">
      <w:start w:val="1"/>
      <w:numFmt w:val="bullet"/>
      <w:lvlText w:val=""/>
      <w:lvlJc w:val="left"/>
      <w:pPr>
        <w:tabs>
          <w:tab w:val="num" w:pos="4320"/>
        </w:tabs>
        <w:ind w:left="4320" w:hanging="360"/>
      </w:pPr>
      <w:rPr>
        <w:rFonts w:ascii="Wingdings" w:hAnsi="Wingdings" w:hint="default"/>
      </w:rPr>
    </w:lvl>
    <w:lvl w:ilvl="6" w:tplc="1009000F" w:tentative="1">
      <w:start w:val="1"/>
      <w:numFmt w:val="bullet"/>
      <w:lvlText w:val=""/>
      <w:lvlJc w:val="left"/>
      <w:pPr>
        <w:tabs>
          <w:tab w:val="num" w:pos="5040"/>
        </w:tabs>
        <w:ind w:left="5040" w:hanging="360"/>
      </w:pPr>
      <w:rPr>
        <w:rFonts w:ascii="Symbol" w:hAnsi="Symbol" w:hint="default"/>
      </w:rPr>
    </w:lvl>
    <w:lvl w:ilvl="7" w:tplc="10090019" w:tentative="1">
      <w:start w:val="1"/>
      <w:numFmt w:val="bullet"/>
      <w:lvlText w:val="o"/>
      <w:lvlJc w:val="left"/>
      <w:pPr>
        <w:tabs>
          <w:tab w:val="num" w:pos="5760"/>
        </w:tabs>
        <w:ind w:left="5760" w:hanging="360"/>
      </w:pPr>
      <w:rPr>
        <w:rFonts w:ascii="Courier New" w:hAnsi="Courier New" w:hint="default"/>
      </w:rPr>
    </w:lvl>
    <w:lvl w:ilvl="8" w:tplc="1009001B"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4827123"/>
    <w:multiLevelType w:val="hybridMultilevel"/>
    <w:tmpl w:val="1B4221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4390C"/>
    <w:multiLevelType w:val="hybridMultilevel"/>
    <w:tmpl w:val="DA22DB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21222524">
    <w:abstractNumId w:val="6"/>
  </w:num>
  <w:num w:numId="2" w16cid:durableId="493953864">
    <w:abstractNumId w:val="3"/>
  </w:num>
  <w:num w:numId="3" w16cid:durableId="1766881192">
    <w:abstractNumId w:val="21"/>
  </w:num>
  <w:num w:numId="4" w16cid:durableId="1353216751">
    <w:abstractNumId w:val="1"/>
    <w:lvlOverride w:ilvl="0">
      <w:lvl w:ilvl="0">
        <w:start w:val="1"/>
        <w:numFmt w:val="bullet"/>
        <w:pStyle w:val="BulletItem"/>
        <w:lvlText w:val=""/>
        <w:legacy w:legacy="1" w:legacySpace="0" w:legacyIndent="360"/>
        <w:lvlJc w:val="left"/>
        <w:pPr>
          <w:ind w:left="360" w:hanging="360"/>
        </w:pPr>
        <w:rPr>
          <w:rFonts w:ascii="Wingdings" w:hAnsi="Wingdings" w:hint="default"/>
        </w:rPr>
      </w:lvl>
    </w:lvlOverride>
  </w:num>
  <w:num w:numId="5" w16cid:durableId="751776714">
    <w:abstractNumId w:val="10"/>
  </w:num>
  <w:num w:numId="6" w16cid:durableId="1988434462">
    <w:abstractNumId w:val="5"/>
  </w:num>
  <w:num w:numId="7" w16cid:durableId="1434283014">
    <w:abstractNumId w:val="4"/>
  </w:num>
  <w:num w:numId="8" w16cid:durableId="1173954240">
    <w:abstractNumId w:val="25"/>
  </w:num>
  <w:num w:numId="9" w16cid:durableId="1336570881">
    <w:abstractNumId w:val="0"/>
  </w:num>
  <w:num w:numId="10" w16cid:durableId="8678136">
    <w:abstractNumId w:val="7"/>
  </w:num>
  <w:num w:numId="11" w16cid:durableId="42222588">
    <w:abstractNumId w:val="24"/>
  </w:num>
  <w:num w:numId="12" w16cid:durableId="828133808">
    <w:abstractNumId w:val="15"/>
  </w:num>
  <w:num w:numId="13" w16cid:durableId="110639095">
    <w:abstractNumId w:val="12"/>
  </w:num>
  <w:num w:numId="14" w16cid:durableId="371196217">
    <w:abstractNumId w:val="27"/>
  </w:num>
  <w:num w:numId="15" w16cid:durableId="1120759411">
    <w:abstractNumId w:val="18"/>
  </w:num>
  <w:num w:numId="16" w16cid:durableId="418140616">
    <w:abstractNumId w:val="14"/>
  </w:num>
  <w:num w:numId="17" w16cid:durableId="118685986">
    <w:abstractNumId w:val="26"/>
  </w:num>
  <w:num w:numId="18" w16cid:durableId="2128885432">
    <w:abstractNumId w:val="9"/>
  </w:num>
  <w:num w:numId="19" w16cid:durableId="1558004435">
    <w:abstractNumId w:val="11"/>
  </w:num>
  <w:num w:numId="20" w16cid:durableId="44782018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79857951">
    <w:abstractNumId w:val="17"/>
  </w:num>
  <w:num w:numId="22" w16cid:durableId="1221020433">
    <w:abstractNumId w:val="2"/>
  </w:num>
  <w:num w:numId="23" w16cid:durableId="1831171543">
    <w:abstractNumId w:val="16"/>
  </w:num>
  <w:num w:numId="24" w16cid:durableId="591937815">
    <w:abstractNumId w:val="8"/>
  </w:num>
  <w:num w:numId="25" w16cid:durableId="1508788348">
    <w:abstractNumId w:val="20"/>
  </w:num>
  <w:num w:numId="26" w16cid:durableId="1493838792">
    <w:abstractNumId w:val="22"/>
  </w:num>
  <w:num w:numId="27" w16cid:durableId="852573266">
    <w:abstractNumId w:val="19"/>
  </w:num>
  <w:num w:numId="28" w16cid:durableId="1146625801">
    <w:abstractNumId w:val="13"/>
  </w:num>
  <w:num w:numId="29" w16cid:durableId="6692604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activeWritingStyle w:appName="MSWord" w:lang="en-US" w:vendorID="64" w:dllVersion="6" w:nlCheck="1" w:checkStyle="0"/>
  <w:activeWritingStyle w:appName="MSWord" w:lang="en-GB" w:vendorID="64" w:dllVersion="6" w:nlCheck="1" w:checkStyle="0"/>
  <w:activeWritingStyle w:appName="MSWord" w:lang="fr-FR" w:vendorID="64" w:dllVersion="6" w:nlCheck="1" w:checkStyle="1"/>
  <w:activeWritingStyle w:appName="MSWord" w:lang="en-CA" w:vendorID="64" w:dllVersion="6" w:nlCheck="1" w:checkStyle="1"/>
  <w:activeWritingStyle w:appName="MSWord" w:lang="en-US" w:vendorID="64" w:dllVersion="0" w:nlCheck="1" w:checkStyle="0"/>
  <w:activeWritingStyle w:appName="MSWord" w:lang="en-GB" w:vendorID="64" w:dllVersion="0" w:nlCheck="1" w:checkStyle="0"/>
  <w:activeWritingStyle w:appName="MSWord" w:lang="en-GB" w:vendorID="8" w:dllVersion="513" w:checkStyle="1"/>
  <w:activeWritingStyle w:appName="MSWord" w:lang="en-US" w:vendorID="8" w:dllVersion="513" w:checkStyle="1"/>
  <w:activeWritingStyle w:appName="MSWord" w:lang="fr-FR" w:vendorID="9" w:dllVersion="512"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AAB"/>
    <w:rsid w:val="00000569"/>
    <w:rsid w:val="00001043"/>
    <w:rsid w:val="000010F5"/>
    <w:rsid w:val="00003BE8"/>
    <w:rsid w:val="0000453A"/>
    <w:rsid w:val="00005F67"/>
    <w:rsid w:val="0000617F"/>
    <w:rsid w:val="000064EE"/>
    <w:rsid w:val="00007B60"/>
    <w:rsid w:val="0001087C"/>
    <w:rsid w:val="000109B5"/>
    <w:rsid w:val="00010F65"/>
    <w:rsid w:val="00011576"/>
    <w:rsid w:val="00012C35"/>
    <w:rsid w:val="00013637"/>
    <w:rsid w:val="00015267"/>
    <w:rsid w:val="00021C47"/>
    <w:rsid w:val="00021D0A"/>
    <w:rsid w:val="000240FB"/>
    <w:rsid w:val="00025502"/>
    <w:rsid w:val="000339E7"/>
    <w:rsid w:val="00033D1F"/>
    <w:rsid w:val="00034675"/>
    <w:rsid w:val="0003525C"/>
    <w:rsid w:val="000353B7"/>
    <w:rsid w:val="00035EC7"/>
    <w:rsid w:val="00036053"/>
    <w:rsid w:val="000403A8"/>
    <w:rsid w:val="00041E16"/>
    <w:rsid w:val="00042088"/>
    <w:rsid w:val="0004289C"/>
    <w:rsid w:val="00042929"/>
    <w:rsid w:val="000430AD"/>
    <w:rsid w:val="00043921"/>
    <w:rsid w:val="000440EF"/>
    <w:rsid w:val="0005344A"/>
    <w:rsid w:val="0005446A"/>
    <w:rsid w:val="00055358"/>
    <w:rsid w:val="000567EC"/>
    <w:rsid w:val="0006080A"/>
    <w:rsid w:val="00060CF4"/>
    <w:rsid w:val="00061080"/>
    <w:rsid w:val="00061EFE"/>
    <w:rsid w:val="00063B26"/>
    <w:rsid w:val="00063BA0"/>
    <w:rsid w:val="00067DFF"/>
    <w:rsid w:val="00067E57"/>
    <w:rsid w:val="000703EF"/>
    <w:rsid w:val="000706F2"/>
    <w:rsid w:val="00074533"/>
    <w:rsid w:val="00076043"/>
    <w:rsid w:val="00076098"/>
    <w:rsid w:val="00077A03"/>
    <w:rsid w:val="00077DDF"/>
    <w:rsid w:val="000810F3"/>
    <w:rsid w:val="00082145"/>
    <w:rsid w:val="000829A5"/>
    <w:rsid w:val="00085747"/>
    <w:rsid w:val="00086182"/>
    <w:rsid w:val="000866C5"/>
    <w:rsid w:val="00090676"/>
    <w:rsid w:val="000908A6"/>
    <w:rsid w:val="00091674"/>
    <w:rsid w:val="00091BF8"/>
    <w:rsid w:val="000921FE"/>
    <w:rsid w:val="00093D40"/>
    <w:rsid w:val="000942DE"/>
    <w:rsid w:val="0009504C"/>
    <w:rsid w:val="00095161"/>
    <w:rsid w:val="0009605D"/>
    <w:rsid w:val="00097452"/>
    <w:rsid w:val="0009755D"/>
    <w:rsid w:val="000A1636"/>
    <w:rsid w:val="000A225B"/>
    <w:rsid w:val="000A400D"/>
    <w:rsid w:val="000A4C94"/>
    <w:rsid w:val="000A4EBE"/>
    <w:rsid w:val="000A54D7"/>
    <w:rsid w:val="000A6C2F"/>
    <w:rsid w:val="000A74EA"/>
    <w:rsid w:val="000B4D8C"/>
    <w:rsid w:val="000B552B"/>
    <w:rsid w:val="000B57E1"/>
    <w:rsid w:val="000B5D4B"/>
    <w:rsid w:val="000C03CD"/>
    <w:rsid w:val="000C1689"/>
    <w:rsid w:val="000C1847"/>
    <w:rsid w:val="000C3F8E"/>
    <w:rsid w:val="000C44BA"/>
    <w:rsid w:val="000C5C69"/>
    <w:rsid w:val="000C7114"/>
    <w:rsid w:val="000C731F"/>
    <w:rsid w:val="000C7C84"/>
    <w:rsid w:val="000D14F0"/>
    <w:rsid w:val="000D6C2E"/>
    <w:rsid w:val="000E185A"/>
    <w:rsid w:val="000E3D34"/>
    <w:rsid w:val="000E5842"/>
    <w:rsid w:val="000E7A0F"/>
    <w:rsid w:val="000F0087"/>
    <w:rsid w:val="000F15E7"/>
    <w:rsid w:val="000F32A1"/>
    <w:rsid w:val="000F4157"/>
    <w:rsid w:val="000F4BAC"/>
    <w:rsid w:val="000F6273"/>
    <w:rsid w:val="000F7A93"/>
    <w:rsid w:val="000F7D07"/>
    <w:rsid w:val="00100E61"/>
    <w:rsid w:val="0010565A"/>
    <w:rsid w:val="00107194"/>
    <w:rsid w:val="0010756A"/>
    <w:rsid w:val="00110C35"/>
    <w:rsid w:val="00111246"/>
    <w:rsid w:val="00111499"/>
    <w:rsid w:val="0011276C"/>
    <w:rsid w:val="00113EC9"/>
    <w:rsid w:val="001152B7"/>
    <w:rsid w:val="001170C8"/>
    <w:rsid w:val="00120C12"/>
    <w:rsid w:val="00121BAB"/>
    <w:rsid w:val="00121EEF"/>
    <w:rsid w:val="001278DF"/>
    <w:rsid w:val="00127CEA"/>
    <w:rsid w:val="0013013D"/>
    <w:rsid w:val="001325B8"/>
    <w:rsid w:val="00132C09"/>
    <w:rsid w:val="0013652D"/>
    <w:rsid w:val="00137704"/>
    <w:rsid w:val="00142D78"/>
    <w:rsid w:val="001441DD"/>
    <w:rsid w:val="00144DF2"/>
    <w:rsid w:val="00146AEE"/>
    <w:rsid w:val="001502F0"/>
    <w:rsid w:val="0015139F"/>
    <w:rsid w:val="00151F82"/>
    <w:rsid w:val="00152BB4"/>
    <w:rsid w:val="001532D8"/>
    <w:rsid w:val="00155387"/>
    <w:rsid w:val="00157A57"/>
    <w:rsid w:val="001619F8"/>
    <w:rsid w:val="00162EB4"/>
    <w:rsid w:val="00164BA3"/>
    <w:rsid w:val="00165C0E"/>
    <w:rsid w:val="00166086"/>
    <w:rsid w:val="00167477"/>
    <w:rsid w:val="00167549"/>
    <w:rsid w:val="00171FED"/>
    <w:rsid w:val="00173D4E"/>
    <w:rsid w:val="001759CF"/>
    <w:rsid w:val="00175F0E"/>
    <w:rsid w:val="00177994"/>
    <w:rsid w:val="001779CA"/>
    <w:rsid w:val="00181EC0"/>
    <w:rsid w:val="00181F3A"/>
    <w:rsid w:val="00183937"/>
    <w:rsid w:val="0018590A"/>
    <w:rsid w:val="00187A74"/>
    <w:rsid w:val="00187ACF"/>
    <w:rsid w:val="0019351C"/>
    <w:rsid w:val="00194497"/>
    <w:rsid w:val="00195456"/>
    <w:rsid w:val="00195DBB"/>
    <w:rsid w:val="0019698C"/>
    <w:rsid w:val="00196DF3"/>
    <w:rsid w:val="001A28C8"/>
    <w:rsid w:val="001A3B23"/>
    <w:rsid w:val="001A58E3"/>
    <w:rsid w:val="001B0A56"/>
    <w:rsid w:val="001B28BE"/>
    <w:rsid w:val="001B2BDC"/>
    <w:rsid w:val="001B3E08"/>
    <w:rsid w:val="001B4B02"/>
    <w:rsid w:val="001B4E5C"/>
    <w:rsid w:val="001B516D"/>
    <w:rsid w:val="001B5C23"/>
    <w:rsid w:val="001B7E85"/>
    <w:rsid w:val="001C01DF"/>
    <w:rsid w:val="001C0B32"/>
    <w:rsid w:val="001C1FC6"/>
    <w:rsid w:val="001C2074"/>
    <w:rsid w:val="001C37CE"/>
    <w:rsid w:val="001C534A"/>
    <w:rsid w:val="001C5526"/>
    <w:rsid w:val="001C5C01"/>
    <w:rsid w:val="001C6D11"/>
    <w:rsid w:val="001C6EEC"/>
    <w:rsid w:val="001D1B09"/>
    <w:rsid w:val="001D20A1"/>
    <w:rsid w:val="001D2101"/>
    <w:rsid w:val="001D4653"/>
    <w:rsid w:val="001D4B89"/>
    <w:rsid w:val="001D5E24"/>
    <w:rsid w:val="001D66A9"/>
    <w:rsid w:val="001D6B45"/>
    <w:rsid w:val="001E11A4"/>
    <w:rsid w:val="001E1242"/>
    <w:rsid w:val="001E1B46"/>
    <w:rsid w:val="001E345E"/>
    <w:rsid w:val="001E4CBB"/>
    <w:rsid w:val="001E789D"/>
    <w:rsid w:val="001E791D"/>
    <w:rsid w:val="001F17C2"/>
    <w:rsid w:val="001F4169"/>
    <w:rsid w:val="001F426D"/>
    <w:rsid w:val="001F4BDF"/>
    <w:rsid w:val="001F51DB"/>
    <w:rsid w:val="001F5CF6"/>
    <w:rsid w:val="001F6495"/>
    <w:rsid w:val="002011D5"/>
    <w:rsid w:val="00203758"/>
    <w:rsid w:val="0020481D"/>
    <w:rsid w:val="00205E13"/>
    <w:rsid w:val="00206249"/>
    <w:rsid w:val="002065B1"/>
    <w:rsid w:val="002074AE"/>
    <w:rsid w:val="0021081E"/>
    <w:rsid w:val="00213AB5"/>
    <w:rsid w:val="00213D2A"/>
    <w:rsid w:val="00213E08"/>
    <w:rsid w:val="00214911"/>
    <w:rsid w:val="00215476"/>
    <w:rsid w:val="00216D8F"/>
    <w:rsid w:val="00217067"/>
    <w:rsid w:val="00220991"/>
    <w:rsid w:val="002214D0"/>
    <w:rsid w:val="002227AF"/>
    <w:rsid w:val="00222EE8"/>
    <w:rsid w:val="00223328"/>
    <w:rsid w:val="002243FC"/>
    <w:rsid w:val="00226769"/>
    <w:rsid w:val="002276C2"/>
    <w:rsid w:val="00231536"/>
    <w:rsid w:val="00232CDA"/>
    <w:rsid w:val="00234E9A"/>
    <w:rsid w:val="002359E5"/>
    <w:rsid w:val="00235B13"/>
    <w:rsid w:val="00235C85"/>
    <w:rsid w:val="00236011"/>
    <w:rsid w:val="00236BDA"/>
    <w:rsid w:val="00240345"/>
    <w:rsid w:val="00240EC4"/>
    <w:rsid w:val="00242313"/>
    <w:rsid w:val="00242742"/>
    <w:rsid w:val="00243043"/>
    <w:rsid w:val="0024449B"/>
    <w:rsid w:val="0024480B"/>
    <w:rsid w:val="00244A0A"/>
    <w:rsid w:val="00247360"/>
    <w:rsid w:val="002500B5"/>
    <w:rsid w:val="00250540"/>
    <w:rsid w:val="00250947"/>
    <w:rsid w:val="00251506"/>
    <w:rsid w:val="00251630"/>
    <w:rsid w:val="00252C42"/>
    <w:rsid w:val="002544C1"/>
    <w:rsid w:val="00254ABD"/>
    <w:rsid w:val="00255C1F"/>
    <w:rsid w:val="0025694D"/>
    <w:rsid w:val="00256AAB"/>
    <w:rsid w:val="00260D6B"/>
    <w:rsid w:val="00260D95"/>
    <w:rsid w:val="002625C9"/>
    <w:rsid w:val="00262A87"/>
    <w:rsid w:val="00263062"/>
    <w:rsid w:val="00263EE4"/>
    <w:rsid w:val="00265DF8"/>
    <w:rsid w:val="002664F7"/>
    <w:rsid w:val="0026656F"/>
    <w:rsid w:val="00266DAE"/>
    <w:rsid w:val="0027248C"/>
    <w:rsid w:val="00274C21"/>
    <w:rsid w:val="00274E5F"/>
    <w:rsid w:val="0027541B"/>
    <w:rsid w:val="0027649C"/>
    <w:rsid w:val="0027663D"/>
    <w:rsid w:val="002802C3"/>
    <w:rsid w:val="00284616"/>
    <w:rsid w:val="00284DD9"/>
    <w:rsid w:val="00285FAB"/>
    <w:rsid w:val="0029165D"/>
    <w:rsid w:val="00291A06"/>
    <w:rsid w:val="00295023"/>
    <w:rsid w:val="00295A4C"/>
    <w:rsid w:val="0029602F"/>
    <w:rsid w:val="002968A9"/>
    <w:rsid w:val="00296E24"/>
    <w:rsid w:val="002A0D11"/>
    <w:rsid w:val="002A13AC"/>
    <w:rsid w:val="002A3F81"/>
    <w:rsid w:val="002A5AB5"/>
    <w:rsid w:val="002A7CAA"/>
    <w:rsid w:val="002B0C1A"/>
    <w:rsid w:val="002B195E"/>
    <w:rsid w:val="002B3F98"/>
    <w:rsid w:val="002B44DC"/>
    <w:rsid w:val="002B5859"/>
    <w:rsid w:val="002B5DAA"/>
    <w:rsid w:val="002B7CF7"/>
    <w:rsid w:val="002C02E9"/>
    <w:rsid w:val="002C063F"/>
    <w:rsid w:val="002C12BA"/>
    <w:rsid w:val="002C16A8"/>
    <w:rsid w:val="002C177E"/>
    <w:rsid w:val="002C1C1A"/>
    <w:rsid w:val="002C22DC"/>
    <w:rsid w:val="002C3AFD"/>
    <w:rsid w:val="002C6088"/>
    <w:rsid w:val="002C74CC"/>
    <w:rsid w:val="002C75F2"/>
    <w:rsid w:val="002D08A7"/>
    <w:rsid w:val="002D17C4"/>
    <w:rsid w:val="002D1F17"/>
    <w:rsid w:val="002D20C2"/>
    <w:rsid w:val="002D29E0"/>
    <w:rsid w:val="002D41B2"/>
    <w:rsid w:val="002D66D6"/>
    <w:rsid w:val="002D750E"/>
    <w:rsid w:val="002E1947"/>
    <w:rsid w:val="002E309A"/>
    <w:rsid w:val="002E3795"/>
    <w:rsid w:val="002E3955"/>
    <w:rsid w:val="002E4C41"/>
    <w:rsid w:val="002E6A69"/>
    <w:rsid w:val="002E7A2D"/>
    <w:rsid w:val="002F1039"/>
    <w:rsid w:val="002F116E"/>
    <w:rsid w:val="002F1539"/>
    <w:rsid w:val="002F1B1D"/>
    <w:rsid w:val="002F4946"/>
    <w:rsid w:val="002F617B"/>
    <w:rsid w:val="002F6844"/>
    <w:rsid w:val="002F7561"/>
    <w:rsid w:val="00301FE6"/>
    <w:rsid w:val="00302FA2"/>
    <w:rsid w:val="00303E73"/>
    <w:rsid w:val="00303F84"/>
    <w:rsid w:val="00304F51"/>
    <w:rsid w:val="00306938"/>
    <w:rsid w:val="00306AA0"/>
    <w:rsid w:val="00306C21"/>
    <w:rsid w:val="0030792B"/>
    <w:rsid w:val="00311879"/>
    <w:rsid w:val="00311F7C"/>
    <w:rsid w:val="00312548"/>
    <w:rsid w:val="00313A05"/>
    <w:rsid w:val="003142A3"/>
    <w:rsid w:val="00315B19"/>
    <w:rsid w:val="00316CB3"/>
    <w:rsid w:val="0032045B"/>
    <w:rsid w:val="00321553"/>
    <w:rsid w:val="003226FB"/>
    <w:rsid w:val="0032283A"/>
    <w:rsid w:val="00324034"/>
    <w:rsid w:val="003250C5"/>
    <w:rsid w:val="00325834"/>
    <w:rsid w:val="00325DCD"/>
    <w:rsid w:val="0032751A"/>
    <w:rsid w:val="003313E6"/>
    <w:rsid w:val="00332C43"/>
    <w:rsid w:val="00334DBC"/>
    <w:rsid w:val="00335FB9"/>
    <w:rsid w:val="00341C89"/>
    <w:rsid w:val="00341C8F"/>
    <w:rsid w:val="003428DA"/>
    <w:rsid w:val="00345257"/>
    <w:rsid w:val="003455DD"/>
    <w:rsid w:val="00347E7B"/>
    <w:rsid w:val="00351FEB"/>
    <w:rsid w:val="003524CA"/>
    <w:rsid w:val="00352741"/>
    <w:rsid w:val="00352C7C"/>
    <w:rsid w:val="00353552"/>
    <w:rsid w:val="00353CFC"/>
    <w:rsid w:val="00353D6B"/>
    <w:rsid w:val="0035551C"/>
    <w:rsid w:val="003574A5"/>
    <w:rsid w:val="0036187D"/>
    <w:rsid w:val="00363688"/>
    <w:rsid w:val="00364912"/>
    <w:rsid w:val="00366B2E"/>
    <w:rsid w:val="00366E57"/>
    <w:rsid w:val="00366E61"/>
    <w:rsid w:val="00370313"/>
    <w:rsid w:val="003704C8"/>
    <w:rsid w:val="00370CA5"/>
    <w:rsid w:val="003710D5"/>
    <w:rsid w:val="00371686"/>
    <w:rsid w:val="0037271A"/>
    <w:rsid w:val="00373F2C"/>
    <w:rsid w:val="003750CA"/>
    <w:rsid w:val="00375AFA"/>
    <w:rsid w:val="00377743"/>
    <w:rsid w:val="00377975"/>
    <w:rsid w:val="00381F5B"/>
    <w:rsid w:val="00382C5E"/>
    <w:rsid w:val="003830B9"/>
    <w:rsid w:val="00383840"/>
    <w:rsid w:val="003849F4"/>
    <w:rsid w:val="00384DCA"/>
    <w:rsid w:val="00385F72"/>
    <w:rsid w:val="00387DA9"/>
    <w:rsid w:val="003905EA"/>
    <w:rsid w:val="00390D97"/>
    <w:rsid w:val="00391383"/>
    <w:rsid w:val="0039287F"/>
    <w:rsid w:val="00393669"/>
    <w:rsid w:val="00394010"/>
    <w:rsid w:val="00394523"/>
    <w:rsid w:val="00395929"/>
    <w:rsid w:val="00396CCB"/>
    <w:rsid w:val="00397113"/>
    <w:rsid w:val="0039798D"/>
    <w:rsid w:val="00397E96"/>
    <w:rsid w:val="003A0837"/>
    <w:rsid w:val="003A2116"/>
    <w:rsid w:val="003A39D0"/>
    <w:rsid w:val="003A55FE"/>
    <w:rsid w:val="003B0646"/>
    <w:rsid w:val="003B2B8B"/>
    <w:rsid w:val="003B4844"/>
    <w:rsid w:val="003B4BB4"/>
    <w:rsid w:val="003B5B56"/>
    <w:rsid w:val="003B66B4"/>
    <w:rsid w:val="003B7B84"/>
    <w:rsid w:val="003C0530"/>
    <w:rsid w:val="003C2402"/>
    <w:rsid w:val="003C35D8"/>
    <w:rsid w:val="003C3770"/>
    <w:rsid w:val="003C4CB6"/>
    <w:rsid w:val="003C4F12"/>
    <w:rsid w:val="003C6A52"/>
    <w:rsid w:val="003D004E"/>
    <w:rsid w:val="003D0A4E"/>
    <w:rsid w:val="003D3A5F"/>
    <w:rsid w:val="003D43F5"/>
    <w:rsid w:val="003D4AEC"/>
    <w:rsid w:val="003D6F17"/>
    <w:rsid w:val="003E0269"/>
    <w:rsid w:val="003E1AF3"/>
    <w:rsid w:val="003E2D81"/>
    <w:rsid w:val="003E33FD"/>
    <w:rsid w:val="003E521D"/>
    <w:rsid w:val="003E5F68"/>
    <w:rsid w:val="003F1C47"/>
    <w:rsid w:val="003F2DAB"/>
    <w:rsid w:val="003F2FB9"/>
    <w:rsid w:val="003F3855"/>
    <w:rsid w:val="003F4569"/>
    <w:rsid w:val="003F52BA"/>
    <w:rsid w:val="003F5957"/>
    <w:rsid w:val="003F62EF"/>
    <w:rsid w:val="003F6D7B"/>
    <w:rsid w:val="0040098F"/>
    <w:rsid w:val="004015CD"/>
    <w:rsid w:val="0040170C"/>
    <w:rsid w:val="004021A6"/>
    <w:rsid w:val="00402D57"/>
    <w:rsid w:val="00403EED"/>
    <w:rsid w:val="0040452B"/>
    <w:rsid w:val="004055AB"/>
    <w:rsid w:val="00407AA5"/>
    <w:rsid w:val="00411D1B"/>
    <w:rsid w:val="004124C2"/>
    <w:rsid w:val="00413545"/>
    <w:rsid w:val="00413EDD"/>
    <w:rsid w:val="00413F05"/>
    <w:rsid w:val="00414BFA"/>
    <w:rsid w:val="00416FDF"/>
    <w:rsid w:val="00420F75"/>
    <w:rsid w:val="00421C74"/>
    <w:rsid w:val="0042407B"/>
    <w:rsid w:val="0042519A"/>
    <w:rsid w:val="00426639"/>
    <w:rsid w:val="004267B8"/>
    <w:rsid w:val="00426B1C"/>
    <w:rsid w:val="0043051E"/>
    <w:rsid w:val="00431FFA"/>
    <w:rsid w:val="00432187"/>
    <w:rsid w:val="004331EA"/>
    <w:rsid w:val="00435161"/>
    <w:rsid w:val="00436163"/>
    <w:rsid w:val="00436E29"/>
    <w:rsid w:val="0043722F"/>
    <w:rsid w:val="00441D4E"/>
    <w:rsid w:val="0044202F"/>
    <w:rsid w:val="00442293"/>
    <w:rsid w:val="00442710"/>
    <w:rsid w:val="0044367D"/>
    <w:rsid w:val="00444617"/>
    <w:rsid w:val="00444B85"/>
    <w:rsid w:val="00445839"/>
    <w:rsid w:val="00445D6A"/>
    <w:rsid w:val="00446913"/>
    <w:rsid w:val="004469E5"/>
    <w:rsid w:val="004479AB"/>
    <w:rsid w:val="00447A33"/>
    <w:rsid w:val="00447C65"/>
    <w:rsid w:val="004508FD"/>
    <w:rsid w:val="00463B70"/>
    <w:rsid w:val="00464FA5"/>
    <w:rsid w:val="00465C25"/>
    <w:rsid w:val="00466442"/>
    <w:rsid w:val="00466AD6"/>
    <w:rsid w:val="004700A5"/>
    <w:rsid w:val="00470D5C"/>
    <w:rsid w:val="00470ECC"/>
    <w:rsid w:val="00471CF5"/>
    <w:rsid w:val="004731D1"/>
    <w:rsid w:val="00475AA4"/>
    <w:rsid w:val="00475C19"/>
    <w:rsid w:val="00477B2D"/>
    <w:rsid w:val="00480E47"/>
    <w:rsid w:val="004818CD"/>
    <w:rsid w:val="0048271E"/>
    <w:rsid w:val="00486163"/>
    <w:rsid w:val="00486B0E"/>
    <w:rsid w:val="0049089A"/>
    <w:rsid w:val="00490F41"/>
    <w:rsid w:val="00491B5A"/>
    <w:rsid w:val="00492C5E"/>
    <w:rsid w:val="0049353C"/>
    <w:rsid w:val="004959B7"/>
    <w:rsid w:val="0049660E"/>
    <w:rsid w:val="00497F62"/>
    <w:rsid w:val="004A00CD"/>
    <w:rsid w:val="004A05E1"/>
    <w:rsid w:val="004A0A34"/>
    <w:rsid w:val="004A13FD"/>
    <w:rsid w:val="004A1650"/>
    <w:rsid w:val="004A1FA9"/>
    <w:rsid w:val="004A5876"/>
    <w:rsid w:val="004A7F1D"/>
    <w:rsid w:val="004B1146"/>
    <w:rsid w:val="004B17D9"/>
    <w:rsid w:val="004B21B5"/>
    <w:rsid w:val="004B3A40"/>
    <w:rsid w:val="004B4320"/>
    <w:rsid w:val="004B43BB"/>
    <w:rsid w:val="004B541A"/>
    <w:rsid w:val="004B5B6D"/>
    <w:rsid w:val="004B7A32"/>
    <w:rsid w:val="004C0C09"/>
    <w:rsid w:val="004C1A1A"/>
    <w:rsid w:val="004C2DAE"/>
    <w:rsid w:val="004C417E"/>
    <w:rsid w:val="004C47C2"/>
    <w:rsid w:val="004C6F21"/>
    <w:rsid w:val="004C73A5"/>
    <w:rsid w:val="004D1FA1"/>
    <w:rsid w:val="004D23E0"/>
    <w:rsid w:val="004D3BF3"/>
    <w:rsid w:val="004D3C3C"/>
    <w:rsid w:val="004D4080"/>
    <w:rsid w:val="004D4C29"/>
    <w:rsid w:val="004E0A9F"/>
    <w:rsid w:val="004E2F06"/>
    <w:rsid w:val="004E34DF"/>
    <w:rsid w:val="004E5058"/>
    <w:rsid w:val="004E55C9"/>
    <w:rsid w:val="004E7DCB"/>
    <w:rsid w:val="004F00C1"/>
    <w:rsid w:val="004F03F5"/>
    <w:rsid w:val="004F0676"/>
    <w:rsid w:val="004F187C"/>
    <w:rsid w:val="004F297F"/>
    <w:rsid w:val="004F2B55"/>
    <w:rsid w:val="004F2C9B"/>
    <w:rsid w:val="004F6285"/>
    <w:rsid w:val="004F633C"/>
    <w:rsid w:val="004F64DF"/>
    <w:rsid w:val="004F67BE"/>
    <w:rsid w:val="004F684E"/>
    <w:rsid w:val="00500DDE"/>
    <w:rsid w:val="005016FC"/>
    <w:rsid w:val="005018B9"/>
    <w:rsid w:val="005047AB"/>
    <w:rsid w:val="00507260"/>
    <w:rsid w:val="0050796A"/>
    <w:rsid w:val="005117BD"/>
    <w:rsid w:val="00512275"/>
    <w:rsid w:val="00513E55"/>
    <w:rsid w:val="005161E3"/>
    <w:rsid w:val="005168A9"/>
    <w:rsid w:val="00517BB8"/>
    <w:rsid w:val="00517FF8"/>
    <w:rsid w:val="0052014F"/>
    <w:rsid w:val="00520A95"/>
    <w:rsid w:val="005210EF"/>
    <w:rsid w:val="00526CC4"/>
    <w:rsid w:val="00526D01"/>
    <w:rsid w:val="005273C8"/>
    <w:rsid w:val="00531931"/>
    <w:rsid w:val="00531F2F"/>
    <w:rsid w:val="005334D4"/>
    <w:rsid w:val="00536004"/>
    <w:rsid w:val="00536338"/>
    <w:rsid w:val="005368DE"/>
    <w:rsid w:val="005372DA"/>
    <w:rsid w:val="005401D3"/>
    <w:rsid w:val="00541081"/>
    <w:rsid w:val="005424AD"/>
    <w:rsid w:val="0054251C"/>
    <w:rsid w:val="00542F48"/>
    <w:rsid w:val="00543399"/>
    <w:rsid w:val="00547C8E"/>
    <w:rsid w:val="00547E33"/>
    <w:rsid w:val="005509C2"/>
    <w:rsid w:val="00551CB2"/>
    <w:rsid w:val="005532DA"/>
    <w:rsid w:val="00553728"/>
    <w:rsid w:val="00556385"/>
    <w:rsid w:val="00557355"/>
    <w:rsid w:val="005608E6"/>
    <w:rsid w:val="0056118C"/>
    <w:rsid w:val="005613CB"/>
    <w:rsid w:val="00561A25"/>
    <w:rsid w:val="005626AA"/>
    <w:rsid w:val="00562B07"/>
    <w:rsid w:val="00565469"/>
    <w:rsid w:val="00565782"/>
    <w:rsid w:val="00567D37"/>
    <w:rsid w:val="00570FD8"/>
    <w:rsid w:val="00571EC7"/>
    <w:rsid w:val="00572627"/>
    <w:rsid w:val="00572F39"/>
    <w:rsid w:val="005733A0"/>
    <w:rsid w:val="00573BBB"/>
    <w:rsid w:val="005744B8"/>
    <w:rsid w:val="00574806"/>
    <w:rsid w:val="005750A5"/>
    <w:rsid w:val="00575ACD"/>
    <w:rsid w:val="00575B74"/>
    <w:rsid w:val="005764BC"/>
    <w:rsid w:val="00577189"/>
    <w:rsid w:val="00580539"/>
    <w:rsid w:val="00580ED3"/>
    <w:rsid w:val="005841E2"/>
    <w:rsid w:val="005868A6"/>
    <w:rsid w:val="005931EA"/>
    <w:rsid w:val="0059371F"/>
    <w:rsid w:val="005946A5"/>
    <w:rsid w:val="00595F3B"/>
    <w:rsid w:val="005963F3"/>
    <w:rsid w:val="00596BF0"/>
    <w:rsid w:val="005A3E05"/>
    <w:rsid w:val="005B00C0"/>
    <w:rsid w:val="005B12DB"/>
    <w:rsid w:val="005B1509"/>
    <w:rsid w:val="005B4DF8"/>
    <w:rsid w:val="005B7356"/>
    <w:rsid w:val="005B7E1B"/>
    <w:rsid w:val="005C0E07"/>
    <w:rsid w:val="005C114B"/>
    <w:rsid w:val="005C2D84"/>
    <w:rsid w:val="005C4194"/>
    <w:rsid w:val="005C4692"/>
    <w:rsid w:val="005C6B53"/>
    <w:rsid w:val="005D1C45"/>
    <w:rsid w:val="005D35D4"/>
    <w:rsid w:val="005D3675"/>
    <w:rsid w:val="005D3676"/>
    <w:rsid w:val="005D3C40"/>
    <w:rsid w:val="005E3C4E"/>
    <w:rsid w:val="005E4736"/>
    <w:rsid w:val="005E7032"/>
    <w:rsid w:val="005F068F"/>
    <w:rsid w:val="005F286B"/>
    <w:rsid w:val="005F28D9"/>
    <w:rsid w:val="005F4204"/>
    <w:rsid w:val="005F4B9D"/>
    <w:rsid w:val="005F4FFF"/>
    <w:rsid w:val="005F5F6B"/>
    <w:rsid w:val="005F6E96"/>
    <w:rsid w:val="00600231"/>
    <w:rsid w:val="006006BC"/>
    <w:rsid w:val="00601128"/>
    <w:rsid w:val="0060136E"/>
    <w:rsid w:val="006049AD"/>
    <w:rsid w:val="00604CCE"/>
    <w:rsid w:val="00605E62"/>
    <w:rsid w:val="00606C8F"/>
    <w:rsid w:val="00606CEE"/>
    <w:rsid w:val="00606F2C"/>
    <w:rsid w:val="006075C1"/>
    <w:rsid w:val="00607691"/>
    <w:rsid w:val="00611595"/>
    <w:rsid w:val="00612410"/>
    <w:rsid w:val="00613BC4"/>
    <w:rsid w:val="00613F25"/>
    <w:rsid w:val="00616769"/>
    <w:rsid w:val="00617101"/>
    <w:rsid w:val="0062062C"/>
    <w:rsid w:val="006230BE"/>
    <w:rsid w:val="0062581B"/>
    <w:rsid w:val="00625D74"/>
    <w:rsid w:val="006268C9"/>
    <w:rsid w:val="0063042F"/>
    <w:rsid w:val="006308B6"/>
    <w:rsid w:val="00632FEF"/>
    <w:rsid w:val="006356BF"/>
    <w:rsid w:val="0063784B"/>
    <w:rsid w:val="00640468"/>
    <w:rsid w:val="006427A9"/>
    <w:rsid w:val="00642A03"/>
    <w:rsid w:val="00643971"/>
    <w:rsid w:val="00643DFF"/>
    <w:rsid w:val="00644CC3"/>
    <w:rsid w:val="00646259"/>
    <w:rsid w:val="00646EF5"/>
    <w:rsid w:val="006550F9"/>
    <w:rsid w:val="0065594B"/>
    <w:rsid w:val="00655D12"/>
    <w:rsid w:val="006575BD"/>
    <w:rsid w:val="006612FF"/>
    <w:rsid w:val="00661E4D"/>
    <w:rsid w:val="0066202B"/>
    <w:rsid w:val="00663AED"/>
    <w:rsid w:val="00663D8E"/>
    <w:rsid w:val="00664A59"/>
    <w:rsid w:val="006667C1"/>
    <w:rsid w:val="00667523"/>
    <w:rsid w:val="00670CA8"/>
    <w:rsid w:val="00671159"/>
    <w:rsid w:val="00671586"/>
    <w:rsid w:val="00673CD1"/>
    <w:rsid w:val="00674AE4"/>
    <w:rsid w:val="00674C51"/>
    <w:rsid w:val="00677BB9"/>
    <w:rsid w:val="00681471"/>
    <w:rsid w:val="006815C9"/>
    <w:rsid w:val="00682061"/>
    <w:rsid w:val="0069177A"/>
    <w:rsid w:val="006930C6"/>
    <w:rsid w:val="00693B23"/>
    <w:rsid w:val="00693B72"/>
    <w:rsid w:val="0069471F"/>
    <w:rsid w:val="00694D60"/>
    <w:rsid w:val="00694EFB"/>
    <w:rsid w:val="00694F73"/>
    <w:rsid w:val="00695FEA"/>
    <w:rsid w:val="0069655C"/>
    <w:rsid w:val="00696B1A"/>
    <w:rsid w:val="00696CD2"/>
    <w:rsid w:val="006A1581"/>
    <w:rsid w:val="006A2593"/>
    <w:rsid w:val="006A4258"/>
    <w:rsid w:val="006B0092"/>
    <w:rsid w:val="006B0FB9"/>
    <w:rsid w:val="006B1752"/>
    <w:rsid w:val="006B1AFA"/>
    <w:rsid w:val="006B753C"/>
    <w:rsid w:val="006B7C33"/>
    <w:rsid w:val="006B7F4B"/>
    <w:rsid w:val="006C1D85"/>
    <w:rsid w:val="006C2CA3"/>
    <w:rsid w:val="006D0F5A"/>
    <w:rsid w:val="006D2B76"/>
    <w:rsid w:val="006D2C7B"/>
    <w:rsid w:val="006D33BD"/>
    <w:rsid w:val="006D40CD"/>
    <w:rsid w:val="006D54C8"/>
    <w:rsid w:val="006D5D1F"/>
    <w:rsid w:val="006D6DD5"/>
    <w:rsid w:val="006E0296"/>
    <w:rsid w:val="006E3779"/>
    <w:rsid w:val="006E3911"/>
    <w:rsid w:val="006E3BA6"/>
    <w:rsid w:val="006E4B5A"/>
    <w:rsid w:val="006E4BC5"/>
    <w:rsid w:val="006E4FC1"/>
    <w:rsid w:val="006F0030"/>
    <w:rsid w:val="006F08F7"/>
    <w:rsid w:val="006F0A24"/>
    <w:rsid w:val="006F0CA3"/>
    <w:rsid w:val="006F1022"/>
    <w:rsid w:val="006F1AA1"/>
    <w:rsid w:val="006F3836"/>
    <w:rsid w:val="006F38DE"/>
    <w:rsid w:val="006F422F"/>
    <w:rsid w:val="006F4767"/>
    <w:rsid w:val="006F6FFB"/>
    <w:rsid w:val="00703798"/>
    <w:rsid w:val="00703ED2"/>
    <w:rsid w:val="00704D3D"/>
    <w:rsid w:val="00705085"/>
    <w:rsid w:val="007053E1"/>
    <w:rsid w:val="0070692C"/>
    <w:rsid w:val="00707545"/>
    <w:rsid w:val="007075B6"/>
    <w:rsid w:val="00712C5A"/>
    <w:rsid w:val="007130AC"/>
    <w:rsid w:val="0071482B"/>
    <w:rsid w:val="0071626C"/>
    <w:rsid w:val="00720A16"/>
    <w:rsid w:val="00720ADC"/>
    <w:rsid w:val="0072211C"/>
    <w:rsid w:val="007246BA"/>
    <w:rsid w:val="0072556E"/>
    <w:rsid w:val="0072574A"/>
    <w:rsid w:val="00725984"/>
    <w:rsid w:val="00730066"/>
    <w:rsid w:val="00730294"/>
    <w:rsid w:val="007309F1"/>
    <w:rsid w:val="00731B8D"/>
    <w:rsid w:val="00732593"/>
    <w:rsid w:val="007334AE"/>
    <w:rsid w:val="00733536"/>
    <w:rsid w:val="007337CC"/>
    <w:rsid w:val="0073470A"/>
    <w:rsid w:val="00735592"/>
    <w:rsid w:val="00736646"/>
    <w:rsid w:val="0073681F"/>
    <w:rsid w:val="00736D0D"/>
    <w:rsid w:val="00741596"/>
    <w:rsid w:val="00741F8B"/>
    <w:rsid w:val="00743F93"/>
    <w:rsid w:val="0074564F"/>
    <w:rsid w:val="0074625E"/>
    <w:rsid w:val="00747465"/>
    <w:rsid w:val="00747B70"/>
    <w:rsid w:val="00750433"/>
    <w:rsid w:val="00751B78"/>
    <w:rsid w:val="00752A59"/>
    <w:rsid w:val="007621E2"/>
    <w:rsid w:val="00764A69"/>
    <w:rsid w:val="00764C1C"/>
    <w:rsid w:val="00764C70"/>
    <w:rsid w:val="00766688"/>
    <w:rsid w:val="00767E6F"/>
    <w:rsid w:val="007721B8"/>
    <w:rsid w:val="00774117"/>
    <w:rsid w:val="00774151"/>
    <w:rsid w:val="00775AF3"/>
    <w:rsid w:val="00777B89"/>
    <w:rsid w:val="007812F4"/>
    <w:rsid w:val="007822C1"/>
    <w:rsid w:val="007836D4"/>
    <w:rsid w:val="0078457B"/>
    <w:rsid w:val="00784BC5"/>
    <w:rsid w:val="007852CB"/>
    <w:rsid w:val="00785BC5"/>
    <w:rsid w:val="00785FBB"/>
    <w:rsid w:val="0078640A"/>
    <w:rsid w:val="00786F14"/>
    <w:rsid w:val="00787DDA"/>
    <w:rsid w:val="00791D79"/>
    <w:rsid w:val="0079347D"/>
    <w:rsid w:val="00793BA0"/>
    <w:rsid w:val="00794F2D"/>
    <w:rsid w:val="00795E76"/>
    <w:rsid w:val="00796375"/>
    <w:rsid w:val="00797988"/>
    <w:rsid w:val="007A1376"/>
    <w:rsid w:val="007A14DD"/>
    <w:rsid w:val="007A2094"/>
    <w:rsid w:val="007A47CD"/>
    <w:rsid w:val="007A5E6F"/>
    <w:rsid w:val="007A5F35"/>
    <w:rsid w:val="007A652C"/>
    <w:rsid w:val="007B09F8"/>
    <w:rsid w:val="007B0A0F"/>
    <w:rsid w:val="007B45B9"/>
    <w:rsid w:val="007B5D70"/>
    <w:rsid w:val="007B6E47"/>
    <w:rsid w:val="007B6F65"/>
    <w:rsid w:val="007B74E6"/>
    <w:rsid w:val="007C1603"/>
    <w:rsid w:val="007C1FBE"/>
    <w:rsid w:val="007C2FE3"/>
    <w:rsid w:val="007C3BA2"/>
    <w:rsid w:val="007C4560"/>
    <w:rsid w:val="007C493D"/>
    <w:rsid w:val="007C74E0"/>
    <w:rsid w:val="007C79EE"/>
    <w:rsid w:val="007D4269"/>
    <w:rsid w:val="007D454A"/>
    <w:rsid w:val="007D5676"/>
    <w:rsid w:val="007D7A5E"/>
    <w:rsid w:val="007E1C27"/>
    <w:rsid w:val="007E3127"/>
    <w:rsid w:val="007E3853"/>
    <w:rsid w:val="007E4E75"/>
    <w:rsid w:val="007E6B3B"/>
    <w:rsid w:val="007E7E0D"/>
    <w:rsid w:val="007F1F51"/>
    <w:rsid w:val="007F6285"/>
    <w:rsid w:val="007F69F9"/>
    <w:rsid w:val="007F7025"/>
    <w:rsid w:val="007F79B5"/>
    <w:rsid w:val="00800EB7"/>
    <w:rsid w:val="00801B92"/>
    <w:rsid w:val="00801E52"/>
    <w:rsid w:val="0080322B"/>
    <w:rsid w:val="00803D8A"/>
    <w:rsid w:val="00804B2C"/>
    <w:rsid w:val="00805C90"/>
    <w:rsid w:val="0080663B"/>
    <w:rsid w:val="00807B77"/>
    <w:rsid w:val="008102B8"/>
    <w:rsid w:val="008106E7"/>
    <w:rsid w:val="0081085C"/>
    <w:rsid w:val="0081127F"/>
    <w:rsid w:val="0081141E"/>
    <w:rsid w:val="00811762"/>
    <w:rsid w:val="008122DD"/>
    <w:rsid w:val="0081251A"/>
    <w:rsid w:val="00814C53"/>
    <w:rsid w:val="00816F27"/>
    <w:rsid w:val="00820AE3"/>
    <w:rsid w:val="00821663"/>
    <w:rsid w:val="00825FF1"/>
    <w:rsid w:val="00827854"/>
    <w:rsid w:val="0083008E"/>
    <w:rsid w:val="008318C4"/>
    <w:rsid w:val="00831B0E"/>
    <w:rsid w:val="00832E72"/>
    <w:rsid w:val="00833FFF"/>
    <w:rsid w:val="0083605C"/>
    <w:rsid w:val="0084101A"/>
    <w:rsid w:val="00842C3C"/>
    <w:rsid w:val="00844017"/>
    <w:rsid w:val="00844CFE"/>
    <w:rsid w:val="00846292"/>
    <w:rsid w:val="00852CA1"/>
    <w:rsid w:val="00853535"/>
    <w:rsid w:val="00854AB4"/>
    <w:rsid w:val="00855093"/>
    <w:rsid w:val="00855733"/>
    <w:rsid w:val="00857CFC"/>
    <w:rsid w:val="008600DE"/>
    <w:rsid w:val="0086025F"/>
    <w:rsid w:val="008607C2"/>
    <w:rsid w:val="0086088C"/>
    <w:rsid w:val="00860CDE"/>
    <w:rsid w:val="0086101B"/>
    <w:rsid w:val="008625A2"/>
    <w:rsid w:val="00862F6C"/>
    <w:rsid w:val="008649CA"/>
    <w:rsid w:val="00864C31"/>
    <w:rsid w:val="00865019"/>
    <w:rsid w:val="008653BD"/>
    <w:rsid w:val="008669E7"/>
    <w:rsid w:val="00866D64"/>
    <w:rsid w:val="0086709A"/>
    <w:rsid w:val="00867C0D"/>
    <w:rsid w:val="00870752"/>
    <w:rsid w:val="0087088A"/>
    <w:rsid w:val="00871E8B"/>
    <w:rsid w:val="00872105"/>
    <w:rsid w:val="00872343"/>
    <w:rsid w:val="00872891"/>
    <w:rsid w:val="00873B70"/>
    <w:rsid w:val="00874AB4"/>
    <w:rsid w:val="00875F3F"/>
    <w:rsid w:val="008760A8"/>
    <w:rsid w:val="008768F5"/>
    <w:rsid w:val="0087707D"/>
    <w:rsid w:val="0088055E"/>
    <w:rsid w:val="00882995"/>
    <w:rsid w:val="00882EC5"/>
    <w:rsid w:val="0088336B"/>
    <w:rsid w:val="0088347E"/>
    <w:rsid w:val="008840FB"/>
    <w:rsid w:val="00885F40"/>
    <w:rsid w:val="00886B53"/>
    <w:rsid w:val="00890632"/>
    <w:rsid w:val="00890753"/>
    <w:rsid w:val="008961DF"/>
    <w:rsid w:val="00896A4B"/>
    <w:rsid w:val="00897D4B"/>
    <w:rsid w:val="008A0A82"/>
    <w:rsid w:val="008A192B"/>
    <w:rsid w:val="008A2008"/>
    <w:rsid w:val="008A23FA"/>
    <w:rsid w:val="008A33DD"/>
    <w:rsid w:val="008A5521"/>
    <w:rsid w:val="008A5F6E"/>
    <w:rsid w:val="008A6477"/>
    <w:rsid w:val="008A6C7A"/>
    <w:rsid w:val="008B05A5"/>
    <w:rsid w:val="008B11A0"/>
    <w:rsid w:val="008B2510"/>
    <w:rsid w:val="008B77FD"/>
    <w:rsid w:val="008C013B"/>
    <w:rsid w:val="008C0886"/>
    <w:rsid w:val="008C20B0"/>
    <w:rsid w:val="008C4324"/>
    <w:rsid w:val="008D1FE9"/>
    <w:rsid w:val="008D2209"/>
    <w:rsid w:val="008D3D2C"/>
    <w:rsid w:val="008D582B"/>
    <w:rsid w:val="008D736C"/>
    <w:rsid w:val="008E02C8"/>
    <w:rsid w:val="008E0452"/>
    <w:rsid w:val="008E10F5"/>
    <w:rsid w:val="008E2054"/>
    <w:rsid w:val="008E2DC1"/>
    <w:rsid w:val="008E4BAF"/>
    <w:rsid w:val="008E4F7F"/>
    <w:rsid w:val="008E5F5F"/>
    <w:rsid w:val="008F0E38"/>
    <w:rsid w:val="008F1986"/>
    <w:rsid w:val="008F1FA9"/>
    <w:rsid w:val="008F2114"/>
    <w:rsid w:val="008F2A19"/>
    <w:rsid w:val="008F3184"/>
    <w:rsid w:val="008F4354"/>
    <w:rsid w:val="008F4638"/>
    <w:rsid w:val="008F6704"/>
    <w:rsid w:val="008F70DE"/>
    <w:rsid w:val="008F718F"/>
    <w:rsid w:val="00900656"/>
    <w:rsid w:val="00902B51"/>
    <w:rsid w:val="00903D2B"/>
    <w:rsid w:val="00904965"/>
    <w:rsid w:val="00905112"/>
    <w:rsid w:val="009063F8"/>
    <w:rsid w:val="009063FD"/>
    <w:rsid w:val="009064CA"/>
    <w:rsid w:val="0090706E"/>
    <w:rsid w:val="00907EDF"/>
    <w:rsid w:val="00910103"/>
    <w:rsid w:val="009109F3"/>
    <w:rsid w:val="009127AB"/>
    <w:rsid w:val="009146D0"/>
    <w:rsid w:val="00915EDF"/>
    <w:rsid w:val="009173C6"/>
    <w:rsid w:val="00920B3E"/>
    <w:rsid w:val="00921DE4"/>
    <w:rsid w:val="00921EEA"/>
    <w:rsid w:val="00923222"/>
    <w:rsid w:val="00925FAD"/>
    <w:rsid w:val="00927EA7"/>
    <w:rsid w:val="00930614"/>
    <w:rsid w:val="00930781"/>
    <w:rsid w:val="00930B5E"/>
    <w:rsid w:val="00930EC8"/>
    <w:rsid w:val="0093224D"/>
    <w:rsid w:val="00932DC9"/>
    <w:rsid w:val="00933096"/>
    <w:rsid w:val="009332EA"/>
    <w:rsid w:val="0093526B"/>
    <w:rsid w:val="00936EB6"/>
    <w:rsid w:val="009426DF"/>
    <w:rsid w:val="009429C0"/>
    <w:rsid w:val="00945151"/>
    <w:rsid w:val="00945307"/>
    <w:rsid w:val="00956C93"/>
    <w:rsid w:val="00956FDA"/>
    <w:rsid w:val="00957113"/>
    <w:rsid w:val="009614B7"/>
    <w:rsid w:val="00961755"/>
    <w:rsid w:val="00961CE3"/>
    <w:rsid w:val="0096275A"/>
    <w:rsid w:val="009634FE"/>
    <w:rsid w:val="009661BD"/>
    <w:rsid w:val="00966BFB"/>
    <w:rsid w:val="0097155E"/>
    <w:rsid w:val="009726CE"/>
    <w:rsid w:val="00972BA2"/>
    <w:rsid w:val="00977D09"/>
    <w:rsid w:val="00981DA7"/>
    <w:rsid w:val="00983191"/>
    <w:rsid w:val="00983B1D"/>
    <w:rsid w:val="0098592E"/>
    <w:rsid w:val="00987E2C"/>
    <w:rsid w:val="0099206F"/>
    <w:rsid w:val="00994A81"/>
    <w:rsid w:val="009956D7"/>
    <w:rsid w:val="0099719E"/>
    <w:rsid w:val="009A194E"/>
    <w:rsid w:val="009A1A6A"/>
    <w:rsid w:val="009A2676"/>
    <w:rsid w:val="009A2F28"/>
    <w:rsid w:val="009A69DB"/>
    <w:rsid w:val="009A6BDB"/>
    <w:rsid w:val="009A72C8"/>
    <w:rsid w:val="009A72E1"/>
    <w:rsid w:val="009B05E7"/>
    <w:rsid w:val="009B1850"/>
    <w:rsid w:val="009B29D9"/>
    <w:rsid w:val="009B2BB9"/>
    <w:rsid w:val="009B68AC"/>
    <w:rsid w:val="009B7910"/>
    <w:rsid w:val="009B7CF5"/>
    <w:rsid w:val="009C22BD"/>
    <w:rsid w:val="009C40BA"/>
    <w:rsid w:val="009C41A8"/>
    <w:rsid w:val="009C52AC"/>
    <w:rsid w:val="009C53A1"/>
    <w:rsid w:val="009C6930"/>
    <w:rsid w:val="009C77A8"/>
    <w:rsid w:val="009D0B25"/>
    <w:rsid w:val="009D0BBD"/>
    <w:rsid w:val="009D1204"/>
    <w:rsid w:val="009D1967"/>
    <w:rsid w:val="009D27C2"/>
    <w:rsid w:val="009D295D"/>
    <w:rsid w:val="009D588C"/>
    <w:rsid w:val="009D60A6"/>
    <w:rsid w:val="009D7335"/>
    <w:rsid w:val="009D7665"/>
    <w:rsid w:val="009D7860"/>
    <w:rsid w:val="009E063A"/>
    <w:rsid w:val="009E35D4"/>
    <w:rsid w:val="009E6BFC"/>
    <w:rsid w:val="009E6EE5"/>
    <w:rsid w:val="009F0520"/>
    <w:rsid w:val="009F32F6"/>
    <w:rsid w:val="009F37D4"/>
    <w:rsid w:val="009F3BDF"/>
    <w:rsid w:val="009F3D14"/>
    <w:rsid w:val="009F5B7E"/>
    <w:rsid w:val="009F7312"/>
    <w:rsid w:val="00A11AC5"/>
    <w:rsid w:val="00A121B6"/>
    <w:rsid w:val="00A121EA"/>
    <w:rsid w:val="00A13E4C"/>
    <w:rsid w:val="00A157D9"/>
    <w:rsid w:val="00A16417"/>
    <w:rsid w:val="00A170AD"/>
    <w:rsid w:val="00A21115"/>
    <w:rsid w:val="00A223A9"/>
    <w:rsid w:val="00A23923"/>
    <w:rsid w:val="00A239DE"/>
    <w:rsid w:val="00A25D98"/>
    <w:rsid w:val="00A25EBC"/>
    <w:rsid w:val="00A27024"/>
    <w:rsid w:val="00A275B3"/>
    <w:rsid w:val="00A27986"/>
    <w:rsid w:val="00A303B2"/>
    <w:rsid w:val="00A30961"/>
    <w:rsid w:val="00A32879"/>
    <w:rsid w:val="00A3492C"/>
    <w:rsid w:val="00A34BDF"/>
    <w:rsid w:val="00A3613B"/>
    <w:rsid w:val="00A379D4"/>
    <w:rsid w:val="00A40D4F"/>
    <w:rsid w:val="00A4132C"/>
    <w:rsid w:val="00A4219E"/>
    <w:rsid w:val="00A4347E"/>
    <w:rsid w:val="00A43934"/>
    <w:rsid w:val="00A4398D"/>
    <w:rsid w:val="00A43CD2"/>
    <w:rsid w:val="00A454BD"/>
    <w:rsid w:val="00A47A91"/>
    <w:rsid w:val="00A5047B"/>
    <w:rsid w:val="00A52955"/>
    <w:rsid w:val="00A54FDE"/>
    <w:rsid w:val="00A55DD1"/>
    <w:rsid w:val="00A5698C"/>
    <w:rsid w:val="00A575D2"/>
    <w:rsid w:val="00A615FB"/>
    <w:rsid w:val="00A6228B"/>
    <w:rsid w:val="00A634DE"/>
    <w:rsid w:val="00A63A12"/>
    <w:rsid w:val="00A676AE"/>
    <w:rsid w:val="00A713E4"/>
    <w:rsid w:val="00A74453"/>
    <w:rsid w:val="00A74B1F"/>
    <w:rsid w:val="00A7519B"/>
    <w:rsid w:val="00A76316"/>
    <w:rsid w:val="00A766D1"/>
    <w:rsid w:val="00A768F5"/>
    <w:rsid w:val="00A76EB9"/>
    <w:rsid w:val="00A81434"/>
    <w:rsid w:val="00A815A4"/>
    <w:rsid w:val="00A81C4A"/>
    <w:rsid w:val="00A83EDA"/>
    <w:rsid w:val="00A84742"/>
    <w:rsid w:val="00A85243"/>
    <w:rsid w:val="00A90BD4"/>
    <w:rsid w:val="00A92621"/>
    <w:rsid w:val="00A92EE9"/>
    <w:rsid w:val="00A93F63"/>
    <w:rsid w:val="00A94AF2"/>
    <w:rsid w:val="00A95225"/>
    <w:rsid w:val="00A9577C"/>
    <w:rsid w:val="00A966B3"/>
    <w:rsid w:val="00A9691F"/>
    <w:rsid w:val="00AA05C4"/>
    <w:rsid w:val="00AA2722"/>
    <w:rsid w:val="00AA2DA3"/>
    <w:rsid w:val="00AA5F21"/>
    <w:rsid w:val="00AA7330"/>
    <w:rsid w:val="00AB202A"/>
    <w:rsid w:val="00AB4606"/>
    <w:rsid w:val="00AB4872"/>
    <w:rsid w:val="00AB6219"/>
    <w:rsid w:val="00AB7C66"/>
    <w:rsid w:val="00AC2954"/>
    <w:rsid w:val="00AC29D9"/>
    <w:rsid w:val="00AC7B36"/>
    <w:rsid w:val="00AD012F"/>
    <w:rsid w:val="00AD0B42"/>
    <w:rsid w:val="00AD1AC9"/>
    <w:rsid w:val="00AD5466"/>
    <w:rsid w:val="00AD64B8"/>
    <w:rsid w:val="00AD68BA"/>
    <w:rsid w:val="00AD6EDB"/>
    <w:rsid w:val="00AE1EC3"/>
    <w:rsid w:val="00AE21B3"/>
    <w:rsid w:val="00AE326C"/>
    <w:rsid w:val="00AE3337"/>
    <w:rsid w:val="00AE4F24"/>
    <w:rsid w:val="00AE7724"/>
    <w:rsid w:val="00AF3889"/>
    <w:rsid w:val="00AF4DD1"/>
    <w:rsid w:val="00AF4DE9"/>
    <w:rsid w:val="00AF5D01"/>
    <w:rsid w:val="00AF68B7"/>
    <w:rsid w:val="00B01F20"/>
    <w:rsid w:val="00B03FC8"/>
    <w:rsid w:val="00B057D3"/>
    <w:rsid w:val="00B05DA0"/>
    <w:rsid w:val="00B05EF0"/>
    <w:rsid w:val="00B06619"/>
    <w:rsid w:val="00B06633"/>
    <w:rsid w:val="00B0694B"/>
    <w:rsid w:val="00B12DB3"/>
    <w:rsid w:val="00B1442D"/>
    <w:rsid w:val="00B16157"/>
    <w:rsid w:val="00B17061"/>
    <w:rsid w:val="00B21176"/>
    <w:rsid w:val="00B21FD1"/>
    <w:rsid w:val="00B23FD2"/>
    <w:rsid w:val="00B24CB1"/>
    <w:rsid w:val="00B264C8"/>
    <w:rsid w:val="00B30D51"/>
    <w:rsid w:val="00B31DD5"/>
    <w:rsid w:val="00B32D02"/>
    <w:rsid w:val="00B33707"/>
    <w:rsid w:val="00B355E6"/>
    <w:rsid w:val="00B3675B"/>
    <w:rsid w:val="00B36CE3"/>
    <w:rsid w:val="00B40A8E"/>
    <w:rsid w:val="00B40DC2"/>
    <w:rsid w:val="00B4176C"/>
    <w:rsid w:val="00B41B20"/>
    <w:rsid w:val="00B422FF"/>
    <w:rsid w:val="00B43074"/>
    <w:rsid w:val="00B4319F"/>
    <w:rsid w:val="00B4406E"/>
    <w:rsid w:val="00B47A95"/>
    <w:rsid w:val="00B5124D"/>
    <w:rsid w:val="00B554A9"/>
    <w:rsid w:val="00B57466"/>
    <w:rsid w:val="00B57844"/>
    <w:rsid w:val="00B5791F"/>
    <w:rsid w:val="00B57FF4"/>
    <w:rsid w:val="00B602DA"/>
    <w:rsid w:val="00B606EE"/>
    <w:rsid w:val="00B60827"/>
    <w:rsid w:val="00B62F83"/>
    <w:rsid w:val="00B6317E"/>
    <w:rsid w:val="00B651F5"/>
    <w:rsid w:val="00B66621"/>
    <w:rsid w:val="00B67210"/>
    <w:rsid w:val="00B70ADA"/>
    <w:rsid w:val="00B714C4"/>
    <w:rsid w:val="00B734F0"/>
    <w:rsid w:val="00B74D0A"/>
    <w:rsid w:val="00B752A8"/>
    <w:rsid w:val="00B75518"/>
    <w:rsid w:val="00B80DE2"/>
    <w:rsid w:val="00B82A6E"/>
    <w:rsid w:val="00B82D36"/>
    <w:rsid w:val="00B83478"/>
    <w:rsid w:val="00B840CA"/>
    <w:rsid w:val="00B85E2E"/>
    <w:rsid w:val="00B8621F"/>
    <w:rsid w:val="00B86EF2"/>
    <w:rsid w:val="00B87C6F"/>
    <w:rsid w:val="00B90785"/>
    <w:rsid w:val="00B90EE6"/>
    <w:rsid w:val="00B94CC5"/>
    <w:rsid w:val="00B95B5D"/>
    <w:rsid w:val="00B97296"/>
    <w:rsid w:val="00B97774"/>
    <w:rsid w:val="00BA09DD"/>
    <w:rsid w:val="00BA0D48"/>
    <w:rsid w:val="00BA178B"/>
    <w:rsid w:val="00BA1BD5"/>
    <w:rsid w:val="00BA2AB1"/>
    <w:rsid w:val="00BA2E93"/>
    <w:rsid w:val="00BA3C28"/>
    <w:rsid w:val="00BA453D"/>
    <w:rsid w:val="00BA5462"/>
    <w:rsid w:val="00BA63A9"/>
    <w:rsid w:val="00BA6A67"/>
    <w:rsid w:val="00BA76EA"/>
    <w:rsid w:val="00BB0903"/>
    <w:rsid w:val="00BB1677"/>
    <w:rsid w:val="00BB2526"/>
    <w:rsid w:val="00BB6B84"/>
    <w:rsid w:val="00BB7332"/>
    <w:rsid w:val="00BB7707"/>
    <w:rsid w:val="00BB7958"/>
    <w:rsid w:val="00BC0566"/>
    <w:rsid w:val="00BC064F"/>
    <w:rsid w:val="00BC19A1"/>
    <w:rsid w:val="00BC3B94"/>
    <w:rsid w:val="00BC5C32"/>
    <w:rsid w:val="00BC6968"/>
    <w:rsid w:val="00BC6C08"/>
    <w:rsid w:val="00BD02D0"/>
    <w:rsid w:val="00BD20E0"/>
    <w:rsid w:val="00BD2324"/>
    <w:rsid w:val="00BD2E50"/>
    <w:rsid w:val="00BD3277"/>
    <w:rsid w:val="00BD35C7"/>
    <w:rsid w:val="00BD67C7"/>
    <w:rsid w:val="00BD6902"/>
    <w:rsid w:val="00BD7330"/>
    <w:rsid w:val="00BE1214"/>
    <w:rsid w:val="00BE14C3"/>
    <w:rsid w:val="00BE1853"/>
    <w:rsid w:val="00BE1ACA"/>
    <w:rsid w:val="00BE1CBB"/>
    <w:rsid w:val="00BE206F"/>
    <w:rsid w:val="00BE2152"/>
    <w:rsid w:val="00BE3801"/>
    <w:rsid w:val="00BE3C0B"/>
    <w:rsid w:val="00BE638A"/>
    <w:rsid w:val="00BE6707"/>
    <w:rsid w:val="00BF2580"/>
    <w:rsid w:val="00BF30C9"/>
    <w:rsid w:val="00BF4018"/>
    <w:rsid w:val="00BF4CA2"/>
    <w:rsid w:val="00BF760D"/>
    <w:rsid w:val="00C00808"/>
    <w:rsid w:val="00C00887"/>
    <w:rsid w:val="00C01621"/>
    <w:rsid w:val="00C03338"/>
    <w:rsid w:val="00C0396A"/>
    <w:rsid w:val="00C0512F"/>
    <w:rsid w:val="00C05344"/>
    <w:rsid w:val="00C07D9D"/>
    <w:rsid w:val="00C10F12"/>
    <w:rsid w:val="00C11A4E"/>
    <w:rsid w:val="00C11C28"/>
    <w:rsid w:val="00C11E93"/>
    <w:rsid w:val="00C133EB"/>
    <w:rsid w:val="00C1375D"/>
    <w:rsid w:val="00C139BA"/>
    <w:rsid w:val="00C13DAF"/>
    <w:rsid w:val="00C140A9"/>
    <w:rsid w:val="00C169EE"/>
    <w:rsid w:val="00C16ABA"/>
    <w:rsid w:val="00C20A3C"/>
    <w:rsid w:val="00C226A9"/>
    <w:rsid w:val="00C231AA"/>
    <w:rsid w:val="00C23284"/>
    <w:rsid w:val="00C23664"/>
    <w:rsid w:val="00C244EB"/>
    <w:rsid w:val="00C2493C"/>
    <w:rsid w:val="00C249CD"/>
    <w:rsid w:val="00C25C18"/>
    <w:rsid w:val="00C31C1F"/>
    <w:rsid w:val="00C32250"/>
    <w:rsid w:val="00C323E9"/>
    <w:rsid w:val="00C329B5"/>
    <w:rsid w:val="00C337EE"/>
    <w:rsid w:val="00C342F8"/>
    <w:rsid w:val="00C34345"/>
    <w:rsid w:val="00C34716"/>
    <w:rsid w:val="00C3490E"/>
    <w:rsid w:val="00C34C10"/>
    <w:rsid w:val="00C34DFF"/>
    <w:rsid w:val="00C36C22"/>
    <w:rsid w:val="00C379E0"/>
    <w:rsid w:val="00C37A9D"/>
    <w:rsid w:val="00C41DC7"/>
    <w:rsid w:val="00C42C77"/>
    <w:rsid w:val="00C43DDB"/>
    <w:rsid w:val="00C46853"/>
    <w:rsid w:val="00C47B25"/>
    <w:rsid w:val="00C50EA4"/>
    <w:rsid w:val="00C518C8"/>
    <w:rsid w:val="00C53D71"/>
    <w:rsid w:val="00C54639"/>
    <w:rsid w:val="00C55502"/>
    <w:rsid w:val="00C57D63"/>
    <w:rsid w:val="00C57FC7"/>
    <w:rsid w:val="00C64658"/>
    <w:rsid w:val="00C64C32"/>
    <w:rsid w:val="00C64CCF"/>
    <w:rsid w:val="00C655EA"/>
    <w:rsid w:val="00C65B6B"/>
    <w:rsid w:val="00C66281"/>
    <w:rsid w:val="00C66685"/>
    <w:rsid w:val="00C667DC"/>
    <w:rsid w:val="00C70805"/>
    <w:rsid w:val="00C70CC9"/>
    <w:rsid w:val="00C712EC"/>
    <w:rsid w:val="00C714C8"/>
    <w:rsid w:val="00C71789"/>
    <w:rsid w:val="00C73048"/>
    <w:rsid w:val="00C7449F"/>
    <w:rsid w:val="00C766D4"/>
    <w:rsid w:val="00C80189"/>
    <w:rsid w:val="00C80FF0"/>
    <w:rsid w:val="00C817EC"/>
    <w:rsid w:val="00C81F0B"/>
    <w:rsid w:val="00C834D4"/>
    <w:rsid w:val="00C845E6"/>
    <w:rsid w:val="00C84B34"/>
    <w:rsid w:val="00C873BD"/>
    <w:rsid w:val="00C878E8"/>
    <w:rsid w:val="00C912A0"/>
    <w:rsid w:val="00C914B0"/>
    <w:rsid w:val="00C91C7D"/>
    <w:rsid w:val="00C9309A"/>
    <w:rsid w:val="00C93833"/>
    <w:rsid w:val="00CA1005"/>
    <w:rsid w:val="00CA2831"/>
    <w:rsid w:val="00CA3506"/>
    <w:rsid w:val="00CA4E8E"/>
    <w:rsid w:val="00CA59D1"/>
    <w:rsid w:val="00CA7F8B"/>
    <w:rsid w:val="00CB2C81"/>
    <w:rsid w:val="00CB4B99"/>
    <w:rsid w:val="00CB70F0"/>
    <w:rsid w:val="00CB757B"/>
    <w:rsid w:val="00CB7D76"/>
    <w:rsid w:val="00CB7E1A"/>
    <w:rsid w:val="00CC1D53"/>
    <w:rsid w:val="00CC3248"/>
    <w:rsid w:val="00CC354D"/>
    <w:rsid w:val="00CC5143"/>
    <w:rsid w:val="00CC66A3"/>
    <w:rsid w:val="00CD57B7"/>
    <w:rsid w:val="00CD5AD1"/>
    <w:rsid w:val="00CD64EF"/>
    <w:rsid w:val="00CD69FE"/>
    <w:rsid w:val="00CD6FBF"/>
    <w:rsid w:val="00CE0FC4"/>
    <w:rsid w:val="00CE1E28"/>
    <w:rsid w:val="00CE2C9A"/>
    <w:rsid w:val="00CE322E"/>
    <w:rsid w:val="00CE4571"/>
    <w:rsid w:val="00CE4E4A"/>
    <w:rsid w:val="00CE55E6"/>
    <w:rsid w:val="00CE651D"/>
    <w:rsid w:val="00CE7DBF"/>
    <w:rsid w:val="00CF13BC"/>
    <w:rsid w:val="00CF2B50"/>
    <w:rsid w:val="00CF3526"/>
    <w:rsid w:val="00CF406C"/>
    <w:rsid w:val="00CF6BC5"/>
    <w:rsid w:val="00D005DA"/>
    <w:rsid w:val="00D01BFD"/>
    <w:rsid w:val="00D02322"/>
    <w:rsid w:val="00D031A2"/>
    <w:rsid w:val="00D03370"/>
    <w:rsid w:val="00D04DAD"/>
    <w:rsid w:val="00D07F45"/>
    <w:rsid w:val="00D1034C"/>
    <w:rsid w:val="00D10CDF"/>
    <w:rsid w:val="00D11A68"/>
    <w:rsid w:val="00D132C4"/>
    <w:rsid w:val="00D13A7C"/>
    <w:rsid w:val="00D13FB7"/>
    <w:rsid w:val="00D1487D"/>
    <w:rsid w:val="00D14A1F"/>
    <w:rsid w:val="00D15CD6"/>
    <w:rsid w:val="00D15F7A"/>
    <w:rsid w:val="00D21486"/>
    <w:rsid w:val="00D21979"/>
    <w:rsid w:val="00D22780"/>
    <w:rsid w:val="00D22DC1"/>
    <w:rsid w:val="00D233EF"/>
    <w:rsid w:val="00D236C9"/>
    <w:rsid w:val="00D23FE0"/>
    <w:rsid w:val="00D24180"/>
    <w:rsid w:val="00D25B55"/>
    <w:rsid w:val="00D266CC"/>
    <w:rsid w:val="00D277F2"/>
    <w:rsid w:val="00D30711"/>
    <w:rsid w:val="00D31FD2"/>
    <w:rsid w:val="00D328C4"/>
    <w:rsid w:val="00D3302B"/>
    <w:rsid w:val="00D33521"/>
    <w:rsid w:val="00D33BA5"/>
    <w:rsid w:val="00D346E6"/>
    <w:rsid w:val="00D34C8A"/>
    <w:rsid w:val="00D35AB6"/>
    <w:rsid w:val="00D36735"/>
    <w:rsid w:val="00D37729"/>
    <w:rsid w:val="00D402BF"/>
    <w:rsid w:val="00D40529"/>
    <w:rsid w:val="00D411E6"/>
    <w:rsid w:val="00D41BA3"/>
    <w:rsid w:val="00D42894"/>
    <w:rsid w:val="00D43493"/>
    <w:rsid w:val="00D43EBB"/>
    <w:rsid w:val="00D44389"/>
    <w:rsid w:val="00D46B33"/>
    <w:rsid w:val="00D47786"/>
    <w:rsid w:val="00D5087F"/>
    <w:rsid w:val="00D509A6"/>
    <w:rsid w:val="00D517E6"/>
    <w:rsid w:val="00D52160"/>
    <w:rsid w:val="00D5237B"/>
    <w:rsid w:val="00D53CC2"/>
    <w:rsid w:val="00D53EC8"/>
    <w:rsid w:val="00D5419D"/>
    <w:rsid w:val="00D5471D"/>
    <w:rsid w:val="00D5552C"/>
    <w:rsid w:val="00D56DC3"/>
    <w:rsid w:val="00D57012"/>
    <w:rsid w:val="00D57BED"/>
    <w:rsid w:val="00D60528"/>
    <w:rsid w:val="00D60565"/>
    <w:rsid w:val="00D60AB0"/>
    <w:rsid w:val="00D60FE2"/>
    <w:rsid w:val="00D61D8F"/>
    <w:rsid w:val="00D62367"/>
    <w:rsid w:val="00D66932"/>
    <w:rsid w:val="00D67488"/>
    <w:rsid w:val="00D7343B"/>
    <w:rsid w:val="00D75A97"/>
    <w:rsid w:val="00D77827"/>
    <w:rsid w:val="00D80A68"/>
    <w:rsid w:val="00D81637"/>
    <w:rsid w:val="00D827FB"/>
    <w:rsid w:val="00D833AA"/>
    <w:rsid w:val="00D84383"/>
    <w:rsid w:val="00D85116"/>
    <w:rsid w:val="00D853F2"/>
    <w:rsid w:val="00D85587"/>
    <w:rsid w:val="00D85A72"/>
    <w:rsid w:val="00D86CB4"/>
    <w:rsid w:val="00D9122B"/>
    <w:rsid w:val="00D91C28"/>
    <w:rsid w:val="00D920AB"/>
    <w:rsid w:val="00D9471D"/>
    <w:rsid w:val="00D952CF"/>
    <w:rsid w:val="00D97968"/>
    <w:rsid w:val="00DA034A"/>
    <w:rsid w:val="00DA2CFC"/>
    <w:rsid w:val="00DA2DF2"/>
    <w:rsid w:val="00DA46D5"/>
    <w:rsid w:val="00DA48A2"/>
    <w:rsid w:val="00DA553E"/>
    <w:rsid w:val="00DA5DC5"/>
    <w:rsid w:val="00DA6D14"/>
    <w:rsid w:val="00DB2692"/>
    <w:rsid w:val="00DB2EBF"/>
    <w:rsid w:val="00DB40A8"/>
    <w:rsid w:val="00DB4B50"/>
    <w:rsid w:val="00DC455A"/>
    <w:rsid w:val="00DC6536"/>
    <w:rsid w:val="00DC6EEC"/>
    <w:rsid w:val="00DC6FAF"/>
    <w:rsid w:val="00DC71A0"/>
    <w:rsid w:val="00DD07E1"/>
    <w:rsid w:val="00DD2F04"/>
    <w:rsid w:val="00DD5C1E"/>
    <w:rsid w:val="00DD6AC5"/>
    <w:rsid w:val="00DD6C47"/>
    <w:rsid w:val="00DD76CB"/>
    <w:rsid w:val="00DE1376"/>
    <w:rsid w:val="00DE182A"/>
    <w:rsid w:val="00DE1C17"/>
    <w:rsid w:val="00DE3056"/>
    <w:rsid w:val="00DE35EE"/>
    <w:rsid w:val="00DE643F"/>
    <w:rsid w:val="00DE6BC9"/>
    <w:rsid w:val="00DE6D5D"/>
    <w:rsid w:val="00DF1501"/>
    <w:rsid w:val="00DF3442"/>
    <w:rsid w:val="00DF6DA2"/>
    <w:rsid w:val="00E02630"/>
    <w:rsid w:val="00E02709"/>
    <w:rsid w:val="00E0349B"/>
    <w:rsid w:val="00E04DD4"/>
    <w:rsid w:val="00E054E2"/>
    <w:rsid w:val="00E06F31"/>
    <w:rsid w:val="00E11EC6"/>
    <w:rsid w:val="00E12D34"/>
    <w:rsid w:val="00E15D86"/>
    <w:rsid w:val="00E16AD3"/>
    <w:rsid w:val="00E17CB0"/>
    <w:rsid w:val="00E2072E"/>
    <w:rsid w:val="00E21D79"/>
    <w:rsid w:val="00E2357F"/>
    <w:rsid w:val="00E24555"/>
    <w:rsid w:val="00E24FCD"/>
    <w:rsid w:val="00E26717"/>
    <w:rsid w:val="00E26755"/>
    <w:rsid w:val="00E27D50"/>
    <w:rsid w:val="00E33BF2"/>
    <w:rsid w:val="00E33F9E"/>
    <w:rsid w:val="00E34E60"/>
    <w:rsid w:val="00E356ED"/>
    <w:rsid w:val="00E36CF1"/>
    <w:rsid w:val="00E373BF"/>
    <w:rsid w:val="00E4148E"/>
    <w:rsid w:val="00E44F53"/>
    <w:rsid w:val="00E4505B"/>
    <w:rsid w:val="00E45140"/>
    <w:rsid w:val="00E4580F"/>
    <w:rsid w:val="00E45B1A"/>
    <w:rsid w:val="00E501DD"/>
    <w:rsid w:val="00E50F95"/>
    <w:rsid w:val="00E513AD"/>
    <w:rsid w:val="00E51DB2"/>
    <w:rsid w:val="00E52AB6"/>
    <w:rsid w:val="00E53249"/>
    <w:rsid w:val="00E5356B"/>
    <w:rsid w:val="00E53ECC"/>
    <w:rsid w:val="00E547DF"/>
    <w:rsid w:val="00E54C6C"/>
    <w:rsid w:val="00E568F5"/>
    <w:rsid w:val="00E602C5"/>
    <w:rsid w:val="00E6096E"/>
    <w:rsid w:val="00E60BB4"/>
    <w:rsid w:val="00E612C8"/>
    <w:rsid w:val="00E6210A"/>
    <w:rsid w:val="00E63464"/>
    <w:rsid w:val="00E63B1C"/>
    <w:rsid w:val="00E63BA6"/>
    <w:rsid w:val="00E63DCB"/>
    <w:rsid w:val="00E644AA"/>
    <w:rsid w:val="00E65B3B"/>
    <w:rsid w:val="00E7103C"/>
    <w:rsid w:val="00E713A5"/>
    <w:rsid w:val="00E729D6"/>
    <w:rsid w:val="00E73DD8"/>
    <w:rsid w:val="00E74C34"/>
    <w:rsid w:val="00E75B0A"/>
    <w:rsid w:val="00E8104F"/>
    <w:rsid w:val="00E81D01"/>
    <w:rsid w:val="00E81F43"/>
    <w:rsid w:val="00E8267E"/>
    <w:rsid w:val="00E82713"/>
    <w:rsid w:val="00E837EA"/>
    <w:rsid w:val="00E83B2C"/>
    <w:rsid w:val="00E8682B"/>
    <w:rsid w:val="00E87178"/>
    <w:rsid w:val="00E90571"/>
    <w:rsid w:val="00E95A8B"/>
    <w:rsid w:val="00E96D98"/>
    <w:rsid w:val="00E97575"/>
    <w:rsid w:val="00EA1A30"/>
    <w:rsid w:val="00EA58B7"/>
    <w:rsid w:val="00EA5DED"/>
    <w:rsid w:val="00EA6A33"/>
    <w:rsid w:val="00EB09AF"/>
    <w:rsid w:val="00EB546E"/>
    <w:rsid w:val="00EC0270"/>
    <w:rsid w:val="00EC22C2"/>
    <w:rsid w:val="00EC2899"/>
    <w:rsid w:val="00EC2C48"/>
    <w:rsid w:val="00EC3364"/>
    <w:rsid w:val="00EC3772"/>
    <w:rsid w:val="00EC5289"/>
    <w:rsid w:val="00EC7129"/>
    <w:rsid w:val="00ED00BD"/>
    <w:rsid w:val="00ED0C89"/>
    <w:rsid w:val="00ED1185"/>
    <w:rsid w:val="00ED3E5E"/>
    <w:rsid w:val="00ED5B9A"/>
    <w:rsid w:val="00ED5C7F"/>
    <w:rsid w:val="00ED625C"/>
    <w:rsid w:val="00EE182E"/>
    <w:rsid w:val="00EE2EBC"/>
    <w:rsid w:val="00EE37C4"/>
    <w:rsid w:val="00EE4158"/>
    <w:rsid w:val="00EE4C71"/>
    <w:rsid w:val="00EE6E38"/>
    <w:rsid w:val="00EE6FEA"/>
    <w:rsid w:val="00EE778E"/>
    <w:rsid w:val="00EE7A21"/>
    <w:rsid w:val="00EF42DD"/>
    <w:rsid w:val="00EF48DD"/>
    <w:rsid w:val="00EF5CFF"/>
    <w:rsid w:val="00EF7940"/>
    <w:rsid w:val="00F0158E"/>
    <w:rsid w:val="00F036D3"/>
    <w:rsid w:val="00F05ABD"/>
    <w:rsid w:val="00F06F45"/>
    <w:rsid w:val="00F075F5"/>
    <w:rsid w:val="00F118E6"/>
    <w:rsid w:val="00F12136"/>
    <w:rsid w:val="00F14DB4"/>
    <w:rsid w:val="00F15D75"/>
    <w:rsid w:val="00F163D6"/>
    <w:rsid w:val="00F17852"/>
    <w:rsid w:val="00F222C5"/>
    <w:rsid w:val="00F2257B"/>
    <w:rsid w:val="00F227C4"/>
    <w:rsid w:val="00F23F0D"/>
    <w:rsid w:val="00F24973"/>
    <w:rsid w:val="00F30A55"/>
    <w:rsid w:val="00F31FAF"/>
    <w:rsid w:val="00F35579"/>
    <w:rsid w:val="00F362AF"/>
    <w:rsid w:val="00F37709"/>
    <w:rsid w:val="00F37A99"/>
    <w:rsid w:val="00F4038C"/>
    <w:rsid w:val="00F403AF"/>
    <w:rsid w:val="00F4178C"/>
    <w:rsid w:val="00F423EC"/>
    <w:rsid w:val="00F42950"/>
    <w:rsid w:val="00F42CC2"/>
    <w:rsid w:val="00F4558B"/>
    <w:rsid w:val="00F45BE4"/>
    <w:rsid w:val="00F4703A"/>
    <w:rsid w:val="00F475FF"/>
    <w:rsid w:val="00F5030B"/>
    <w:rsid w:val="00F51AA9"/>
    <w:rsid w:val="00F5320B"/>
    <w:rsid w:val="00F533E2"/>
    <w:rsid w:val="00F61A4E"/>
    <w:rsid w:val="00F65191"/>
    <w:rsid w:val="00F7016A"/>
    <w:rsid w:val="00F70522"/>
    <w:rsid w:val="00F712EB"/>
    <w:rsid w:val="00F71CED"/>
    <w:rsid w:val="00F730AD"/>
    <w:rsid w:val="00F73E06"/>
    <w:rsid w:val="00F74C31"/>
    <w:rsid w:val="00F7502D"/>
    <w:rsid w:val="00F7537F"/>
    <w:rsid w:val="00F76CF1"/>
    <w:rsid w:val="00F778F6"/>
    <w:rsid w:val="00F8245E"/>
    <w:rsid w:val="00F83647"/>
    <w:rsid w:val="00F83E06"/>
    <w:rsid w:val="00F9042E"/>
    <w:rsid w:val="00F91369"/>
    <w:rsid w:val="00F91F8E"/>
    <w:rsid w:val="00F920EC"/>
    <w:rsid w:val="00F9377E"/>
    <w:rsid w:val="00F943AD"/>
    <w:rsid w:val="00F964FF"/>
    <w:rsid w:val="00F96C1C"/>
    <w:rsid w:val="00F979DC"/>
    <w:rsid w:val="00F97B68"/>
    <w:rsid w:val="00FA0AFE"/>
    <w:rsid w:val="00FA4666"/>
    <w:rsid w:val="00FA530D"/>
    <w:rsid w:val="00FA5D04"/>
    <w:rsid w:val="00FA65BE"/>
    <w:rsid w:val="00FA6811"/>
    <w:rsid w:val="00FB0686"/>
    <w:rsid w:val="00FB1AC0"/>
    <w:rsid w:val="00FB27E5"/>
    <w:rsid w:val="00FB4D44"/>
    <w:rsid w:val="00FB63A5"/>
    <w:rsid w:val="00FB6C01"/>
    <w:rsid w:val="00FC1227"/>
    <w:rsid w:val="00FC1C84"/>
    <w:rsid w:val="00FC1D85"/>
    <w:rsid w:val="00FC3AB8"/>
    <w:rsid w:val="00FC490B"/>
    <w:rsid w:val="00FC499F"/>
    <w:rsid w:val="00FC64E7"/>
    <w:rsid w:val="00FD12FA"/>
    <w:rsid w:val="00FD2BA9"/>
    <w:rsid w:val="00FD2BBD"/>
    <w:rsid w:val="00FD3460"/>
    <w:rsid w:val="00FD351E"/>
    <w:rsid w:val="00FD449B"/>
    <w:rsid w:val="00FD4B4C"/>
    <w:rsid w:val="00FD53D8"/>
    <w:rsid w:val="00FD7259"/>
    <w:rsid w:val="00FE2854"/>
    <w:rsid w:val="00FE4B2B"/>
    <w:rsid w:val="00FE7F68"/>
    <w:rsid w:val="00FF0CEB"/>
    <w:rsid w:val="00FF1D54"/>
    <w:rsid w:val="00FF5E05"/>
    <w:rsid w:val="00FF6852"/>
    <w:rsid w:val="00FF7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2"/>
    </o:shapelayout>
  </w:shapeDefaults>
  <w:decimalSymbol w:val="."/>
  <w:listSeparator w:val=","/>
  <w14:docId w14:val="1ACA3EDC"/>
  <w15:docId w15:val="{18B47E2D-B789-42DA-89E7-DE8021928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1A4E"/>
    <w:pPr>
      <w:spacing w:before="120"/>
      <w:ind w:left="851"/>
      <w:jc w:val="both"/>
    </w:pPr>
    <w:rPr>
      <w:sz w:val="22"/>
      <w:lang w:val="en-GB"/>
    </w:rPr>
  </w:style>
  <w:style w:type="paragraph" w:styleId="Heading1">
    <w:name w:val="heading 1"/>
    <w:basedOn w:val="Normal"/>
    <w:next w:val="Normal"/>
    <w:autoRedefine/>
    <w:qFormat/>
    <w:rsid w:val="00E8682B"/>
    <w:pPr>
      <w:keepNext/>
      <w:numPr>
        <w:numId w:val="3"/>
      </w:numPr>
      <w:spacing w:before="240"/>
      <w:jc w:val="left"/>
      <w:outlineLvl w:val="0"/>
    </w:pPr>
    <w:rPr>
      <w:rFonts w:ascii="Arial Bold" w:hAnsi="Arial Bold" w:cs="Arial"/>
      <w:b/>
      <w:caps/>
      <w:color w:val="000000"/>
      <w:kern w:val="28"/>
      <w:sz w:val="36"/>
      <w:lang w:val="en-US"/>
    </w:rPr>
  </w:style>
  <w:style w:type="paragraph" w:styleId="Heading2">
    <w:name w:val="heading 2"/>
    <w:basedOn w:val="Heading1"/>
    <w:next w:val="Heading3"/>
    <w:autoRedefine/>
    <w:qFormat/>
    <w:rsid w:val="00063BA0"/>
    <w:pPr>
      <w:keepLines/>
      <w:numPr>
        <w:numId w:val="0"/>
      </w:numPr>
      <w:ind w:right="-284"/>
      <w:outlineLvl w:val="1"/>
    </w:pPr>
    <w:rPr>
      <w:rFonts w:ascii="Calibri" w:hAnsi="Calibri"/>
      <w:b w:val="0"/>
      <w:caps w:val="0"/>
      <w:noProof/>
      <w:color w:val="auto"/>
      <w:kern w:val="0"/>
      <w:sz w:val="28"/>
      <w:szCs w:val="28"/>
    </w:rPr>
  </w:style>
  <w:style w:type="paragraph" w:styleId="Heading3">
    <w:name w:val="heading 3"/>
    <w:aliases w:val="h3"/>
    <w:basedOn w:val="Heading2"/>
    <w:next w:val="Normal"/>
    <w:autoRedefine/>
    <w:qFormat/>
    <w:rsid w:val="00021C47"/>
    <w:pPr>
      <w:spacing w:before="120"/>
      <w:outlineLvl w:val="2"/>
    </w:pPr>
    <w:rPr>
      <w:b/>
      <w:bCs/>
      <w:sz w:val="22"/>
      <w:szCs w:val="22"/>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ind w:left="0"/>
      <w:outlineLvl w:val="4"/>
    </w:pPr>
  </w:style>
  <w:style w:type="paragraph" w:styleId="Heading6">
    <w:name w:val="heading 6"/>
    <w:basedOn w:val="Normal"/>
    <w:next w:val="Normal"/>
    <w:qFormat/>
    <w:pPr>
      <w:spacing w:before="240" w:after="60"/>
      <w:ind w:left="0"/>
      <w:outlineLvl w:val="5"/>
    </w:pPr>
    <w:rPr>
      <w:i/>
    </w:rPr>
  </w:style>
  <w:style w:type="paragraph" w:styleId="Heading7">
    <w:name w:val="heading 7"/>
    <w:basedOn w:val="Normal"/>
    <w:next w:val="Normal"/>
    <w:qFormat/>
    <w:pPr>
      <w:spacing w:before="240" w:after="60"/>
      <w:ind w:left="0"/>
      <w:outlineLvl w:val="6"/>
    </w:pPr>
    <w:rPr>
      <w:rFonts w:ascii="Arial" w:hAnsi="Arial"/>
      <w:sz w:val="20"/>
    </w:rPr>
  </w:style>
  <w:style w:type="paragraph" w:styleId="Heading8">
    <w:name w:val="heading 8"/>
    <w:basedOn w:val="Normal"/>
    <w:next w:val="Normal"/>
    <w:qFormat/>
    <w:pPr>
      <w:spacing w:before="240" w:after="60"/>
      <w:ind w:left="0"/>
      <w:outlineLvl w:val="7"/>
    </w:pPr>
    <w:rPr>
      <w:rFonts w:ascii="Arial" w:hAnsi="Arial"/>
      <w:i/>
      <w:sz w:val="20"/>
    </w:rPr>
  </w:style>
  <w:style w:type="paragraph" w:styleId="Heading9">
    <w:name w:val="heading 9"/>
    <w:basedOn w:val="Normal"/>
    <w:next w:val="Normal"/>
    <w:qFormat/>
    <w:pPr>
      <w:spacing w:before="240" w:after="60"/>
      <w:ind w:left="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paragraph" w:styleId="Footer">
    <w:name w:val="footer"/>
    <w:basedOn w:val="Normal"/>
    <w:pPr>
      <w:pBdr>
        <w:top w:val="single" w:sz="4" w:space="1" w:color="auto"/>
      </w:pBdr>
      <w:tabs>
        <w:tab w:val="center" w:pos="5387"/>
        <w:tab w:val="right" w:pos="9639"/>
      </w:tabs>
      <w:ind w:left="0"/>
    </w:pPr>
    <w:rPr>
      <w:rFonts w:ascii="Arial" w:hAnsi="Arial"/>
      <w:i/>
      <w:sz w:val="16"/>
    </w:rPr>
  </w:style>
  <w:style w:type="paragraph" w:styleId="Header">
    <w:name w:val="header"/>
    <w:basedOn w:val="Normal"/>
    <w:pPr>
      <w:pBdr>
        <w:bottom w:val="single" w:sz="4" w:space="1" w:color="auto"/>
      </w:pBdr>
      <w:tabs>
        <w:tab w:val="center" w:pos="5387"/>
        <w:tab w:val="right" w:pos="9639"/>
      </w:tabs>
      <w:spacing w:before="100"/>
      <w:ind w:left="1985"/>
    </w:pPr>
    <w:rPr>
      <w:rFonts w:ascii="Arial" w:hAnsi="Arial"/>
      <w:i/>
      <w:snapToGrid w:val="0"/>
      <w:sz w:val="16"/>
    </w:rPr>
  </w:style>
  <w:style w:type="paragraph" w:customStyle="1" w:styleId="SubTitle">
    <w:name w:val="Sub Title"/>
    <w:basedOn w:val="Title"/>
    <w:pPr>
      <w:pBdr>
        <w:bottom w:val="none" w:sz="0" w:space="0" w:color="auto"/>
      </w:pBdr>
      <w:spacing w:before="200"/>
    </w:pPr>
    <w:rPr>
      <w:i/>
      <w:sz w:val="40"/>
    </w:rPr>
  </w:style>
  <w:style w:type="paragraph" w:styleId="Title">
    <w:name w:val="Title"/>
    <w:basedOn w:val="Normal"/>
    <w:qFormat/>
    <w:pPr>
      <w:pBdr>
        <w:bottom w:val="single" w:sz="12" w:space="12" w:color="auto"/>
      </w:pBdr>
      <w:spacing w:before="4400"/>
      <w:ind w:left="3402"/>
    </w:pPr>
    <w:rPr>
      <w:b/>
      <w:kern w:val="28"/>
      <w:sz w:val="56"/>
    </w:rPr>
  </w:style>
  <w:style w:type="paragraph" w:customStyle="1" w:styleId="TableText">
    <w:name w:val="Table Text"/>
    <w:basedOn w:val="Normal"/>
    <w:pPr>
      <w:spacing w:before="60" w:after="20"/>
      <w:ind w:left="0"/>
    </w:pPr>
    <w:rPr>
      <w:rFonts w:ascii="Arial" w:hAnsi="Arial"/>
    </w:rPr>
  </w:style>
  <w:style w:type="paragraph" w:customStyle="1" w:styleId="HiddenTitle">
    <w:name w:val="Hidden Title"/>
    <w:basedOn w:val="Normal"/>
    <w:pPr>
      <w:spacing w:after="240"/>
      <w:ind w:left="0"/>
    </w:pPr>
    <w:rPr>
      <w:b/>
      <w:sz w:val="28"/>
      <w:lang w:val="en-US"/>
    </w:rPr>
  </w:style>
  <w:style w:type="paragraph" w:styleId="TOC1">
    <w:name w:val="toc 1"/>
    <w:basedOn w:val="Normal"/>
    <w:next w:val="Normal"/>
    <w:autoRedefine/>
    <w:uiPriority w:val="39"/>
    <w:rsid w:val="00D60565"/>
    <w:pPr>
      <w:tabs>
        <w:tab w:val="left" w:pos="540"/>
        <w:tab w:val="right" w:leader="dot" w:pos="9629"/>
      </w:tabs>
      <w:spacing w:before="0"/>
      <w:ind w:left="0"/>
      <w:jc w:val="left"/>
    </w:pPr>
    <w:rPr>
      <w:rFonts w:ascii="Arial" w:hAnsi="Arial"/>
      <w:b/>
      <w:bCs/>
      <w:caps/>
      <w:szCs w:val="28"/>
    </w:rPr>
  </w:style>
  <w:style w:type="paragraph" w:customStyle="1" w:styleId="TableHeading">
    <w:name w:val="Table Heading"/>
    <w:basedOn w:val="TableText"/>
    <w:rPr>
      <w:b/>
      <w:caps/>
    </w:rPr>
  </w:style>
  <w:style w:type="paragraph" w:styleId="TOC2">
    <w:name w:val="toc 2"/>
    <w:basedOn w:val="Normal"/>
    <w:next w:val="Normal"/>
    <w:autoRedefine/>
    <w:uiPriority w:val="39"/>
    <w:rsid w:val="008D736C"/>
    <w:pPr>
      <w:tabs>
        <w:tab w:val="left" w:pos="1440"/>
        <w:tab w:val="right" w:leader="dot" w:pos="9629"/>
      </w:tabs>
      <w:spacing w:before="0"/>
      <w:ind w:left="720"/>
      <w:jc w:val="left"/>
    </w:pPr>
    <w:rPr>
      <w:rFonts w:ascii="Arial" w:hAnsi="Arial"/>
      <w:bCs/>
      <w:sz w:val="20"/>
      <w:szCs w:val="24"/>
    </w:rPr>
  </w:style>
  <w:style w:type="paragraph" w:styleId="TOC3">
    <w:name w:val="toc 3"/>
    <w:basedOn w:val="Normal"/>
    <w:next w:val="Normal"/>
    <w:autoRedefine/>
    <w:uiPriority w:val="39"/>
    <w:rsid w:val="008D736C"/>
    <w:pPr>
      <w:spacing w:before="0"/>
      <w:ind w:left="720"/>
      <w:jc w:val="left"/>
    </w:pPr>
    <w:rPr>
      <w:rFonts w:ascii="Arial" w:hAnsi="Arial"/>
      <w:sz w:val="20"/>
      <w:szCs w:val="24"/>
    </w:rPr>
  </w:style>
  <w:style w:type="paragraph" w:styleId="TOC4">
    <w:name w:val="toc 4"/>
    <w:basedOn w:val="Normal"/>
    <w:next w:val="Normal"/>
    <w:autoRedefine/>
    <w:semiHidden/>
    <w:pPr>
      <w:spacing w:before="0"/>
      <w:ind w:left="440"/>
      <w:jc w:val="left"/>
    </w:pPr>
    <w:rPr>
      <w:szCs w:val="24"/>
    </w:rPr>
  </w:style>
  <w:style w:type="paragraph" w:styleId="TOC5">
    <w:name w:val="toc 5"/>
    <w:basedOn w:val="Normal"/>
    <w:next w:val="Normal"/>
    <w:autoRedefine/>
    <w:semiHidden/>
    <w:pPr>
      <w:spacing w:before="0"/>
      <w:ind w:left="660"/>
      <w:jc w:val="left"/>
    </w:pPr>
    <w:rPr>
      <w:szCs w:val="24"/>
    </w:rPr>
  </w:style>
  <w:style w:type="paragraph" w:styleId="TOC6">
    <w:name w:val="toc 6"/>
    <w:basedOn w:val="Normal"/>
    <w:next w:val="Normal"/>
    <w:autoRedefine/>
    <w:semiHidden/>
    <w:pPr>
      <w:spacing w:before="0"/>
      <w:ind w:left="880"/>
      <w:jc w:val="left"/>
    </w:pPr>
    <w:rPr>
      <w:szCs w:val="24"/>
    </w:rPr>
  </w:style>
  <w:style w:type="paragraph" w:styleId="TOC7">
    <w:name w:val="toc 7"/>
    <w:basedOn w:val="Normal"/>
    <w:next w:val="Normal"/>
    <w:autoRedefine/>
    <w:semiHidden/>
    <w:pPr>
      <w:spacing w:before="0"/>
      <w:ind w:left="1100"/>
      <w:jc w:val="left"/>
    </w:pPr>
    <w:rPr>
      <w:szCs w:val="24"/>
    </w:rPr>
  </w:style>
  <w:style w:type="paragraph" w:styleId="TOC8">
    <w:name w:val="toc 8"/>
    <w:basedOn w:val="Normal"/>
    <w:next w:val="Normal"/>
    <w:autoRedefine/>
    <w:semiHidden/>
    <w:pPr>
      <w:spacing w:before="0"/>
      <w:ind w:left="1320"/>
      <w:jc w:val="left"/>
    </w:pPr>
    <w:rPr>
      <w:szCs w:val="24"/>
    </w:rPr>
  </w:style>
  <w:style w:type="paragraph" w:styleId="TOC9">
    <w:name w:val="toc 9"/>
    <w:basedOn w:val="Normal"/>
    <w:next w:val="Normal"/>
    <w:autoRedefine/>
    <w:semiHidden/>
    <w:pPr>
      <w:spacing w:before="0"/>
      <w:ind w:left="1540"/>
      <w:jc w:val="left"/>
    </w:pPr>
    <w:rPr>
      <w:szCs w:val="24"/>
    </w:rPr>
  </w:style>
  <w:style w:type="paragraph" w:styleId="BodyTextIndent">
    <w:name w:val="Body Text Indent"/>
    <w:basedOn w:val="Normal"/>
  </w:style>
  <w:style w:type="paragraph" w:styleId="ListBullet">
    <w:name w:val="List Bullet"/>
    <w:basedOn w:val="List"/>
    <w:autoRedefine/>
    <w:pPr>
      <w:keepLines/>
      <w:numPr>
        <w:numId w:val="1"/>
      </w:numPr>
      <w:tabs>
        <w:tab w:val="clear" w:pos="360"/>
      </w:tabs>
      <w:spacing w:before="40" w:line="240" w:lineRule="exact"/>
      <w:ind w:left="1304" w:hanging="340"/>
      <w:jc w:val="left"/>
    </w:pPr>
    <w:rPr>
      <w:color w:val="000000"/>
      <w:lang w:val="en-US"/>
    </w:rPr>
  </w:style>
  <w:style w:type="paragraph" w:styleId="List">
    <w:name w:val="List"/>
    <w:basedOn w:val="Normal"/>
    <w:pPr>
      <w:ind w:left="283" w:hanging="283"/>
    </w:pPr>
  </w:style>
  <w:style w:type="paragraph" w:styleId="ListBullet2">
    <w:name w:val="List Bullet 2"/>
    <w:basedOn w:val="ListBullet"/>
    <w:autoRedefine/>
    <w:pPr>
      <w:numPr>
        <w:numId w:val="2"/>
      </w:numPr>
      <w:spacing w:before="20"/>
      <w:ind w:left="1775" w:hanging="357"/>
    </w:pPr>
  </w:style>
  <w:style w:type="paragraph" w:styleId="NormalIndent">
    <w:name w:val="Normal Indent"/>
    <w:basedOn w:val="Normal"/>
    <w:link w:val="NormalIndentChar"/>
    <w:pPr>
      <w:spacing w:before="60" w:line="240" w:lineRule="exact"/>
      <w:ind w:left="1304"/>
    </w:pPr>
    <w:rPr>
      <w:lang w:val="en-US"/>
    </w:rPr>
  </w:style>
  <w:style w:type="paragraph" w:styleId="DocumentMap">
    <w:name w:val="Document Map"/>
    <w:basedOn w:val="Normal"/>
    <w:semiHidden/>
    <w:pPr>
      <w:shd w:val="clear" w:color="auto" w:fill="000080"/>
    </w:pPr>
    <w:rPr>
      <w:rFonts w:ascii="Tahoma" w:hAnsi="Tahoma"/>
      <w:sz w:val="16"/>
    </w:rPr>
  </w:style>
  <w:style w:type="paragraph" w:styleId="Index5">
    <w:name w:val="index 5"/>
    <w:basedOn w:val="Normal"/>
    <w:next w:val="Normal"/>
    <w:autoRedefine/>
    <w:semiHidden/>
    <w:pPr>
      <w:ind w:left="1100" w:hanging="220"/>
    </w:pPr>
  </w:style>
  <w:style w:type="character" w:customStyle="1" w:styleId="MethodsName">
    <w:name w:val="MethodsName"/>
    <w:rPr>
      <w:b/>
      <w:i/>
    </w:rPr>
  </w:style>
  <w:style w:type="character" w:customStyle="1" w:styleId="MethodsNameLink">
    <w:name w:val="MethodsNameLink"/>
    <w:rPr>
      <w:b/>
      <w:i/>
      <w:color w:val="0000FF"/>
      <w:u w:val="single"/>
    </w:rPr>
  </w:style>
  <w:style w:type="paragraph" w:customStyle="1" w:styleId="BulletItem">
    <w:name w:val="Bullet Item"/>
    <w:basedOn w:val="NormalIndent"/>
    <w:pPr>
      <w:numPr>
        <w:numId w:val="4"/>
      </w:numPr>
      <w:spacing w:before="120" w:line="240" w:lineRule="auto"/>
    </w:pPr>
    <w:rPr>
      <w:rFonts w:ascii="Arial" w:hAnsi="Arial" w:cs="Arial"/>
      <w:spacing w:val="-5"/>
      <w:kern w:val="24"/>
      <w:sz w:val="20"/>
    </w:rPr>
  </w:style>
  <w:style w:type="paragraph" w:customStyle="1" w:styleId="BulletItem2">
    <w:name w:val="Bullet Item 2"/>
    <w:basedOn w:val="BulletItem"/>
    <w:pPr>
      <w:numPr>
        <w:numId w:val="0"/>
      </w:numPr>
      <w:tabs>
        <w:tab w:val="num" w:pos="360"/>
      </w:tabs>
      <w:spacing w:before="0"/>
      <w:ind w:left="720" w:hanging="360"/>
    </w:pPr>
  </w:style>
  <w:style w:type="paragraph" w:customStyle="1" w:styleId="BulletItem3">
    <w:name w:val="Bullet Item 3"/>
    <w:basedOn w:val="BulletItem2"/>
    <w:pPr>
      <w:tabs>
        <w:tab w:val="left" w:pos="1080"/>
      </w:tabs>
      <w:ind w:left="1080"/>
    </w:pPr>
  </w:style>
  <w:style w:type="paragraph" w:customStyle="1" w:styleId="BulletItemnotopspace">
    <w:name w:val="Bullet Item no top space"/>
    <w:basedOn w:val="BulletItem"/>
    <w:pPr>
      <w:numPr>
        <w:numId w:val="0"/>
      </w:numPr>
      <w:tabs>
        <w:tab w:val="num" w:pos="360"/>
      </w:tabs>
      <w:spacing w:before="0"/>
      <w:ind w:left="360" w:hanging="360"/>
    </w:pPr>
  </w:style>
  <w:style w:type="paragraph" w:customStyle="1" w:styleId="EA-Bullet1">
    <w:name w:val="EA-Bullet 1"/>
    <w:pPr>
      <w:numPr>
        <w:numId w:val="5"/>
      </w:numPr>
      <w:spacing w:before="60" w:after="60"/>
    </w:pPr>
    <w:rPr>
      <w:noProof/>
      <w:sz w:val="24"/>
    </w:rPr>
  </w:style>
  <w:style w:type="paragraph" w:styleId="BodyText">
    <w:name w:val="Body Text"/>
    <w:basedOn w:val="Normal"/>
    <w:pPr>
      <w:tabs>
        <w:tab w:val="left" w:pos="284"/>
      </w:tabs>
      <w:spacing w:before="0"/>
      <w:ind w:left="0"/>
    </w:pPr>
    <w:rPr>
      <w:i/>
      <w:color w:val="FF0000"/>
    </w:rPr>
  </w:style>
  <w:style w:type="paragraph" w:customStyle="1" w:styleId="DocumentType">
    <w:name w:val="Document Type"/>
    <w:basedOn w:val="Normal"/>
    <w:next w:val="Normal"/>
    <w:pPr>
      <w:spacing w:before="240" w:after="240"/>
      <w:ind w:left="0"/>
      <w:jc w:val="left"/>
    </w:pPr>
    <w:rPr>
      <w:i/>
      <w:sz w:val="32"/>
    </w:rPr>
  </w:style>
  <w:style w:type="paragraph" w:customStyle="1" w:styleId="FootnoteBase">
    <w:name w:val="Footnote Base"/>
    <w:basedOn w:val="Normal"/>
    <w:pPr>
      <w:spacing w:before="240"/>
      <w:ind w:left="0"/>
    </w:pPr>
    <w:rPr>
      <w:rFonts w:ascii="Arial" w:hAnsi="Arial"/>
      <w:spacing w:val="-5"/>
      <w:sz w:val="18"/>
      <w:lang w:val="en-US"/>
    </w:rPr>
  </w:style>
  <w:style w:type="paragraph" w:styleId="BodyTextIndent2">
    <w:name w:val="Body Text Indent 2"/>
    <w:basedOn w:val="Normal"/>
    <w:pPr>
      <w:jc w:val="left"/>
    </w:pPr>
    <w:rPr>
      <w:rFonts w:ascii="Arial" w:hAnsi="Arial" w:cs="Arial"/>
    </w:rPr>
  </w:style>
  <w:style w:type="paragraph" w:styleId="BodyTextIndent3">
    <w:name w:val="Body Text Indent 3"/>
    <w:basedOn w:val="Normal"/>
    <w:pPr>
      <w:ind w:left="842"/>
      <w:jc w:val="left"/>
    </w:pPr>
    <w:rPr>
      <w:rFonts w:ascii="Arial" w:hAnsi="Arial" w:cs="Arial"/>
    </w:rPr>
  </w:style>
  <w:style w:type="character" w:styleId="FollowedHyperlink">
    <w:name w:val="FollowedHyperlink"/>
    <w:rPr>
      <w:color w:val="800080"/>
      <w:u w:val="single"/>
    </w:rPr>
  </w:style>
  <w:style w:type="paragraph" w:customStyle="1" w:styleId="InfoBlue">
    <w:name w:val="InfoBlue"/>
    <w:basedOn w:val="Normal"/>
    <w:next w:val="BodyText"/>
    <w:pPr>
      <w:widowControl w:val="0"/>
      <w:spacing w:before="0" w:after="120" w:line="240" w:lineRule="atLeast"/>
      <w:ind w:left="432"/>
      <w:jc w:val="left"/>
    </w:pPr>
    <w:rPr>
      <w:i/>
      <w:vanish/>
      <w:color w:val="0000FF"/>
      <w:sz w:val="20"/>
      <w:lang w:val="en-US"/>
    </w:rPr>
  </w:style>
  <w:style w:type="paragraph" w:customStyle="1" w:styleId="Tabletop">
    <w:name w:val="Tabletop"/>
    <w:basedOn w:val="Normal"/>
    <w:pPr>
      <w:keepNext/>
      <w:spacing w:after="120"/>
      <w:ind w:left="0"/>
      <w:jc w:val="center"/>
    </w:pPr>
    <w:rPr>
      <w:rFonts w:ascii="Arial" w:hAnsi="Arial"/>
      <w:b/>
      <w:noProof/>
      <w:spacing w:val="-5"/>
      <w:sz w:val="20"/>
      <w:lang w:val="en-US"/>
    </w:rPr>
  </w:style>
  <w:style w:type="paragraph" w:customStyle="1" w:styleId="HeadingBase">
    <w:name w:val="Heading Base"/>
    <w:basedOn w:val="BodyText"/>
    <w:next w:val="BodyText"/>
    <w:pPr>
      <w:keepNext/>
      <w:keepLines/>
      <w:tabs>
        <w:tab w:val="clear" w:pos="284"/>
      </w:tabs>
      <w:spacing w:line="180" w:lineRule="atLeast"/>
      <w:jc w:val="left"/>
    </w:pPr>
    <w:rPr>
      <w:rFonts w:ascii="Arial Black" w:hAnsi="Arial Black"/>
      <w:i w:val="0"/>
      <w:color w:val="auto"/>
      <w:spacing w:val="-10"/>
      <w:kern w:val="28"/>
      <w:sz w:val="20"/>
      <w:lang w:val="en-US"/>
    </w:rPr>
  </w:style>
  <w:style w:type="paragraph" w:customStyle="1" w:styleId="HeaderFirst">
    <w:name w:val="Header First"/>
    <w:basedOn w:val="Header"/>
    <w:pPr>
      <w:keepLines/>
      <w:pBdr>
        <w:bottom w:val="none" w:sz="0" w:space="0" w:color="auto"/>
      </w:pBdr>
      <w:tabs>
        <w:tab w:val="clear" w:pos="5387"/>
        <w:tab w:val="clear" w:pos="9639"/>
        <w:tab w:val="center" w:pos="4320"/>
      </w:tabs>
      <w:spacing w:before="0" w:after="600" w:line="180" w:lineRule="atLeast"/>
      <w:ind w:left="0"/>
    </w:pPr>
    <w:rPr>
      <w:rFonts w:ascii="Garamond" w:hAnsi="Garamond"/>
      <w:b/>
      <w:i w:val="0"/>
      <w:snapToGrid/>
      <w:spacing w:val="-5"/>
      <w:sz w:val="20"/>
      <w:lang w:val="en-US"/>
    </w:rPr>
  </w:style>
  <w:style w:type="paragraph" w:styleId="BodyText3">
    <w:name w:val="Body Text 3"/>
    <w:basedOn w:val="Normal"/>
    <w:pPr>
      <w:spacing w:before="0"/>
      <w:ind w:left="0"/>
    </w:pPr>
    <w:rPr>
      <w:rFonts w:ascii="Arial" w:hAnsi="Arial"/>
      <w:i/>
      <w:iCs/>
      <w:color w:val="0000FF"/>
      <w:spacing w:val="-5"/>
      <w:sz w:val="20"/>
      <w:lang w:val="en-US"/>
    </w:rPr>
  </w:style>
  <w:style w:type="paragraph" w:customStyle="1" w:styleId="tabletext0">
    <w:name w:val="tabletext"/>
    <w:basedOn w:val="Normal"/>
    <w:pPr>
      <w:spacing w:before="100" w:beforeAutospacing="1" w:after="100" w:afterAutospacing="1"/>
      <w:ind w:left="0"/>
      <w:jc w:val="left"/>
    </w:pPr>
    <w:rPr>
      <w:rFonts w:ascii="Arial" w:eastAsia="Arial Unicode MS" w:hAnsi="Arial" w:cs="Arial"/>
      <w:color w:val="000000"/>
      <w:sz w:val="20"/>
      <w:lang w:val="en-US"/>
    </w:rPr>
  </w:style>
  <w:style w:type="paragraph" w:styleId="BodyText2">
    <w:name w:val="Body Text 2"/>
    <w:basedOn w:val="Normal"/>
    <w:pPr>
      <w:ind w:left="0"/>
    </w:pPr>
    <w:rPr>
      <w:rFonts w:ascii="Arial" w:hAnsi="Arial" w:cs="Arial"/>
      <w:sz w:val="20"/>
    </w:rPr>
  </w:style>
  <w:style w:type="table" w:styleId="TableGrid">
    <w:name w:val="Table Grid"/>
    <w:basedOn w:val="TableNormal"/>
    <w:rsid w:val="003710D5"/>
    <w:pPr>
      <w:spacing w:after="1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NormalChar">
    <w:name w:val="Cap_Normal Char"/>
    <w:link w:val="CapNormal"/>
    <w:locked/>
    <w:rsid w:val="003710D5"/>
    <w:rPr>
      <w:sz w:val="22"/>
      <w:szCs w:val="24"/>
      <w:lang w:val="en-US" w:eastAsia="en-CA" w:bidi="ar-SA"/>
    </w:rPr>
  </w:style>
  <w:style w:type="character" w:customStyle="1" w:styleId="CapBullet1Char">
    <w:name w:val="Cap Bullet 1 Char"/>
    <w:link w:val="CapBullet1"/>
    <w:rsid w:val="003710D5"/>
    <w:rPr>
      <w:rFonts w:cs="Arial"/>
      <w:sz w:val="22"/>
      <w:szCs w:val="18"/>
      <w:lang w:val="en-US" w:eastAsia="en-CA" w:bidi="ar-SA"/>
    </w:rPr>
  </w:style>
  <w:style w:type="character" w:customStyle="1" w:styleId="TableBodyChar">
    <w:name w:val="Table Body Char"/>
    <w:link w:val="TableBody"/>
    <w:rsid w:val="003710D5"/>
    <w:rPr>
      <w:rFonts w:ascii="Arial" w:hAnsi="Arial" w:cs="Arial"/>
      <w:b/>
      <w:color w:val="003366"/>
      <w:sz w:val="18"/>
      <w:szCs w:val="16"/>
      <w:lang w:val="en-US" w:eastAsia="en-US" w:bidi="ar-SA"/>
    </w:rPr>
  </w:style>
  <w:style w:type="character" w:customStyle="1" w:styleId="TableBullet1Char">
    <w:name w:val="Table Bullet 1 Char"/>
    <w:link w:val="TableBullet1"/>
    <w:rsid w:val="003710D5"/>
    <w:rPr>
      <w:rFonts w:ascii="Arial" w:hAnsi="Arial"/>
      <w:b/>
      <w:color w:val="003366"/>
      <w:sz w:val="18"/>
      <w:szCs w:val="16"/>
      <w:lang w:val="en-US" w:eastAsia="en-CA" w:bidi="ar-SA"/>
    </w:rPr>
  </w:style>
  <w:style w:type="character" w:customStyle="1" w:styleId="TableBullet2Char">
    <w:name w:val="Table Bullet 2 Char"/>
    <w:link w:val="TableBullet2"/>
    <w:rsid w:val="003710D5"/>
    <w:rPr>
      <w:rFonts w:ascii="Arial" w:hAnsi="Arial"/>
      <w:b/>
      <w:color w:val="003366"/>
      <w:sz w:val="18"/>
      <w:szCs w:val="16"/>
      <w:lang w:val="en-US" w:eastAsia="en-CA" w:bidi="ar-SA"/>
    </w:rPr>
  </w:style>
  <w:style w:type="paragraph" w:customStyle="1" w:styleId="CapNormal">
    <w:name w:val="Cap_Normal"/>
    <w:link w:val="CapNormalChar"/>
    <w:rsid w:val="003710D5"/>
    <w:pPr>
      <w:spacing w:after="160"/>
    </w:pPr>
    <w:rPr>
      <w:sz w:val="22"/>
      <w:szCs w:val="24"/>
      <w:lang w:eastAsia="en-CA"/>
    </w:rPr>
  </w:style>
  <w:style w:type="paragraph" w:customStyle="1" w:styleId="CapBullet1">
    <w:name w:val="Cap Bullet 1"/>
    <w:link w:val="CapBullet1Char"/>
    <w:rsid w:val="003710D5"/>
    <w:pPr>
      <w:numPr>
        <w:numId w:val="11"/>
      </w:numPr>
      <w:spacing w:after="60"/>
    </w:pPr>
    <w:rPr>
      <w:rFonts w:cs="Arial"/>
      <w:sz w:val="22"/>
      <w:szCs w:val="18"/>
      <w:lang w:eastAsia="en-CA"/>
    </w:rPr>
  </w:style>
  <w:style w:type="paragraph" w:customStyle="1" w:styleId="CapHeading1">
    <w:name w:val="Cap_Heading_1"/>
    <w:next w:val="CapNormal"/>
    <w:rsid w:val="003710D5"/>
    <w:pPr>
      <w:keepNext/>
      <w:spacing w:before="180" w:after="120"/>
      <w:outlineLvl w:val="0"/>
    </w:pPr>
    <w:rPr>
      <w:rFonts w:ascii="Arial Bold" w:hAnsi="Arial Bold" w:cs="Arial"/>
      <w:b/>
      <w:bCs/>
      <w:smallCaps/>
      <w:color w:val="003366"/>
      <w:kern w:val="32"/>
      <w:sz w:val="36"/>
      <w:szCs w:val="36"/>
      <w:lang w:eastAsia="en-CA"/>
    </w:rPr>
  </w:style>
  <w:style w:type="paragraph" w:customStyle="1" w:styleId="TableBody">
    <w:name w:val="Table Body"/>
    <w:link w:val="TableBodyChar"/>
    <w:rsid w:val="003710D5"/>
    <w:pPr>
      <w:spacing w:before="40" w:after="40"/>
    </w:pPr>
    <w:rPr>
      <w:rFonts w:ascii="Arial" w:hAnsi="Arial" w:cs="Arial"/>
      <w:b/>
      <w:color w:val="003366"/>
      <w:sz w:val="18"/>
      <w:szCs w:val="16"/>
    </w:rPr>
  </w:style>
  <w:style w:type="paragraph" w:customStyle="1" w:styleId="TableBullet1">
    <w:name w:val="Table Bullet 1"/>
    <w:link w:val="TableBullet1Char"/>
    <w:rsid w:val="003710D5"/>
    <w:pPr>
      <w:numPr>
        <w:numId w:val="6"/>
      </w:numPr>
      <w:spacing w:after="60"/>
    </w:pPr>
    <w:rPr>
      <w:rFonts w:ascii="Arial" w:hAnsi="Arial"/>
      <w:b/>
      <w:color w:val="003366"/>
      <w:sz w:val="18"/>
      <w:szCs w:val="16"/>
      <w:lang w:eastAsia="en-CA"/>
    </w:rPr>
  </w:style>
  <w:style w:type="paragraph" w:customStyle="1" w:styleId="TableBullet2">
    <w:name w:val="Table Bullet 2"/>
    <w:link w:val="TableBullet2Char"/>
    <w:rsid w:val="003710D5"/>
    <w:pPr>
      <w:numPr>
        <w:numId w:val="7"/>
      </w:numPr>
      <w:tabs>
        <w:tab w:val="clear" w:pos="1200"/>
        <w:tab w:val="left" w:pos="612"/>
      </w:tabs>
      <w:ind w:left="612" w:hanging="270"/>
    </w:pPr>
    <w:rPr>
      <w:rFonts w:ascii="Arial" w:hAnsi="Arial"/>
      <w:b/>
      <w:color w:val="003366"/>
      <w:sz w:val="18"/>
      <w:szCs w:val="16"/>
      <w:lang w:eastAsia="en-CA"/>
    </w:rPr>
  </w:style>
  <w:style w:type="paragraph" w:customStyle="1" w:styleId="TableHeading1White">
    <w:name w:val="Table Heading 1 White"/>
    <w:rsid w:val="003710D5"/>
    <w:pPr>
      <w:keepNext/>
      <w:keepLines/>
      <w:overflowPunct w:val="0"/>
      <w:autoSpaceDE w:val="0"/>
      <w:autoSpaceDN w:val="0"/>
      <w:adjustRightInd w:val="0"/>
      <w:spacing w:before="60" w:after="60"/>
      <w:jc w:val="center"/>
      <w:textAlignment w:val="baseline"/>
    </w:pPr>
    <w:rPr>
      <w:rFonts w:ascii="Arial" w:hAnsi="Arial" w:cs="Arial"/>
      <w:b/>
      <w:color w:val="FFFFFF"/>
      <w:spacing w:val="10"/>
      <w:szCs w:val="24"/>
    </w:rPr>
  </w:style>
  <w:style w:type="character" w:customStyle="1" w:styleId="CapHeading4Char">
    <w:name w:val="Cap_Heading_4 Char"/>
    <w:link w:val="CapHeading4"/>
    <w:rsid w:val="003710D5"/>
    <w:rPr>
      <w:rFonts w:ascii="Arial Bold" w:hAnsi="Arial Bold"/>
      <w:b/>
      <w:bCs/>
      <w:color w:val="009BCC"/>
      <w:sz w:val="24"/>
      <w:szCs w:val="22"/>
      <w:lang w:val="en-US" w:eastAsia="en-CA" w:bidi="ar-SA"/>
    </w:rPr>
  </w:style>
  <w:style w:type="paragraph" w:customStyle="1" w:styleId="CapHeading4">
    <w:name w:val="Cap_Heading_4"/>
    <w:next w:val="CapNormal"/>
    <w:link w:val="CapHeading4Char"/>
    <w:rsid w:val="003710D5"/>
    <w:pPr>
      <w:keepNext/>
      <w:spacing w:before="180" w:after="120"/>
    </w:pPr>
    <w:rPr>
      <w:rFonts w:ascii="Arial Bold" w:hAnsi="Arial Bold"/>
      <w:b/>
      <w:bCs/>
      <w:color w:val="009BCC"/>
      <w:sz w:val="24"/>
      <w:szCs w:val="22"/>
      <w:lang w:eastAsia="en-CA"/>
    </w:rPr>
  </w:style>
  <w:style w:type="character" w:customStyle="1" w:styleId="CapHeading5Char">
    <w:name w:val="Cap_Heading_5 Char"/>
    <w:link w:val="CapHeading5"/>
    <w:rsid w:val="003710D5"/>
    <w:rPr>
      <w:rFonts w:ascii="Arial" w:hAnsi="Arial"/>
      <w:b/>
      <w:bCs/>
      <w:i/>
      <w:iCs/>
      <w:color w:val="003366"/>
      <w:sz w:val="22"/>
      <w:szCs w:val="26"/>
      <w:lang w:val="en-US" w:eastAsia="en-CA" w:bidi="ar-SA"/>
    </w:rPr>
  </w:style>
  <w:style w:type="paragraph" w:customStyle="1" w:styleId="CapHeading5">
    <w:name w:val="Cap_Heading_5"/>
    <w:next w:val="CapNormal"/>
    <w:link w:val="CapHeading5Char"/>
    <w:rsid w:val="003710D5"/>
    <w:pPr>
      <w:keepNext/>
      <w:spacing w:before="180" w:after="120"/>
    </w:pPr>
    <w:rPr>
      <w:rFonts w:ascii="Arial" w:hAnsi="Arial"/>
      <w:b/>
      <w:bCs/>
      <w:i/>
      <w:iCs/>
      <w:color w:val="003366"/>
      <w:sz w:val="22"/>
      <w:szCs w:val="26"/>
      <w:lang w:eastAsia="en-CA"/>
    </w:rPr>
  </w:style>
  <w:style w:type="paragraph" w:customStyle="1" w:styleId="CapBullet2">
    <w:name w:val="Cap Bullet 2"/>
    <w:autoRedefine/>
    <w:rsid w:val="003710D5"/>
    <w:pPr>
      <w:numPr>
        <w:numId w:val="8"/>
      </w:numPr>
      <w:spacing w:after="60"/>
    </w:pPr>
    <w:rPr>
      <w:rFonts w:cs="Arial"/>
      <w:sz w:val="22"/>
      <w:szCs w:val="18"/>
      <w:lang w:eastAsia="en-CA"/>
    </w:rPr>
  </w:style>
  <w:style w:type="paragraph" w:customStyle="1" w:styleId="PGP-GeneralText1">
    <w:name w:val="PGP - General Text 1"/>
    <w:basedOn w:val="Normal"/>
    <w:link w:val="PGP-GeneralText1Char"/>
    <w:rsid w:val="00D33521"/>
    <w:pPr>
      <w:spacing w:before="60" w:after="60"/>
      <w:ind w:left="432"/>
      <w:jc w:val="left"/>
    </w:pPr>
    <w:rPr>
      <w:rFonts w:ascii="Arial" w:hAnsi="Arial" w:cs="Arial"/>
      <w:szCs w:val="22"/>
      <w:lang w:val="en-US"/>
    </w:rPr>
  </w:style>
  <w:style w:type="character" w:customStyle="1" w:styleId="PGP-GeneralText1Char">
    <w:name w:val="PGP - General Text 1 Char"/>
    <w:link w:val="PGP-GeneralText1"/>
    <w:rsid w:val="00D33521"/>
    <w:rPr>
      <w:rFonts w:ascii="Arial" w:hAnsi="Arial" w:cs="Arial"/>
      <w:sz w:val="22"/>
      <w:szCs w:val="22"/>
      <w:lang w:val="en-US" w:eastAsia="en-US" w:bidi="ar-SA"/>
    </w:rPr>
  </w:style>
  <w:style w:type="character" w:customStyle="1" w:styleId="NormalIndentChar">
    <w:name w:val="Normal Indent Char"/>
    <w:link w:val="NormalIndent"/>
    <w:rsid w:val="00D33521"/>
    <w:rPr>
      <w:sz w:val="22"/>
      <w:lang w:val="en-US" w:eastAsia="en-US" w:bidi="ar-SA"/>
    </w:rPr>
  </w:style>
  <w:style w:type="paragraph" w:customStyle="1" w:styleId="PGP-Header3-Italic">
    <w:name w:val="PGP - Header 3 - Italic"/>
    <w:basedOn w:val="Heading4"/>
    <w:link w:val="PGP-Header3-ItalicChar"/>
    <w:rsid w:val="00DB2692"/>
    <w:pPr>
      <w:spacing w:after="120"/>
      <w:ind w:right="-288"/>
    </w:pPr>
    <w:rPr>
      <w:rFonts w:ascii="Arial" w:hAnsi="Arial"/>
      <w:b w:val="0"/>
    </w:rPr>
  </w:style>
  <w:style w:type="character" w:customStyle="1" w:styleId="PGP-Header3-ItalicChar">
    <w:name w:val="PGP - Header 3 - Italic Char"/>
    <w:link w:val="PGP-Header3-Italic"/>
    <w:rsid w:val="00DB2692"/>
    <w:rPr>
      <w:rFonts w:ascii="Arial" w:hAnsi="Arial" w:cs="Arial"/>
      <w:bCs/>
      <w:noProof/>
      <w:sz w:val="24"/>
      <w:szCs w:val="22"/>
      <w:lang w:val="en-US" w:eastAsia="en-US" w:bidi="ar-SA"/>
    </w:rPr>
  </w:style>
  <w:style w:type="paragraph" w:customStyle="1" w:styleId="NormalIndentArial">
    <w:name w:val="Normal Indent + Arial"/>
    <w:aliases w:val="11pt,.5 indent"/>
    <w:basedOn w:val="NormalIndent"/>
    <w:link w:val="NormalIndentArialChar"/>
    <w:rsid w:val="00DB2692"/>
    <w:pPr>
      <w:ind w:left="720"/>
    </w:pPr>
    <w:rPr>
      <w:rFonts w:ascii="Arial" w:hAnsi="Arial" w:cs="Arial"/>
      <w:szCs w:val="22"/>
    </w:rPr>
  </w:style>
  <w:style w:type="paragraph" w:customStyle="1" w:styleId="PGP-GeneralText2-underheader3">
    <w:name w:val="PGP - General Text 2 - under header 3"/>
    <w:basedOn w:val="NormalIndent"/>
    <w:rsid w:val="00DB2692"/>
    <w:pPr>
      <w:ind w:left="720"/>
    </w:pPr>
    <w:rPr>
      <w:rFonts w:ascii="Arial" w:hAnsi="Arial" w:cs="Arial"/>
      <w:szCs w:val="22"/>
    </w:rPr>
  </w:style>
  <w:style w:type="character" w:customStyle="1" w:styleId="NormalIndentArialChar">
    <w:name w:val="Normal Indent + Arial Char"/>
    <w:aliases w:val="11pt Char,.5 indent Char"/>
    <w:link w:val="NormalIndentArial"/>
    <w:rsid w:val="00DB2692"/>
    <w:rPr>
      <w:rFonts w:ascii="Arial" w:hAnsi="Arial" w:cs="Arial"/>
      <w:sz w:val="22"/>
      <w:szCs w:val="22"/>
      <w:lang w:val="en-US" w:eastAsia="en-US" w:bidi="ar-SA"/>
    </w:rPr>
  </w:style>
  <w:style w:type="character" w:styleId="PageNumber">
    <w:name w:val="page number"/>
    <w:basedOn w:val="DefaultParagraphFont"/>
    <w:rsid w:val="00A7519B"/>
  </w:style>
  <w:style w:type="paragraph" w:customStyle="1" w:styleId="Figure">
    <w:name w:val="Figure #"/>
    <w:next w:val="CapNormal"/>
    <w:rsid w:val="00C65B6B"/>
    <w:pPr>
      <w:keepNext/>
      <w:tabs>
        <w:tab w:val="num" w:pos="720"/>
      </w:tabs>
      <w:spacing w:after="120"/>
      <w:ind w:left="720" w:hanging="360"/>
      <w:jc w:val="center"/>
    </w:pPr>
    <w:rPr>
      <w:rFonts w:ascii="Arial" w:hAnsi="Arial" w:cs="Arial"/>
      <w:b/>
      <w:bCs/>
      <w:color w:val="333333"/>
      <w:lang w:eastAsia="en-CA"/>
    </w:rPr>
  </w:style>
  <w:style w:type="character" w:styleId="CommentReference">
    <w:name w:val="annotation reference"/>
    <w:semiHidden/>
    <w:rsid w:val="005B4DF8"/>
    <w:rPr>
      <w:sz w:val="16"/>
      <w:szCs w:val="16"/>
    </w:rPr>
  </w:style>
  <w:style w:type="paragraph" w:styleId="CommentText">
    <w:name w:val="annotation text"/>
    <w:basedOn w:val="Normal"/>
    <w:link w:val="CommentTextChar"/>
    <w:semiHidden/>
    <w:rsid w:val="005B4DF8"/>
    <w:rPr>
      <w:sz w:val="20"/>
      <w:lang w:eastAsia="x-none"/>
    </w:rPr>
  </w:style>
  <w:style w:type="paragraph" w:styleId="CommentSubject">
    <w:name w:val="annotation subject"/>
    <w:basedOn w:val="CommentText"/>
    <w:next w:val="CommentText"/>
    <w:semiHidden/>
    <w:rsid w:val="005B4DF8"/>
    <w:rPr>
      <w:b/>
      <w:bCs/>
    </w:rPr>
  </w:style>
  <w:style w:type="paragraph" w:styleId="BalloonText">
    <w:name w:val="Balloon Text"/>
    <w:basedOn w:val="Normal"/>
    <w:semiHidden/>
    <w:rsid w:val="005B4DF8"/>
    <w:rPr>
      <w:rFonts w:ascii="Tahoma" w:hAnsi="Tahoma" w:cs="Tahoma"/>
      <w:sz w:val="16"/>
      <w:szCs w:val="16"/>
    </w:rPr>
  </w:style>
  <w:style w:type="paragraph" w:customStyle="1" w:styleId="Default">
    <w:name w:val="Default"/>
    <w:rsid w:val="00E83B2C"/>
    <w:pPr>
      <w:widowControl w:val="0"/>
      <w:autoSpaceDE w:val="0"/>
      <w:autoSpaceDN w:val="0"/>
      <w:adjustRightInd w:val="0"/>
    </w:pPr>
    <w:rPr>
      <w:color w:val="000000"/>
      <w:sz w:val="24"/>
      <w:szCs w:val="24"/>
    </w:rPr>
  </w:style>
  <w:style w:type="paragraph" w:customStyle="1" w:styleId="tabletext1">
    <w:name w:val="table text"/>
    <w:basedOn w:val="Normal"/>
    <w:link w:val="tabletextChar"/>
    <w:rsid w:val="005841E2"/>
    <w:pPr>
      <w:spacing w:before="0" w:after="60" w:line="280" w:lineRule="atLeast"/>
      <w:ind w:left="0"/>
      <w:jc w:val="left"/>
    </w:pPr>
    <w:rPr>
      <w:rFonts w:ascii="Arial" w:hAnsi="Arial"/>
      <w:sz w:val="20"/>
      <w:lang w:val="en-US"/>
    </w:rPr>
  </w:style>
  <w:style w:type="character" w:customStyle="1" w:styleId="tabletextChar">
    <w:name w:val="table text Char"/>
    <w:link w:val="tabletext1"/>
    <w:rsid w:val="005841E2"/>
    <w:rPr>
      <w:rFonts w:ascii="Arial" w:hAnsi="Arial"/>
      <w:lang w:val="en-US" w:eastAsia="en-US" w:bidi="ar-SA"/>
    </w:rPr>
  </w:style>
  <w:style w:type="paragraph" w:customStyle="1" w:styleId="TableHeading2White">
    <w:name w:val="Table Heading 2 White"/>
    <w:rsid w:val="00CB70F0"/>
    <w:pPr>
      <w:spacing w:after="60"/>
    </w:pPr>
    <w:rPr>
      <w:rFonts w:ascii="Arial" w:eastAsia="Arial Unicode MS" w:hAnsi="Arial" w:cs="Arial"/>
      <w:b/>
      <w:color w:val="FFFFFF"/>
      <w:sz w:val="18"/>
      <w:szCs w:val="18"/>
    </w:rPr>
  </w:style>
  <w:style w:type="paragraph" w:styleId="ListBullet4">
    <w:name w:val="List Bullet 4"/>
    <w:basedOn w:val="Normal"/>
    <w:rsid w:val="00B606EE"/>
    <w:pPr>
      <w:numPr>
        <w:numId w:val="9"/>
      </w:numPr>
      <w:spacing w:before="0"/>
      <w:jc w:val="left"/>
    </w:pPr>
    <w:rPr>
      <w:sz w:val="24"/>
      <w:szCs w:val="24"/>
      <w:lang w:val="en-US"/>
    </w:rPr>
  </w:style>
  <w:style w:type="paragraph" w:customStyle="1" w:styleId="BodyTextBullets">
    <w:name w:val="Body Text Bullets"/>
    <w:basedOn w:val="BodyText"/>
    <w:rsid w:val="00B606EE"/>
    <w:pPr>
      <w:numPr>
        <w:numId w:val="10"/>
      </w:numPr>
      <w:tabs>
        <w:tab w:val="clear" w:pos="284"/>
      </w:tabs>
      <w:jc w:val="left"/>
    </w:pPr>
    <w:rPr>
      <w:rFonts w:ascii="Book Antiqua" w:hAnsi="Book Antiqua"/>
      <w:i w:val="0"/>
      <w:color w:val="auto"/>
      <w:szCs w:val="24"/>
      <w:lang w:val="en-US"/>
    </w:rPr>
  </w:style>
  <w:style w:type="character" w:customStyle="1" w:styleId="CharChar">
    <w:name w:val="Char Char"/>
    <w:rsid w:val="007130AC"/>
    <w:rPr>
      <w:sz w:val="22"/>
      <w:lang w:val="en-US" w:eastAsia="en-US" w:bidi="ar-SA"/>
    </w:rPr>
  </w:style>
  <w:style w:type="paragraph" w:customStyle="1" w:styleId="BodyText1">
    <w:name w:val="Body Text1"/>
    <w:basedOn w:val="Normal"/>
    <w:link w:val="BodyTEXTChar"/>
    <w:rsid w:val="0029165D"/>
    <w:pPr>
      <w:overflowPunct w:val="0"/>
      <w:autoSpaceDE w:val="0"/>
      <w:autoSpaceDN w:val="0"/>
      <w:adjustRightInd w:val="0"/>
      <w:spacing w:before="0" w:after="120" w:line="260" w:lineRule="atLeast"/>
      <w:ind w:left="0"/>
      <w:jc w:val="left"/>
      <w:textAlignment w:val="baseline"/>
    </w:pPr>
    <w:rPr>
      <w:lang w:val="en-US"/>
    </w:rPr>
  </w:style>
  <w:style w:type="character" w:customStyle="1" w:styleId="BodyTEXTChar">
    <w:name w:val="Body TEXT Char"/>
    <w:link w:val="BodyText1"/>
    <w:rsid w:val="0029165D"/>
    <w:rPr>
      <w:sz w:val="22"/>
      <w:lang w:val="en-US" w:eastAsia="en-US" w:bidi="ar-SA"/>
    </w:rPr>
  </w:style>
  <w:style w:type="paragraph" w:styleId="FootnoteText">
    <w:name w:val="footnote text"/>
    <w:basedOn w:val="Normal"/>
    <w:semiHidden/>
    <w:rsid w:val="0010565A"/>
    <w:rPr>
      <w:sz w:val="20"/>
    </w:rPr>
  </w:style>
  <w:style w:type="character" w:styleId="FootnoteReference">
    <w:name w:val="footnote reference"/>
    <w:semiHidden/>
    <w:rsid w:val="0010565A"/>
    <w:rPr>
      <w:vertAlign w:val="superscript"/>
    </w:rPr>
  </w:style>
  <w:style w:type="paragraph" w:customStyle="1" w:styleId="NormalArial">
    <w:name w:val="Normal + Arial"/>
    <w:basedOn w:val="PGP-Header3-Italic"/>
    <w:rsid w:val="00F17852"/>
    <w:rPr>
      <w:noProof w:val="0"/>
    </w:rPr>
  </w:style>
  <w:style w:type="paragraph" w:customStyle="1" w:styleId="KeyClient">
    <w:name w:val="Key Client"/>
    <w:basedOn w:val="Normal"/>
    <w:rsid w:val="00D10CDF"/>
    <w:pPr>
      <w:spacing w:before="100" w:after="100" w:line="260" w:lineRule="atLeast"/>
      <w:ind w:left="360" w:hanging="360"/>
    </w:pPr>
    <w:rPr>
      <w:rFonts w:ascii="Arial" w:hAnsi="Arial"/>
      <w:position w:val="-16"/>
      <w:sz w:val="20"/>
      <w:lang w:val="en-US"/>
    </w:rPr>
  </w:style>
  <w:style w:type="paragraph" w:styleId="ListParagraph">
    <w:name w:val="List Paragraph"/>
    <w:basedOn w:val="Normal"/>
    <w:uiPriority w:val="34"/>
    <w:qFormat/>
    <w:rsid w:val="0071482B"/>
    <w:pPr>
      <w:spacing w:before="0" w:after="200" w:line="276" w:lineRule="auto"/>
      <w:ind w:left="720"/>
      <w:contextualSpacing/>
      <w:jc w:val="left"/>
    </w:pPr>
    <w:rPr>
      <w:rFonts w:ascii="Calibri" w:eastAsia="Calibri" w:hAnsi="Calibri"/>
      <w:szCs w:val="22"/>
      <w:lang w:val="en-US"/>
    </w:rPr>
  </w:style>
  <w:style w:type="table" w:styleId="TableClassic3">
    <w:name w:val="Table Classic 3"/>
    <w:basedOn w:val="TableNormal"/>
    <w:rsid w:val="00D43EBB"/>
    <w:pPr>
      <w:spacing w:before="120"/>
      <w:ind w:left="851"/>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1F4BDF"/>
    <w:pPr>
      <w:spacing w:before="120"/>
      <w:ind w:left="851"/>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PlainText">
    <w:name w:val="Plain Text"/>
    <w:basedOn w:val="Normal"/>
    <w:link w:val="PlainTextChar"/>
    <w:uiPriority w:val="99"/>
    <w:unhideWhenUsed/>
    <w:rsid w:val="00DC6536"/>
    <w:pPr>
      <w:spacing w:before="0"/>
      <w:ind w:left="0"/>
      <w:jc w:val="left"/>
    </w:pPr>
    <w:rPr>
      <w:rFonts w:ascii="Consolas" w:eastAsia="Calibri" w:hAnsi="Consolas"/>
      <w:sz w:val="21"/>
      <w:szCs w:val="21"/>
      <w:lang w:val="x-none" w:eastAsia="x-none"/>
    </w:rPr>
  </w:style>
  <w:style w:type="character" w:customStyle="1" w:styleId="PlainTextChar">
    <w:name w:val="Plain Text Char"/>
    <w:link w:val="PlainText"/>
    <w:uiPriority w:val="99"/>
    <w:rsid w:val="00DC6536"/>
    <w:rPr>
      <w:rFonts w:ascii="Consolas" w:eastAsia="Calibri" w:hAnsi="Consolas" w:cs="Times New Roman"/>
      <w:sz w:val="21"/>
      <w:szCs w:val="21"/>
    </w:rPr>
  </w:style>
  <w:style w:type="character" w:styleId="Emphasis">
    <w:name w:val="Emphasis"/>
    <w:uiPriority w:val="20"/>
    <w:qFormat/>
    <w:rsid w:val="00D266CC"/>
    <w:rPr>
      <w:i/>
      <w:iCs/>
    </w:rPr>
  </w:style>
  <w:style w:type="character" w:customStyle="1" w:styleId="CommentTextChar">
    <w:name w:val="Comment Text Char"/>
    <w:link w:val="CommentText"/>
    <w:semiHidden/>
    <w:rsid w:val="00513E55"/>
    <w:rPr>
      <w:lang w:val="en-GB"/>
    </w:rPr>
  </w:style>
  <w:style w:type="paragraph" w:styleId="NormalWeb">
    <w:name w:val="Normal (Web)"/>
    <w:basedOn w:val="Normal"/>
    <w:uiPriority w:val="99"/>
    <w:unhideWhenUsed/>
    <w:rsid w:val="00A13E4C"/>
    <w:pPr>
      <w:spacing w:before="100" w:beforeAutospacing="1" w:after="100" w:afterAutospacing="1"/>
      <w:ind w:left="0"/>
      <w:jc w:val="left"/>
    </w:pPr>
    <w:rPr>
      <w:sz w:val="24"/>
      <w:szCs w:val="24"/>
      <w:lang w:val="en-US"/>
    </w:rPr>
  </w:style>
  <w:style w:type="character" w:styleId="UnresolvedMention">
    <w:name w:val="Unresolved Mention"/>
    <w:basedOn w:val="DefaultParagraphFont"/>
    <w:uiPriority w:val="99"/>
    <w:semiHidden/>
    <w:unhideWhenUsed/>
    <w:rsid w:val="005931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790762">
      <w:bodyDiv w:val="1"/>
      <w:marLeft w:val="0"/>
      <w:marRight w:val="0"/>
      <w:marTop w:val="0"/>
      <w:marBottom w:val="0"/>
      <w:divBdr>
        <w:top w:val="none" w:sz="0" w:space="0" w:color="auto"/>
        <w:left w:val="none" w:sz="0" w:space="0" w:color="auto"/>
        <w:bottom w:val="none" w:sz="0" w:space="0" w:color="auto"/>
        <w:right w:val="none" w:sz="0" w:space="0" w:color="auto"/>
      </w:divBdr>
    </w:div>
    <w:div w:id="223609456">
      <w:bodyDiv w:val="1"/>
      <w:marLeft w:val="0"/>
      <w:marRight w:val="0"/>
      <w:marTop w:val="0"/>
      <w:marBottom w:val="0"/>
      <w:divBdr>
        <w:top w:val="none" w:sz="0" w:space="0" w:color="auto"/>
        <w:left w:val="none" w:sz="0" w:space="0" w:color="auto"/>
        <w:bottom w:val="none" w:sz="0" w:space="0" w:color="auto"/>
        <w:right w:val="none" w:sz="0" w:space="0" w:color="auto"/>
      </w:divBdr>
    </w:div>
    <w:div w:id="264994801">
      <w:bodyDiv w:val="1"/>
      <w:marLeft w:val="0"/>
      <w:marRight w:val="0"/>
      <w:marTop w:val="0"/>
      <w:marBottom w:val="0"/>
      <w:divBdr>
        <w:top w:val="none" w:sz="0" w:space="0" w:color="auto"/>
        <w:left w:val="none" w:sz="0" w:space="0" w:color="auto"/>
        <w:bottom w:val="none" w:sz="0" w:space="0" w:color="auto"/>
        <w:right w:val="none" w:sz="0" w:space="0" w:color="auto"/>
      </w:divBdr>
    </w:div>
    <w:div w:id="278419909">
      <w:bodyDiv w:val="1"/>
      <w:marLeft w:val="0"/>
      <w:marRight w:val="0"/>
      <w:marTop w:val="0"/>
      <w:marBottom w:val="0"/>
      <w:divBdr>
        <w:top w:val="none" w:sz="0" w:space="0" w:color="auto"/>
        <w:left w:val="none" w:sz="0" w:space="0" w:color="auto"/>
        <w:bottom w:val="none" w:sz="0" w:space="0" w:color="auto"/>
        <w:right w:val="none" w:sz="0" w:space="0" w:color="auto"/>
      </w:divBdr>
    </w:div>
    <w:div w:id="313491162">
      <w:bodyDiv w:val="1"/>
      <w:marLeft w:val="0"/>
      <w:marRight w:val="0"/>
      <w:marTop w:val="0"/>
      <w:marBottom w:val="0"/>
      <w:divBdr>
        <w:top w:val="none" w:sz="0" w:space="0" w:color="auto"/>
        <w:left w:val="none" w:sz="0" w:space="0" w:color="auto"/>
        <w:bottom w:val="none" w:sz="0" w:space="0" w:color="auto"/>
        <w:right w:val="none" w:sz="0" w:space="0" w:color="auto"/>
      </w:divBdr>
    </w:div>
    <w:div w:id="324746022">
      <w:bodyDiv w:val="1"/>
      <w:marLeft w:val="0"/>
      <w:marRight w:val="0"/>
      <w:marTop w:val="0"/>
      <w:marBottom w:val="0"/>
      <w:divBdr>
        <w:top w:val="none" w:sz="0" w:space="0" w:color="auto"/>
        <w:left w:val="none" w:sz="0" w:space="0" w:color="auto"/>
        <w:bottom w:val="none" w:sz="0" w:space="0" w:color="auto"/>
        <w:right w:val="none" w:sz="0" w:space="0" w:color="auto"/>
      </w:divBdr>
    </w:div>
    <w:div w:id="361827073">
      <w:bodyDiv w:val="1"/>
      <w:marLeft w:val="0"/>
      <w:marRight w:val="0"/>
      <w:marTop w:val="0"/>
      <w:marBottom w:val="0"/>
      <w:divBdr>
        <w:top w:val="none" w:sz="0" w:space="0" w:color="auto"/>
        <w:left w:val="none" w:sz="0" w:space="0" w:color="auto"/>
        <w:bottom w:val="none" w:sz="0" w:space="0" w:color="auto"/>
        <w:right w:val="none" w:sz="0" w:space="0" w:color="auto"/>
      </w:divBdr>
    </w:div>
    <w:div w:id="392655024">
      <w:bodyDiv w:val="1"/>
      <w:marLeft w:val="0"/>
      <w:marRight w:val="0"/>
      <w:marTop w:val="0"/>
      <w:marBottom w:val="0"/>
      <w:divBdr>
        <w:top w:val="none" w:sz="0" w:space="0" w:color="auto"/>
        <w:left w:val="none" w:sz="0" w:space="0" w:color="auto"/>
        <w:bottom w:val="none" w:sz="0" w:space="0" w:color="auto"/>
        <w:right w:val="none" w:sz="0" w:space="0" w:color="auto"/>
      </w:divBdr>
      <w:divsChild>
        <w:div w:id="425853734">
          <w:marLeft w:val="0"/>
          <w:marRight w:val="0"/>
          <w:marTop w:val="0"/>
          <w:marBottom w:val="0"/>
          <w:divBdr>
            <w:top w:val="none" w:sz="0" w:space="0" w:color="auto"/>
            <w:left w:val="none" w:sz="0" w:space="0" w:color="auto"/>
            <w:bottom w:val="none" w:sz="0" w:space="0" w:color="auto"/>
            <w:right w:val="none" w:sz="0" w:space="0" w:color="auto"/>
          </w:divBdr>
        </w:div>
        <w:div w:id="852034904">
          <w:marLeft w:val="0"/>
          <w:marRight w:val="0"/>
          <w:marTop w:val="0"/>
          <w:marBottom w:val="0"/>
          <w:divBdr>
            <w:top w:val="none" w:sz="0" w:space="0" w:color="auto"/>
            <w:left w:val="none" w:sz="0" w:space="0" w:color="auto"/>
            <w:bottom w:val="none" w:sz="0" w:space="0" w:color="auto"/>
            <w:right w:val="none" w:sz="0" w:space="0" w:color="auto"/>
          </w:divBdr>
        </w:div>
        <w:div w:id="1110710532">
          <w:marLeft w:val="0"/>
          <w:marRight w:val="0"/>
          <w:marTop w:val="0"/>
          <w:marBottom w:val="0"/>
          <w:divBdr>
            <w:top w:val="none" w:sz="0" w:space="0" w:color="auto"/>
            <w:left w:val="none" w:sz="0" w:space="0" w:color="auto"/>
            <w:bottom w:val="none" w:sz="0" w:space="0" w:color="auto"/>
            <w:right w:val="none" w:sz="0" w:space="0" w:color="auto"/>
          </w:divBdr>
        </w:div>
        <w:div w:id="1118065488">
          <w:marLeft w:val="0"/>
          <w:marRight w:val="0"/>
          <w:marTop w:val="0"/>
          <w:marBottom w:val="0"/>
          <w:divBdr>
            <w:top w:val="none" w:sz="0" w:space="0" w:color="auto"/>
            <w:left w:val="none" w:sz="0" w:space="0" w:color="auto"/>
            <w:bottom w:val="none" w:sz="0" w:space="0" w:color="auto"/>
            <w:right w:val="none" w:sz="0" w:space="0" w:color="auto"/>
          </w:divBdr>
        </w:div>
        <w:div w:id="1849176135">
          <w:marLeft w:val="0"/>
          <w:marRight w:val="0"/>
          <w:marTop w:val="0"/>
          <w:marBottom w:val="0"/>
          <w:divBdr>
            <w:top w:val="none" w:sz="0" w:space="0" w:color="auto"/>
            <w:left w:val="none" w:sz="0" w:space="0" w:color="auto"/>
            <w:bottom w:val="none" w:sz="0" w:space="0" w:color="auto"/>
            <w:right w:val="none" w:sz="0" w:space="0" w:color="auto"/>
          </w:divBdr>
        </w:div>
      </w:divsChild>
    </w:div>
    <w:div w:id="458033625">
      <w:bodyDiv w:val="1"/>
      <w:marLeft w:val="0"/>
      <w:marRight w:val="0"/>
      <w:marTop w:val="0"/>
      <w:marBottom w:val="0"/>
      <w:divBdr>
        <w:top w:val="none" w:sz="0" w:space="0" w:color="auto"/>
        <w:left w:val="none" w:sz="0" w:space="0" w:color="auto"/>
        <w:bottom w:val="none" w:sz="0" w:space="0" w:color="auto"/>
        <w:right w:val="none" w:sz="0" w:space="0" w:color="auto"/>
      </w:divBdr>
    </w:div>
    <w:div w:id="460466285">
      <w:bodyDiv w:val="1"/>
      <w:marLeft w:val="0"/>
      <w:marRight w:val="0"/>
      <w:marTop w:val="0"/>
      <w:marBottom w:val="0"/>
      <w:divBdr>
        <w:top w:val="none" w:sz="0" w:space="0" w:color="auto"/>
        <w:left w:val="none" w:sz="0" w:space="0" w:color="auto"/>
        <w:bottom w:val="none" w:sz="0" w:space="0" w:color="auto"/>
        <w:right w:val="none" w:sz="0" w:space="0" w:color="auto"/>
      </w:divBdr>
    </w:div>
    <w:div w:id="558595723">
      <w:bodyDiv w:val="1"/>
      <w:marLeft w:val="0"/>
      <w:marRight w:val="0"/>
      <w:marTop w:val="0"/>
      <w:marBottom w:val="0"/>
      <w:divBdr>
        <w:top w:val="none" w:sz="0" w:space="0" w:color="auto"/>
        <w:left w:val="none" w:sz="0" w:space="0" w:color="auto"/>
        <w:bottom w:val="none" w:sz="0" w:space="0" w:color="auto"/>
        <w:right w:val="none" w:sz="0" w:space="0" w:color="auto"/>
      </w:divBdr>
    </w:div>
    <w:div w:id="573205047">
      <w:bodyDiv w:val="1"/>
      <w:marLeft w:val="0"/>
      <w:marRight w:val="0"/>
      <w:marTop w:val="0"/>
      <w:marBottom w:val="0"/>
      <w:divBdr>
        <w:top w:val="none" w:sz="0" w:space="0" w:color="auto"/>
        <w:left w:val="none" w:sz="0" w:space="0" w:color="auto"/>
        <w:bottom w:val="none" w:sz="0" w:space="0" w:color="auto"/>
        <w:right w:val="none" w:sz="0" w:space="0" w:color="auto"/>
      </w:divBdr>
    </w:div>
    <w:div w:id="612639290">
      <w:bodyDiv w:val="1"/>
      <w:marLeft w:val="0"/>
      <w:marRight w:val="0"/>
      <w:marTop w:val="0"/>
      <w:marBottom w:val="0"/>
      <w:divBdr>
        <w:top w:val="none" w:sz="0" w:space="0" w:color="auto"/>
        <w:left w:val="none" w:sz="0" w:space="0" w:color="auto"/>
        <w:bottom w:val="none" w:sz="0" w:space="0" w:color="auto"/>
        <w:right w:val="none" w:sz="0" w:space="0" w:color="auto"/>
      </w:divBdr>
    </w:div>
    <w:div w:id="669717186">
      <w:bodyDiv w:val="1"/>
      <w:marLeft w:val="0"/>
      <w:marRight w:val="0"/>
      <w:marTop w:val="0"/>
      <w:marBottom w:val="0"/>
      <w:divBdr>
        <w:top w:val="none" w:sz="0" w:space="0" w:color="auto"/>
        <w:left w:val="none" w:sz="0" w:space="0" w:color="auto"/>
        <w:bottom w:val="none" w:sz="0" w:space="0" w:color="auto"/>
        <w:right w:val="none" w:sz="0" w:space="0" w:color="auto"/>
      </w:divBdr>
    </w:div>
    <w:div w:id="697239237">
      <w:bodyDiv w:val="1"/>
      <w:marLeft w:val="0"/>
      <w:marRight w:val="0"/>
      <w:marTop w:val="0"/>
      <w:marBottom w:val="0"/>
      <w:divBdr>
        <w:top w:val="none" w:sz="0" w:space="0" w:color="auto"/>
        <w:left w:val="none" w:sz="0" w:space="0" w:color="auto"/>
        <w:bottom w:val="none" w:sz="0" w:space="0" w:color="auto"/>
        <w:right w:val="none" w:sz="0" w:space="0" w:color="auto"/>
      </w:divBdr>
    </w:div>
    <w:div w:id="817501664">
      <w:bodyDiv w:val="1"/>
      <w:marLeft w:val="0"/>
      <w:marRight w:val="0"/>
      <w:marTop w:val="0"/>
      <w:marBottom w:val="0"/>
      <w:divBdr>
        <w:top w:val="none" w:sz="0" w:space="0" w:color="auto"/>
        <w:left w:val="none" w:sz="0" w:space="0" w:color="auto"/>
        <w:bottom w:val="none" w:sz="0" w:space="0" w:color="auto"/>
        <w:right w:val="none" w:sz="0" w:space="0" w:color="auto"/>
      </w:divBdr>
    </w:div>
    <w:div w:id="818300897">
      <w:bodyDiv w:val="1"/>
      <w:marLeft w:val="0"/>
      <w:marRight w:val="0"/>
      <w:marTop w:val="0"/>
      <w:marBottom w:val="0"/>
      <w:divBdr>
        <w:top w:val="none" w:sz="0" w:space="0" w:color="auto"/>
        <w:left w:val="none" w:sz="0" w:space="0" w:color="auto"/>
        <w:bottom w:val="none" w:sz="0" w:space="0" w:color="auto"/>
        <w:right w:val="none" w:sz="0" w:space="0" w:color="auto"/>
      </w:divBdr>
    </w:div>
    <w:div w:id="829755170">
      <w:bodyDiv w:val="1"/>
      <w:marLeft w:val="0"/>
      <w:marRight w:val="0"/>
      <w:marTop w:val="0"/>
      <w:marBottom w:val="0"/>
      <w:divBdr>
        <w:top w:val="none" w:sz="0" w:space="0" w:color="auto"/>
        <w:left w:val="none" w:sz="0" w:space="0" w:color="auto"/>
        <w:bottom w:val="none" w:sz="0" w:space="0" w:color="auto"/>
        <w:right w:val="none" w:sz="0" w:space="0" w:color="auto"/>
      </w:divBdr>
    </w:div>
    <w:div w:id="837502933">
      <w:bodyDiv w:val="1"/>
      <w:marLeft w:val="0"/>
      <w:marRight w:val="0"/>
      <w:marTop w:val="0"/>
      <w:marBottom w:val="0"/>
      <w:divBdr>
        <w:top w:val="none" w:sz="0" w:space="0" w:color="auto"/>
        <w:left w:val="none" w:sz="0" w:space="0" w:color="auto"/>
        <w:bottom w:val="none" w:sz="0" w:space="0" w:color="auto"/>
        <w:right w:val="none" w:sz="0" w:space="0" w:color="auto"/>
      </w:divBdr>
    </w:div>
    <w:div w:id="840200006">
      <w:bodyDiv w:val="1"/>
      <w:marLeft w:val="0"/>
      <w:marRight w:val="0"/>
      <w:marTop w:val="0"/>
      <w:marBottom w:val="0"/>
      <w:divBdr>
        <w:top w:val="none" w:sz="0" w:space="0" w:color="auto"/>
        <w:left w:val="none" w:sz="0" w:space="0" w:color="auto"/>
        <w:bottom w:val="none" w:sz="0" w:space="0" w:color="auto"/>
        <w:right w:val="none" w:sz="0" w:space="0" w:color="auto"/>
      </w:divBdr>
    </w:div>
    <w:div w:id="866257286">
      <w:bodyDiv w:val="1"/>
      <w:marLeft w:val="0"/>
      <w:marRight w:val="0"/>
      <w:marTop w:val="0"/>
      <w:marBottom w:val="0"/>
      <w:divBdr>
        <w:top w:val="none" w:sz="0" w:space="0" w:color="auto"/>
        <w:left w:val="none" w:sz="0" w:space="0" w:color="auto"/>
        <w:bottom w:val="none" w:sz="0" w:space="0" w:color="auto"/>
        <w:right w:val="none" w:sz="0" w:space="0" w:color="auto"/>
      </w:divBdr>
    </w:div>
    <w:div w:id="874777014">
      <w:bodyDiv w:val="1"/>
      <w:marLeft w:val="0"/>
      <w:marRight w:val="0"/>
      <w:marTop w:val="0"/>
      <w:marBottom w:val="0"/>
      <w:divBdr>
        <w:top w:val="none" w:sz="0" w:space="0" w:color="auto"/>
        <w:left w:val="none" w:sz="0" w:space="0" w:color="auto"/>
        <w:bottom w:val="none" w:sz="0" w:space="0" w:color="auto"/>
        <w:right w:val="none" w:sz="0" w:space="0" w:color="auto"/>
      </w:divBdr>
    </w:div>
    <w:div w:id="915747696">
      <w:bodyDiv w:val="1"/>
      <w:marLeft w:val="0"/>
      <w:marRight w:val="0"/>
      <w:marTop w:val="0"/>
      <w:marBottom w:val="0"/>
      <w:divBdr>
        <w:top w:val="none" w:sz="0" w:space="0" w:color="auto"/>
        <w:left w:val="none" w:sz="0" w:space="0" w:color="auto"/>
        <w:bottom w:val="none" w:sz="0" w:space="0" w:color="auto"/>
        <w:right w:val="none" w:sz="0" w:space="0" w:color="auto"/>
      </w:divBdr>
    </w:div>
    <w:div w:id="927694294">
      <w:bodyDiv w:val="1"/>
      <w:marLeft w:val="0"/>
      <w:marRight w:val="0"/>
      <w:marTop w:val="0"/>
      <w:marBottom w:val="0"/>
      <w:divBdr>
        <w:top w:val="none" w:sz="0" w:space="0" w:color="auto"/>
        <w:left w:val="none" w:sz="0" w:space="0" w:color="auto"/>
        <w:bottom w:val="none" w:sz="0" w:space="0" w:color="auto"/>
        <w:right w:val="none" w:sz="0" w:space="0" w:color="auto"/>
      </w:divBdr>
    </w:div>
    <w:div w:id="1018000338">
      <w:bodyDiv w:val="1"/>
      <w:marLeft w:val="0"/>
      <w:marRight w:val="0"/>
      <w:marTop w:val="0"/>
      <w:marBottom w:val="0"/>
      <w:divBdr>
        <w:top w:val="none" w:sz="0" w:space="0" w:color="auto"/>
        <w:left w:val="none" w:sz="0" w:space="0" w:color="auto"/>
        <w:bottom w:val="none" w:sz="0" w:space="0" w:color="auto"/>
        <w:right w:val="none" w:sz="0" w:space="0" w:color="auto"/>
      </w:divBdr>
    </w:div>
    <w:div w:id="1045300003">
      <w:bodyDiv w:val="1"/>
      <w:marLeft w:val="0"/>
      <w:marRight w:val="0"/>
      <w:marTop w:val="0"/>
      <w:marBottom w:val="0"/>
      <w:divBdr>
        <w:top w:val="none" w:sz="0" w:space="0" w:color="auto"/>
        <w:left w:val="none" w:sz="0" w:space="0" w:color="auto"/>
        <w:bottom w:val="none" w:sz="0" w:space="0" w:color="auto"/>
        <w:right w:val="none" w:sz="0" w:space="0" w:color="auto"/>
      </w:divBdr>
    </w:div>
    <w:div w:id="1074006095">
      <w:bodyDiv w:val="1"/>
      <w:marLeft w:val="0"/>
      <w:marRight w:val="0"/>
      <w:marTop w:val="0"/>
      <w:marBottom w:val="0"/>
      <w:divBdr>
        <w:top w:val="none" w:sz="0" w:space="0" w:color="auto"/>
        <w:left w:val="none" w:sz="0" w:space="0" w:color="auto"/>
        <w:bottom w:val="none" w:sz="0" w:space="0" w:color="auto"/>
        <w:right w:val="none" w:sz="0" w:space="0" w:color="auto"/>
      </w:divBdr>
    </w:div>
    <w:div w:id="1085110401">
      <w:bodyDiv w:val="1"/>
      <w:marLeft w:val="0"/>
      <w:marRight w:val="0"/>
      <w:marTop w:val="0"/>
      <w:marBottom w:val="0"/>
      <w:divBdr>
        <w:top w:val="none" w:sz="0" w:space="0" w:color="auto"/>
        <w:left w:val="none" w:sz="0" w:space="0" w:color="auto"/>
        <w:bottom w:val="none" w:sz="0" w:space="0" w:color="auto"/>
        <w:right w:val="none" w:sz="0" w:space="0" w:color="auto"/>
      </w:divBdr>
    </w:div>
    <w:div w:id="1111165589">
      <w:bodyDiv w:val="1"/>
      <w:marLeft w:val="0"/>
      <w:marRight w:val="0"/>
      <w:marTop w:val="0"/>
      <w:marBottom w:val="0"/>
      <w:divBdr>
        <w:top w:val="none" w:sz="0" w:space="0" w:color="auto"/>
        <w:left w:val="none" w:sz="0" w:space="0" w:color="auto"/>
        <w:bottom w:val="none" w:sz="0" w:space="0" w:color="auto"/>
        <w:right w:val="none" w:sz="0" w:space="0" w:color="auto"/>
      </w:divBdr>
    </w:div>
    <w:div w:id="1154876933">
      <w:bodyDiv w:val="1"/>
      <w:marLeft w:val="0"/>
      <w:marRight w:val="0"/>
      <w:marTop w:val="0"/>
      <w:marBottom w:val="0"/>
      <w:divBdr>
        <w:top w:val="none" w:sz="0" w:space="0" w:color="auto"/>
        <w:left w:val="none" w:sz="0" w:space="0" w:color="auto"/>
        <w:bottom w:val="none" w:sz="0" w:space="0" w:color="auto"/>
        <w:right w:val="none" w:sz="0" w:space="0" w:color="auto"/>
      </w:divBdr>
    </w:div>
    <w:div w:id="1169052814">
      <w:bodyDiv w:val="1"/>
      <w:marLeft w:val="0"/>
      <w:marRight w:val="0"/>
      <w:marTop w:val="0"/>
      <w:marBottom w:val="0"/>
      <w:divBdr>
        <w:top w:val="none" w:sz="0" w:space="0" w:color="auto"/>
        <w:left w:val="none" w:sz="0" w:space="0" w:color="auto"/>
        <w:bottom w:val="none" w:sz="0" w:space="0" w:color="auto"/>
        <w:right w:val="none" w:sz="0" w:space="0" w:color="auto"/>
      </w:divBdr>
    </w:div>
    <w:div w:id="1289359987">
      <w:bodyDiv w:val="1"/>
      <w:marLeft w:val="0"/>
      <w:marRight w:val="0"/>
      <w:marTop w:val="0"/>
      <w:marBottom w:val="0"/>
      <w:divBdr>
        <w:top w:val="none" w:sz="0" w:space="0" w:color="auto"/>
        <w:left w:val="none" w:sz="0" w:space="0" w:color="auto"/>
        <w:bottom w:val="none" w:sz="0" w:space="0" w:color="auto"/>
        <w:right w:val="none" w:sz="0" w:space="0" w:color="auto"/>
      </w:divBdr>
    </w:div>
    <w:div w:id="1401323074">
      <w:bodyDiv w:val="1"/>
      <w:marLeft w:val="0"/>
      <w:marRight w:val="0"/>
      <w:marTop w:val="0"/>
      <w:marBottom w:val="0"/>
      <w:divBdr>
        <w:top w:val="none" w:sz="0" w:space="0" w:color="auto"/>
        <w:left w:val="none" w:sz="0" w:space="0" w:color="auto"/>
        <w:bottom w:val="none" w:sz="0" w:space="0" w:color="auto"/>
        <w:right w:val="none" w:sz="0" w:space="0" w:color="auto"/>
      </w:divBdr>
    </w:div>
    <w:div w:id="1401948093">
      <w:bodyDiv w:val="1"/>
      <w:marLeft w:val="0"/>
      <w:marRight w:val="0"/>
      <w:marTop w:val="0"/>
      <w:marBottom w:val="0"/>
      <w:divBdr>
        <w:top w:val="none" w:sz="0" w:space="0" w:color="auto"/>
        <w:left w:val="none" w:sz="0" w:space="0" w:color="auto"/>
        <w:bottom w:val="none" w:sz="0" w:space="0" w:color="auto"/>
        <w:right w:val="none" w:sz="0" w:space="0" w:color="auto"/>
      </w:divBdr>
    </w:div>
    <w:div w:id="1457216806">
      <w:bodyDiv w:val="1"/>
      <w:marLeft w:val="0"/>
      <w:marRight w:val="0"/>
      <w:marTop w:val="0"/>
      <w:marBottom w:val="0"/>
      <w:divBdr>
        <w:top w:val="none" w:sz="0" w:space="0" w:color="auto"/>
        <w:left w:val="none" w:sz="0" w:space="0" w:color="auto"/>
        <w:bottom w:val="none" w:sz="0" w:space="0" w:color="auto"/>
        <w:right w:val="none" w:sz="0" w:space="0" w:color="auto"/>
      </w:divBdr>
      <w:divsChild>
        <w:div w:id="1700739762">
          <w:marLeft w:val="0"/>
          <w:marRight w:val="0"/>
          <w:marTop w:val="0"/>
          <w:marBottom w:val="0"/>
          <w:divBdr>
            <w:top w:val="none" w:sz="0" w:space="0" w:color="auto"/>
            <w:left w:val="none" w:sz="0" w:space="0" w:color="auto"/>
            <w:bottom w:val="none" w:sz="0" w:space="0" w:color="auto"/>
            <w:right w:val="none" w:sz="0" w:space="0" w:color="auto"/>
          </w:divBdr>
          <w:divsChild>
            <w:div w:id="490410627">
              <w:marLeft w:val="0"/>
              <w:marRight w:val="0"/>
              <w:marTop w:val="0"/>
              <w:marBottom w:val="0"/>
              <w:divBdr>
                <w:top w:val="none" w:sz="0" w:space="0" w:color="auto"/>
                <w:left w:val="none" w:sz="0" w:space="0" w:color="auto"/>
                <w:bottom w:val="none" w:sz="0" w:space="0" w:color="auto"/>
                <w:right w:val="none" w:sz="0" w:space="0" w:color="auto"/>
              </w:divBdr>
              <w:divsChild>
                <w:div w:id="134690484">
                  <w:marLeft w:val="0"/>
                  <w:marRight w:val="0"/>
                  <w:marTop w:val="0"/>
                  <w:marBottom w:val="0"/>
                  <w:divBdr>
                    <w:top w:val="none" w:sz="0" w:space="0" w:color="auto"/>
                    <w:left w:val="none" w:sz="0" w:space="0" w:color="auto"/>
                    <w:bottom w:val="none" w:sz="0" w:space="0" w:color="auto"/>
                    <w:right w:val="none" w:sz="0" w:space="0" w:color="auto"/>
                  </w:divBdr>
                </w:div>
                <w:div w:id="993144996">
                  <w:marLeft w:val="0"/>
                  <w:marRight w:val="0"/>
                  <w:marTop w:val="0"/>
                  <w:marBottom w:val="0"/>
                  <w:divBdr>
                    <w:top w:val="none" w:sz="0" w:space="0" w:color="auto"/>
                    <w:left w:val="none" w:sz="0" w:space="0" w:color="auto"/>
                    <w:bottom w:val="none" w:sz="0" w:space="0" w:color="auto"/>
                    <w:right w:val="none" w:sz="0" w:space="0" w:color="auto"/>
                  </w:divBdr>
                </w:div>
              </w:divsChild>
            </w:div>
            <w:div w:id="572617532">
              <w:marLeft w:val="0"/>
              <w:marRight w:val="0"/>
              <w:marTop w:val="0"/>
              <w:marBottom w:val="0"/>
              <w:divBdr>
                <w:top w:val="none" w:sz="0" w:space="0" w:color="auto"/>
                <w:left w:val="none" w:sz="0" w:space="0" w:color="auto"/>
                <w:bottom w:val="none" w:sz="0" w:space="0" w:color="auto"/>
                <w:right w:val="none" w:sz="0" w:space="0" w:color="auto"/>
              </w:divBdr>
              <w:divsChild>
                <w:div w:id="7720935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26094475">
      <w:bodyDiv w:val="1"/>
      <w:marLeft w:val="0"/>
      <w:marRight w:val="0"/>
      <w:marTop w:val="0"/>
      <w:marBottom w:val="0"/>
      <w:divBdr>
        <w:top w:val="none" w:sz="0" w:space="0" w:color="auto"/>
        <w:left w:val="none" w:sz="0" w:space="0" w:color="auto"/>
        <w:bottom w:val="none" w:sz="0" w:space="0" w:color="auto"/>
        <w:right w:val="none" w:sz="0" w:space="0" w:color="auto"/>
      </w:divBdr>
    </w:div>
    <w:div w:id="1546017051">
      <w:bodyDiv w:val="1"/>
      <w:marLeft w:val="0"/>
      <w:marRight w:val="0"/>
      <w:marTop w:val="0"/>
      <w:marBottom w:val="0"/>
      <w:divBdr>
        <w:top w:val="none" w:sz="0" w:space="0" w:color="auto"/>
        <w:left w:val="none" w:sz="0" w:space="0" w:color="auto"/>
        <w:bottom w:val="none" w:sz="0" w:space="0" w:color="auto"/>
        <w:right w:val="none" w:sz="0" w:space="0" w:color="auto"/>
      </w:divBdr>
    </w:div>
    <w:div w:id="1559393086">
      <w:bodyDiv w:val="1"/>
      <w:marLeft w:val="0"/>
      <w:marRight w:val="0"/>
      <w:marTop w:val="0"/>
      <w:marBottom w:val="0"/>
      <w:divBdr>
        <w:top w:val="none" w:sz="0" w:space="0" w:color="auto"/>
        <w:left w:val="none" w:sz="0" w:space="0" w:color="auto"/>
        <w:bottom w:val="none" w:sz="0" w:space="0" w:color="auto"/>
        <w:right w:val="none" w:sz="0" w:space="0" w:color="auto"/>
      </w:divBdr>
      <w:divsChild>
        <w:div w:id="411586448">
          <w:marLeft w:val="0"/>
          <w:marRight w:val="0"/>
          <w:marTop w:val="0"/>
          <w:marBottom w:val="0"/>
          <w:divBdr>
            <w:top w:val="none" w:sz="0" w:space="0" w:color="auto"/>
            <w:left w:val="none" w:sz="0" w:space="0" w:color="auto"/>
            <w:bottom w:val="none" w:sz="0" w:space="0" w:color="auto"/>
            <w:right w:val="none" w:sz="0" w:space="0" w:color="auto"/>
          </w:divBdr>
          <w:divsChild>
            <w:div w:id="45684033">
              <w:marLeft w:val="0"/>
              <w:marRight w:val="0"/>
              <w:marTop w:val="0"/>
              <w:marBottom w:val="0"/>
              <w:divBdr>
                <w:top w:val="none" w:sz="0" w:space="0" w:color="auto"/>
                <w:left w:val="none" w:sz="0" w:space="0" w:color="auto"/>
                <w:bottom w:val="none" w:sz="0" w:space="0" w:color="auto"/>
                <w:right w:val="none" w:sz="0" w:space="0" w:color="auto"/>
              </w:divBdr>
            </w:div>
            <w:div w:id="168108308">
              <w:marLeft w:val="0"/>
              <w:marRight w:val="0"/>
              <w:marTop w:val="0"/>
              <w:marBottom w:val="0"/>
              <w:divBdr>
                <w:top w:val="none" w:sz="0" w:space="0" w:color="auto"/>
                <w:left w:val="none" w:sz="0" w:space="0" w:color="auto"/>
                <w:bottom w:val="none" w:sz="0" w:space="0" w:color="auto"/>
                <w:right w:val="none" w:sz="0" w:space="0" w:color="auto"/>
              </w:divBdr>
            </w:div>
            <w:div w:id="21404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39131">
      <w:bodyDiv w:val="1"/>
      <w:marLeft w:val="0"/>
      <w:marRight w:val="0"/>
      <w:marTop w:val="0"/>
      <w:marBottom w:val="0"/>
      <w:divBdr>
        <w:top w:val="none" w:sz="0" w:space="0" w:color="auto"/>
        <w:left w:val="none" w:sz="0" w:space="0" w:color="auto"/>
        <w:bottom w:val="none" w:sz="0" w:space="0" w:color="auto"/>
        <w:right w:val="none" w:sz="0" w:space="0" w:color="auto"/>
      </w:divBdr>
    </w:div>
    <w:div w:id="1611816413">
      <w:bodyDiv w:val="1"/>
      <w:marLeft w:val="0"/>
      <w:marRight w:val="0"/>
      <w:marTop w:val="0"/>
      <w:marBottom w:val="0"/>
      <w:divBdr>
        <w:top w:val="none" w:sz="0" w:space="0" w:color="auto"/>
        <w:left w:val="none" w:sz="0" w:space="0" w:color="auto"/>
        <w:bottom w:val="none" w:sz="0" w:space="0" w:color="auto"/>
        <w:right w:val="none" w:sz="0" w:space="0" w:color="auto"/>
      </w:divBdr>
    </w:div>
    <w:div w:id="1650858909">
      <w:bodyDiv w:val="1"/>
      <w:marLeft w:val="0"/>
      <w:marRight w:val="0"/>
      <w:marTop w:val="0"/>
      <w:marBottom w:val="0"/>
      <w:divBdr>
        <w:top w:val="none" w:sz="0" w:space="0" w:color="auto"/>
        <w:left w:val="none" w:sz="0" w:space="0" w:color="auto"/>
        <w:bottom w:val="none" w:sz="0" w:space="0" w:color="auto"/>
        <w:right w:val="none" w:sz="0" w:space="0" w:color="auto"/>
      </w:divBdr>
    </w:div>
    <w:div w:id="1703242550">
      <w:bodyDiv w:val="1"/>
      <w:marLeft w:val="0"/>
      <w:marRight w:val="0"/>
      <w:marTop w:val="0"/>
      <w:marBottom w:val="0"/>
      <w:divBdr>
        <w:top w:val="none" w:sz="0" w:space="0" w:color="auto"/>
        <w:left w:val="none" w:sz="0" w:space="0" w:color="auto"/>
        <w:bottom w:val="none" w:sz="0" w:space="0" w:color="auto"/>
        <w:right w:val="none" w:sz="0" w:space="0" w:color="auto"/>
      </w:divBdr>
    </w:div>
    <w:div w:id="1752509863">
      <w:bodyDiv w:val="1"/>
      <w:marLeft w:val="0"/>
      <w:marRight w:val="0"/>
      <w:marTop w:val="0"/>
      <w:marBottom w:val="0"/>
      <w:divBdr>
        <w:top w:val="none" w:sz="0" w:space="0" w:color="auto"/>
        <w:left w:val="none" w:sz="0" w:space="0" w:color="auto"/>
        <w:bottom w:val="none" w:sz="0" w:space="0" w:color="auto"/>
        <w:right w:val="none" w:sz="0" w:space="0" w:color="auto"/>
      </w:divBdr>
    </w:div>
    <w:div w:id="1791780060">
      <w:bodyDiv w:val="1"/>
      <w:marLeft w:val="0"/>
      <w:marRight w:val="0"/>
      <w:marTop w:val="0"/>
      <w:marBottom w:val="0"/>
      <w:divBdr>
        <w:top w:val="none" w:sz="0" w:space="0" w:color="auto"/>
        <w:left w:val="none" w:sz="0" w:space="0" w:color="auto"/>
        <w:bottom w:val="none" w:sz="0" w:space="0" w:color="auto"/>
        <w:right w:val="none" w:sz="0" w:space="0" w:color="auto"/>
      </w:divBdr>
    </w:div>
    <w:div w:id="1869179261">
      <w:bodyDiv w:val="1"/>
      <w:marLeft w:val="0"/>
      <w:marRight w:val="0"/>
      <w:marTop w:val="0"/>
      <w:marBottom w:val="0"/>
      <w:divBdr>
        <w:top w:val="none" w:sz="0" w:space="0" w:color="auto"/>
        <w:left w:val="none" w:sz="0" w:space="0" w:color="auto"/>
        <w:bottom w:val="none" w:sz="0" w:space="0" w:color="auto"/>
        <w:right w:val="none" w:sz="0" w:space="0" w:color="auto"/>
      </w:divBdr>
    </w:div>
    <w:div w:id="1869491895">
      <w:bodyDiv w:val="1"/>
      <w:marLeft w:val="0"/>
      <w:marRight w:val="0"/>
      <w:marTop w:val="0"/>
      <w:marBottom w:val="0"/>
      <w:divBdr>
        <w:top w:val="none" w:sz="0" w:space="0" w:color="auto"/>
        <w:left w:val="none" w:sz="0" w:space="0" w:color="auto"/>
        <w:bottom w:val="none" w:sz="0" w:space="0" w:color="auto"/>
        <w:right w:val="none" w:sz="0" w:space="0" w:color="auto"/>
      </w:divBdr>
    </w:div>
    <w:div w:id="1878081113">
      <w:bodyDiv w:val="1"/>
      <w:marLeft w:val="0"/>
      <w:marRight w:val="0"/>
      <w:marTop w:val="0"/>
      <w:marBottom w:val="0"/>
      <w:divBdr>
        <w:top w:val="none" w:sz="0" w:space="0" w:color="auto"/>
        <w:left w:val="none" w:sz="0" w:space="0" w:color="auto"/>
        <w:bottom w:val="none" w:sz="0" w:space="0" w:color="auto"/>
        <w:right w:val="none" w:sz="0" w:space="0" w:color="auto"/>
      </w:divBdr>
    </w:div>
    <w:div w:id="1900938392">
      <w:bodyDiv w:val="1"/>
      <w:marLeft w:val="0"/>
      <w:marRight w:val="0"/>
      <w:marTop w:val="0"/>
      <w:marBottom w:val="0"/>
      <w:divBdr>
        <w:top w:val="none" w:sz="0" w:space="0" w:color="auto"/>
        <w:left w:val="none" w:sz="0" w:space="0" w:color="auto"/>
        <w:bottom w:val="none" w:sz="0" w:space="0" w:color="auto"/>
        <w:right w:val="none" w:sz="0" w:space="0" w:color="auto"/>
      </w:divBdr>
    </w:div>
    <w:div w:id="1966505101">
      <w:bodyDiv w:val="1"/>
      <w:marLeft w:val="0"/>
      <w:marRight w:val="0"/>
      <w:marTop w:val="0"/>
      <w:marBottom w:val="0"/>
      <w:divBdr>
        <w:top w:val="none" w:sz="0" w:space="0" w:color="auto"/>
        <w:left w:val="none" w:sz="0" w:space="0" w:color="auto"/>
        <w:bottom w:val="none" w:sz="0" w:space="0" w:color="auto"/>
        <w:right w:val="none" w:sz="0" w:space="0" w:color="auto"/>
      </w:divBdr>
    </w:div>
    <w:div w:id="2043968340">
      <w:bodyDiv w:val="1"/>
      <w:marLeft w:val="0"/>
      <w:marRight w:val="0"/>
      <w:marTop w:val="0"/>
      <w:marBottom w:val="0"/>
      <w:divBdr>
        <w:top w:val="none" w:sz="0" w:space="0" w:color="auto"/>
        <w:left w:val="none" w:sz="0" w:space="0" w:color="auto"/>
        <w:bottom w:val="none" w:sz="0" w:space="0" w:color="auto"/>
        <w:right w:val="none" w:sz="0" w:space="0" w:color="auto"/>
      </w:divBdr>
    </w:div>
    <w:div w:id="2135564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footer" Target="footer3.xml"/><Relationship Id="rId21" Type="http://schemas.openxmlformats.org/officeDocument/2006/relationships/oleObject" Target="embeddings/oleObject2.bin"/><Relationship Id="rId34"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Word_Document.docx"/><Relationship Id="rId20" Type="http://schemas.openxmlformats.org/officeDocument/2006/relationships/image" Target="media/image5.emf"/><Relationship Id="rId29" Type="http://schemas.openxmlformats.org/officeDocument/2006/relationships/image" Target="media/image9.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emf"/><Relationship Id="rId32" Type="http://schemas.openxmlformats.org/officeDocument/2006/relationships/hyperlink" Target="http://bdone.bdx.com/main.aspx?sid=120&amp;cat=3842&amp;d=1&amp;id=10462"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oleObject" Target="embeddings/oleObject3.bin"/><Relationship Id="rId28" Type="http://schemas.openxmlformats.org/officeDocument/2006/relationships/hyperlink" Target="mailto:bd_pmo.in@capgemini.com" TargetMode="External"/><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hyperlink" Target="https://bd.alm.saas.microfocus.com/qcbin/start_a.js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Microsoft_Word_97_-_2003_Document.doc"/><Relationship Id="rId22" Type="http://schemas.openxmlformats.org/officeDocument/2006/relationships/image" Target="media/image6.emf"/><Relationship Id="rId27" Type="http://schemas.openxmlformats.org/officeDocument/2006/relationships/oleObject" Target="embeddings/oleObject5.bin"/><Relationship Id="rId30" Type="http://schemas.openxmlformats.org/officeDocument/2006/relationships/package" Target="embeddings/Microsoft_Word_Document1.docx"/><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u3.replicon.com/Capgemini/home/" TargetMode="External"/><Relationship Id="rId17" Type="http://schemas.openxmlformats.org/officeDocument/2006/relationships/hyperlink" Target="mailto:bd_pmo.in@capgemini.com" TargetMode="External"/><Relationship Id="rId25" Type="http://schemas.openxmlformats.org/officeDocument/2006/relationships/oleObject" Target="embeddings/oleObject4.bin"/><Relationship Id="rId33" Type="http://schemas.openxmlformats.org/officeDocument/2006/relationships/hyperlink" Target="mailto:bd_pmo.in@capgemini.com" TargetMode="External"/><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cid:image003.png@01D67232.CD7B7600" TargetMode="External"/><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cid:image003.png@01D67232.CD7B7600" TargetMode="External"/><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My%20Documents\IAD\Development\Iad-Version-3\Templates\Perform-Deliverable-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130849BB8E1484DBF46902A03A59D74" ma:contentTypeVersion="0" ma:contentTypeDescription="Create a new document." ma:contentTypeScope="" ma:versionID="04e38017bc73c9073a062ea6f55506b9">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1E70B6-04F4-4AC0-95D5-127E985C75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CB16424-23A5-4E9A-B034-123C437C633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95BB12-C3F7-4C8B-85F5-CF36854F9220}">
  <ds:schemaRefs>
    <ds:schemaRef ds:uri="http://schemas.openxmlformats.org/officeDocument/2006/bibliography"/>
  </ds:schemaRefs>
</ds:datastoreItem>
</file>

<file path=customXml/itemProps4.xml><?xml version="1.0" encoding="utf-8"?>
<ds:datastoreItem xmlns:ds="http://schemas.openxmlformats.org/officeDocument/2006/customXml" ds:itemID="{82BE67F8-2B04-4318-AB18-67C5571188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Perform-Deliverable-Template</Template>
  <TotalTime>9</TotalTime>
  <Pages>5</Pages>
  <Words>804</Words>
  <Characters>5008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Project Governance Plan</vt:lpstr>
    </vt:vector>
  </TitlesOfParts>
  <Company>Capgemini</Company>
  <LinksUpToDate>false</LinksUpToDate>
  <CharactersWithSpaces>5801</CharactersWithSpaces>
  <SharedDoc>false</SharedDoc>
  <HLinks>
    <vt:vector size="36" baseType="variant">
      <vt:variant>
        <vt:i4>655452</vt:i4>
      </vt:variant>
      <vt:variant>
        <vt:i4>27</vt:i4>
      </vt:variant>
      <vt:variant>
        <vt:i4>0</vt:i4>
      </vt:variant>
      <vt:variant>
        <vt:i4>5</vt:i4>
      </vt:variant>
      <vt:variant>
        <vt:lpwstr>mailto:bd_pmo.in@capgemini.com</vt:lpwstr>
      </vt:variant>
      <vt:variant>
        <vt:lpwstr/>
      </vt:variant>
      <vt:variant>
        <vt:i4>1310800</vt:i4>
      </vt:variant>
      <vt:variant>
        <vt:i4>21</vt:i4>
      </vt:variant>
      <vt:variant>
        <vt:i4>0</vt:i4>
      </vt:variant>
      <vt:variant>
        <vt:i4>5</vt:i4>
      </vt:variant>
      <vt:variant>
        <vt:lpwstr>https://collaborate.bdx.com/sites/ue</vt:lpwstr>
      </vt:variant>
      <vt:variant>
        <vt:lpwstr/>
      </vt:variant>
      <vt:variant>
        <vt:i4>1310800</vt:i4>
      </vt:variant>
      <vt:variant>
        <vt:i4>18</vt:i4>
      </vt:variant>
      <vt:variant>
        <vt:i4>0</vt:i4>
      </vt:variant>
      <vt:variant>
        <vt:i4>5</vt:i4>
      </vt:variant>
      <vt:variant>
        <vt:lpwstr>https://collaborate.bdx.com/sites/ue</vt:lpwstr>
      </vt:variant>
      <vt:variant>
        <vt:lpwstr/>
      </vt:variant>
      <vt:variant>
        <vt:i4>655452</vt:i4>
      </vt:variant>
      <vt:variant>
        <vt:i4>12</vt:i4>
      </vt:variant>
      <vt:variant>
        <vt:i4>0</vt:i4>
      </vt:variant>
      <vt:variant>
        <vt:i4>5</vt:i4>
      </vt:variant>
      <vt:variant>
        <vt:lpwstr>mailto:bd_pmo.in@capgemini.com</vt:lpwstr>
      </vt:variant>
      <vt:variant>
        <vt:lpwstr/>
      </vt:variant>
      <vt:variant>
        <vt:i4>6291575</vt:i4>
      </vt:variant>
      <vt:variant>
        <vt:i4>6</vt:i4>
      </vt:variant>
      <vt:variant>
        <vt:i4>0</vt:i4>
      </vt:variant>
      <vt:variant>
        <vt:i4>5</vt:i4>
      </vt:variant>
      <vt:variant>
        <vt:lpwstr>mailto:carmella_mor@bd.com</vt:lpwstr>
      </vt:variant>
      <vt:variant>
        <vt:lpwstr/>
      </vt:variant>
      <vt:variant>
        <vt:i4>655452</vt:i4>
      </vt:variant>
      <vt:variant>
        <vt:i4>0</vt:i4>
      </vt:variant>
      <vt:variant>
        <vt:i4>0</vt:i4>
      </vt:variant>
      <vt:variant>
        <vt:i4>5</vt:i4>
      </vt:variant>
      <vt:variant>
        <vt:lpwstr>mailto:bd_pmo.in@capgemini.com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Governance Plan</dc:title>
  <dc:subject/>
  <dc:creator>Raza Khan, Saba Ali</dc:creator>
  <cp:keywords>PJM TBTSTD</cp:keywords>
  <cp:lastModifiedBy>Gade, Preethi</cp:lastModifiedBy>
  <cp:revision>7</cp:revision>
  <cp:lastPrinted>2015-06-05T10:12:00Z</cp:lastPrinted>
  <dcterms:created xsi:type="dcterms:W3CDTF">2024-11-19T06:30:00Z</dcterms:created>
  <dcterms:modified xsi:type="dcterms:W3CDTF">2025-02-11T10:42:00Z</dcterms:modified>
  <cp:category>Deliverable.Template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thodsName">
    <vt:lpwstr>DELIVER</vt:lpwstr>
  </property>
</Properties>
</file>